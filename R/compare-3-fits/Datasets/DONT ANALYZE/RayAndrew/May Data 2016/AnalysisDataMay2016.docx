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5262B" w14:textId="0625A244" w:rsidR="00CF01E3" w:rsidRDefault="00CF01E3" w:rsidP="00CF01E3">
      <w:r w:rsidRPr="00CF01E3">
        <w:rPr>
          <w:highlight w:val="yellow"/>
        </w:rPr>
        <w:t>For each spreadsheet, can you please e-mail me: (1) the statistical results; (2) the AFROC plot with tabulated values</w:t>
      </w:r>
      <w:proofErr w:type="gramStart"/>
      <w:r w:rsidRPr="00CF01E3">
        <w:rPr>
          <w:highlight w:val="yellow"/>
        </w:rPr>
        <w:t>;</w:t>
      </w:r>
      <w:proofErr w:type="gramEnd"/>
      <w:r w:rsidRPr="00CF01E3">
        <w:rPr>
          <w:highlight w:val="yellow"/>
        </w:rPr>
        <w:t xml:space="preserve"> (3) the ROC plot with tabulated values?</w:t>
      </w:r>
    </w:p>
    <w:p w14:paraId="09445F90" w14:textId="301FABDD" w:rsidR="00F4076F" w:rsidRDefault="00F4076F" w:rsidP="00F4076F">
      <w:pPr>
        <w:pStyle w:val="Heading1"/>
      </w:pPr>
      <w:r>
        <w:t>Code</w:t>
      </w:r>
    </w:p>
    <w:p w14:paraId="1B490B99" w14:textId="77777777" w:rsidR="00F4076F" w:rsidRDefault="00F4076F" w:rsidP="00F4076F">
      <w:r>
        <w:t>#</w:t>
      </w:r>
      <w:proofErr w:type="spellStart"/>
      <w:r>
        <w:t>MainAnalyzeData.R</w:t>
      </w:r>
      <w:proofErr w:type="spellEnd"/>
    </w:p>
    <w:p w14:paraId="5C4E9B1C" w14:textId="77777777" w:rsidR="00F4076F" w:rsidRDefault="00F4076F" w:rsidP="00F4076F">
      <w:proofErr w:type="spellStart"/>
      <w:proofErr w:type="gramStart"/>
      <w:r>
        <w:t>rm</w:t>
      </w:r>
      <w:proofErr w:type="spellEnd"/>
      <w:proofErr w:type="gramEnd"/>
      <w:r>
        <w:t xml:space="preserve">(list = </w:t>
      </w:r>
      <w:proofErr w:type="spellStart"/>
      <w:r>
        <w:t>ls</w:t>
      </w:r>
      <w:proofErr w:type="spellEnd"/>
      <w:r>
        <w:t>())</w:t>
      </w:r>
    </w:p>
    <w:p w14:paraId="4EA179A8" w14:textId="77777777" w:rsidR="00F4076F" w:rsidRDefault="00F4076F" w:rsidP="00F4076F">
      <w:proofErr w:type="gramStart"/>
      <w:r>
        <w:t>library</w:t>
      </w:r>
      <w:proofErr w:type="gramEnd"/>
      <w:r>
        <w:t>(RJafroc)</w:t>
      </w:r>
    </w:p>
    <w:p w14:paraId="23C4FEDF" w14:textId="77777777" w:rsidR="00F4076F" w:rsidRDefault="00F4076F" w:rsidP="00F4076F">
      <w:r>
        <w:t>## First dataset</w:t>
      </w:r>
    </w:p>
    <w:p w14:paraId="57726682" w14:textId="77777777" w:rsidR="00F4076F" w:rsidRDefault="00F4076F" w:rsidP="00F4076F">
      <w:r>
        <w:t>###</w:t>
      </w:r>
      <w:proofErr w:type="spellStart"/>
      <w:proofErr w:type="gramStart"/>
      <w:r>
        <w:t>fileName</w:t>
      </w:r>
      <w:proofErr w:type="spellEnd"/>
      <w:proofErr w:type="gramEnd"/>
      <w:r>
        <w:t xml:space="preserve"> &lt;- "./Datasets/</w:t>
      </w:r>
      <w:proofErr w:type="spellStart"/>
      <w:r>
        <w:t>RayAndrewPerCase.xlsx</w:t>
      </w:r>
      <w:proofErr w:type="spellEnd"/>
      <w:r>
        <w:t>"</w:t>
      </w:r>
    </w:p>
    <w:p w14:paraId="5AD37D97" w14:textId="77777777" w:rsidR="00F4076F" w:rsidRDefault="00F4076F" w:rsidP="00F4076F">
      <w:r>
        <w:t>## May Dataset</w:t>
      </w:r>
    </w:p>
    <w:p w14:paraId="7E85E710" w14:textId="77777777" w:rsidR="00F4076F" w:rsidRDefault="00F4076F" w:rsidP="00F4076F">
      <w:r>
        <w:t>#</w:t>
      </w:r>
      <w:proofErr w:type="spellStart"/>
      <w:proofErr w:type="gramStart"/>
      <w:r>
        <w:t>fileName</w:t>
      </w:r>
      <w:proofErr w:type="spellEnd"/>
      <w:proofErr w:type="gramEnd"/>
      <w:r>
        <w:t xml:space="preserve"> &lt;- "./Datasets/</w:t>
      </w:r>
      <w:proofErr w:type="spellStart"/>
      <w:r>
        <w:t>RA_Lesion_Ca_OP.xlsx</w:t>
      </w:r>
      <w:proofErr w:type="spellEnd"/>
      <w:r>
        <w:t>"</w:t>
      </w:r>
    </w:p>
    <w:p w14:paraId="71FE4F83" w14:textId="77777777" w:rsidR="00F4076F" w:rsidRDefault="00F4076F" w:rsidP="00F4076F">
      <w:r>
        <w:t>#</w:t>
      </w:r>
      <w:proofErr w:type="spellStart"/>
      <w:proofErr w:type="gramStart"/>
      <w:r>
        <w:t>fileName</w:t>
      </w:r>
      <w:proofErr w:type="spellEnd"/>
      <w:proofErr w:type="gramEnd"/>
      <w:r>
        <w:t xml:space="preserve"> &lt;- "./Datasets/</w:t>
      </w:r>
      <w:proofErr w:type="spellStart"/>
      <w:r>
        <w:t>RA_Lesion_Bx_OP.xlsx</w:t>
      </w:r>
      <w:proofErr w:type="spellEnd"/>
      <w:r>
        <w:t>"</w:t>
      </w:r>
    </w:p>
    <w:p w14:paraId="443D5AC9" w14:textId="77777777" w:rsidR="00F4076F" w:rsidRDefault="00F4076F" w:rsidP="00F4076F">
      <w:r>
        <w:t>#</w:t>
      </w:r>
      <w:proofErr w:type="spellStart"/>
      <w:proofErr w:type="gramStart"/>
      <w:r>
        <w:t>fileName</w:t>
      </w:r>
      <w:proofErr w:type="spellEnd"/>
      <w:proofErr w:type="gramEnd"/>
      <w:r>
        <w:t xml:space="preserve"> &lt;- "./Datasets/</w:t>
      </w:r>
      <w:proofErr w:type="spellStart"/>
      <w:r>
        <w:t>RA_Lesion_Ca_Certainty.xlsx</w:t>
      </w:r>
      <w:proofErr w:type="spellEnd"/>
      <w:r>
        <w:t>"</w:t>
      </w:r>
    </w:p>
    <w:p w14:paraId="00D0B727" w14:textId="77777777" w:rsidR="00F4076F" w:rsidRDefault="00F4076F" w:rsidP="00F4076F">
      <w:proofErr w:type="spellStart"/>
      <w:proofErr w:type="gramStart"/>
      <w:r>
        <w:t>fileName</w:t>
      </w:r>
      <w:proofErr w:type="spellEnd"/>
      <w:proofErr w:type="gramEnd"/>
      <w:r>
        <w:t xml:space="preserve"> &lt;- "./Datasets/</w:t>
      </w:r>
      <w:proofErr w:type="spellStart"/>
      <w:r>
        <w:t>RA_Lesion_Bx_Certainty.xlsx</w:t>
      </w:r>
      <w:proofErr w:type="spellEnd"/>
      <w:r>
        <w:t>"</w:t>
      </w:r>
    </w:p>
    <w:p w14:paraId="620EF662" w14:textId="77777777" w:rsidR="00F4076F" w:rsidRDefault="00F4076F" w:rsidP="00F4076F"/>
    <w:p w14:paraId="730EF5AD" w14:textId="77777777" w:rsidR="00F4076F" w:rsidRDefault="00F4076F" w:rsidP="00F4076F">
      <w:proofErr w:type="spellStart"/>
      <w:proofErr w:type="gramStart"/>
      <w:r>
        <w:t>frocData</w:t>
      </w:r>
      <w:proofErr w:type="spellEnd"/>
      <w:proofErr w:type="gramEnd"/>
      <w:r>
        <w:t xml:space="preserve"> &lt;- </w:t>
      </w:r>
      <w:proofErr w:type="spellStart"/>
      <w:r>
        <w:t>ReadDataFile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</w:p>
    <w:p w14:paraId="1FF3DE9E" w14:textId="77777777" w:rsidR="00F4076F" w:rsidRDefault="00F4076F" w:rsidP="00F4076F"/>
    <w:p w14:paraId="69B0151C" w14:textId="77777777" w:rsidR="00F4076F" w:rsidRDefault="00F4076F" w:rsidP="00F4076F">
      <w:r>
        <w:t xml:space="preserve"># </w:t>
      </w:r>
      <w:proofErr w:type="gramStart"/>
      <w:r>
        <w:t>wAFROC</w:t>
      </w:r>
      <w:proofErr w:type="gramEnd"/>
      <w:r>
        <w:t xml:space="preserve"> analysis</w:t>
      </w:r>
    </w:p>
    <w:p w14:paraId="2326B87A" w14:textId="77777777" w:rsidR="00F4076F" w:rsidRDefault="00F4076F" w:rsidP="00F4076F">
      <w:proofErr w:type="spellStart"/>
      <w:r>
        <w:t>ResultsFroc</w:t>
      </w:r>
      <w:proofErr w:type="spellEnd"/>
      <w:r>
        <w:t xml:space="preserve"> &lt;- </w:t>
      </w:r>
      <w:proofErr w:type="spellStart"/>
      <w:proofErr w:type="gramStart"/>
      <w:r>
        <w:t>ORHAnalysis</w:t>
      </w:r>
      <w:proofErr w:type="spellEnd"/>
      <w:r>
        <w:t>(</w:t>
      </w:r>
      <w:proofErr w:type="spellStart"/>
      <w:proofErr w:type="gramEnd"/>
      <w:r>
        <w:t>frocData</w:t>
      </w:r>
      <w:proofErr w:type="spellEnd"/>
      <w:r>
        <w:t xml:space="preserve">, </w:t>
      </w:r>
      <w:proofErr w:type="spellStart"/>
      <w:r>
        <w:t>fom</w:t>
      </w:r>
      <w:proofErr w:type="spellEnd"/>
      <w:r>
        <w:t xml:space="preserve"> = "wJAFROC", alpha = 0.05,</w:t>
      </w:r>
    </w:p>
    <w:p w14:paraId="1F7FE9FA" w14:textId="77777777" w:rsidR="00F4076F" w:rsidRDefault="00F4076F" w:rsidP="00F4076F">
      <w:r>
        <w:t xml:space="preserve">                           </w:t>
      </w:r>
      <w:proofErr w:type="spellStart"/>
      <w:proofErr w:type="gramStart"/>
      <w:r>
        <w:t>covEstMethod</w:t>
      </w:r>
      <w:proofErr w:type="spellEnd"/>
      <w:proofErr w:type="gramEnd"/>
      <w:r>
        <w:t xml:space="preserve"> = "Jackknife", option = "</w:t>
      </w:r>
      <w:proofErr w:type="spellStart"/>
      <w:r>
        <w:t>FRRC</w:t>
      </w:r>
      <w:proofErr w:type="spellEnd"/>
      <w:r>
        <w:t>")</w:t>
      </w:r>
    </w:p>
    <w:p w14:paraId="093FE481" w14:textId="77777777" w:rsidR="00F4076F" w:rsidRDefault="00F4076F" w:rsidP="00F4076F"/>
    <w:p w14:paraId="732DE3AE" w14:textId="77777777" w:rsidR="00F4076F" w:rsidRDefault="00F4076F" w:rsidP="00F4076F">
      <w:proofErr w:type="spellStart"/>
      <w:proofErr w:type="gramStart"/>
      <w:r>
        <w:t>EmpiricalOpCharac</w:t>
      </w:r>
      <w:proofErr w:type="spellEnd"/>
      <w:r>
        <w:t>(</w:t>
      </w:r>
      <w:proofErr w:type="spellStart"/>
      <w:proofErr w:type="gramEnd"/>
      <w:r>
        <w:t>frocData</w:t>
      </w:r>
      <w:proofErr w:type="spellEnd"/>
      <w:r>
        <w:t xml:space="preserve">, </w:t>
      </w:r>
      <w:proofErr w:type="spellStart"/>
      <w:r>
        <w:t>trts</w:t>
      </w:r>
      <w:proofErr w:type="spellEnd"/>
      <w:r>
        <w:t xml:space="preserve"> = c(1,2), </w:t>
      </w:r>
      <w:proofErr w:type="spellStart"/>
      <w:r>
        <w:t>rdrs</w:t>
      </w:r>
      <w:proofErr w:type="spellEnd"/>
      <w:r>
        <w:t xml:space="preserve"> = 1, </w:t>
      </w:r>
      <w:proofErr w:type="spellStart"/>
      <w:r>
        <w:t>opChType</w:t>
      </w:r>
      <w:proofErr w:type="spellEnd"/>
      <w:r>
        <w:t xml:space="preserve"> = "wAFROC")</w:t>
      </w:r>
    </w:p>
    <w:p w14:paraId="42847A9B" w14:textId="77777777" w:rsidR="00F4076F" w:rsidRDefault="00F4076F" w:rsidP="00F4076F"/>
    <w:p w14:paraId="6F605177" w14:textId="77777777" w:rsidR="00F4076F" w:rsidRDefault="00F4076F" w:rsidP="00F4076F">
      <w:r>
        <w:t xml:space="preserve"># </w:t>
      </w:r>
      <w:proofErr w:type="gramStart"/>
      <w:r>
        <w:t>inferred</w:t>
      </w:r>
      <w:proofErr w:type="gramEnd"/>
      <w:r>
        <w:t xml:space="preserve"> ROC analysis</w:t>
      </w:r>
    </w:p>
    <w:p w14:paraId="5D22352B" w14:textId="77777777" w:rsidR="00F4076F" w:rsidRDefault="00F4076F" w:rsidP="00F4076F">
      <w:proofErr w:type="spellStart"/>
      <w:proofErr w:type="gramStart"/>
      <w:r>
        <w:t>rocData</w:t>
      </w:r>
      <w:proofErr w:type="spellEnd"/>
      <w:proofErr w:type="gramEnd"/>
      <w:r>
        <w:t xml:space="preserve"> &lt;- </w:t>
      </w:r>
      <w:proofErr w:type="spellStart"/>
      <w:r>
        <w:t>FROC2HrROC</w:t>
      </w:r>
      <w:proofErr w:type="spellEnd"/>
      <w:r>
        <w:t>(</w:t>
      </w:r>
      <w:proofErr w:type="spellStart"/>
      <w:r>
        <w:t>frocData</w:t>
      </w:r>
      <w:proofErr w:type="spellEnd"/>
      <w:r>
        <w:t>)</w:t>
      </w:r>
    </w:p>
    <w:p w14:paraId="045EA50A" w14:textId="77777777" w:rsidR="00F4076F" w:rsidRDefault="00F4076F" w:rsidP="00F4076F">
      <w:proofErr w:type="spellStart"/>
      <w:r>
        <w:t>ResultsRoc</w:t>
      </w:r>
      <w:proofErr w:type="spellEnd"/>
      <w:r>
        <w:t xml:space="preserve"> &lt;- </w:t>
      </w:r>
      <w:proofErr w:type="spellStart"/>
      <w:proofErr w:type="gramStart"/>
      <w:r>
        <w:t>ORHAnalysis</w:t>
      </w:r>
      <w:proofErr w:type="spellEnd"/>
      <w:r>
        <w:t>(</w:t>
      </w:r>
      <w:proofErr w:type="spellStart"/>
      <w:proofErr w:type="gramEnd"/>
      <w:r>
        <w:t>rocData</w:t>
      </w:r>
      <w:proofErr w:type="spellEnd"/>
      <w:r>
        <w:t xml:space="preserve">, </w:t>
      </w:r>
      <w:proofErr w:type="spellStart"/>
      <w:r>
        <w:t>fom</w:t>
      </w:r>
      <w:proofErr w:type="spellEnd"/>
      <w:r>
        <w:t xml:space="preserve"> = "Wilcoxon", alpha = 0.05,</w:t>
      </w:r>
    </w:p>
    <w:p w14:paraId="3DEE321F" w14:textId="77777777" w:rsidR="00F4076F" w:rsidRDefault="00F4076F" w:rsidP="00F4076F">
      <w:r>
        <w:t xml:space="preserve">                          </w:t>
      </w:r>
      <w:proofErr w:type="spellStart"/>
      <w:proofErr w:type="gramStart"/>
      <w:r>
        <w:t>covEstMethod</w:t>
      </w:r>
      <w:proofErr w:type="spellEnd"/>
      <w:proofErr w:type="gramEnd"/>
      <w:r>
        <w:t xml:space="preserve"> = "Jackknife", option = "</w:t>
      </w:r>
      <w:proofErr w:type="spellStart"/>
      <w:r>
        <w:t>FRRC</w:t>
      </w:r>
      <w:proofErr w:type="spellEnd"/>
      <w:r>
        <w:t>")</w:t>
      </w:r>
    </w:p>
    <w:p w14:paraId="76059FA8" w14:textId="77777777" w:rsidR="00F4076F" w:rsidRDefault="00F4076F" w:rsidP="00F4076F"/>
    <w:p w14:paraId="50CAEC69" w14:textId="77777777" w:rsidR="00F4076F" w:rsidRDefault="00F4076F" w:rsidP="00F4076F">
      <w:proofErr w:type="spellStart"/>
      <w:proofErr w:type="gramStart"/>
      <w:r>
        <w:t>EmpiricalOpCharac</w:t>
      </w:r>
      <w:proofErr w:type="spellEnd"/>
      <w:r>
        <w:t>(</w:t>
      </w:r>
      <w:proofErr w:type="spellStart"/>
      <w:proofErr w:type="gramEnd"/>
      <w:r>
        <w:t>rocData</w:t>
      </w:r>
      <w:proofErr w:type="spellEnd"/>
      <w:r>
        <w:t xml:space="preserve">, </w:t>
      </w:r>
      <w:proofErr w:type="spellStart"/>
      <w:r>
        <w:t>trts</w:t>
      </w:r>
      <w:proofErr w:type="spellEnd"/>
      <w:r>
        <w:t xml:space="preserve"> = c(1,2), </w:t>
      </w:r>
      <w:proofErr w:type="spellStart"/>
      <w:r>
        <w:t>rdrs</w:t>
      </w:r>
      <w:proofErr w:type="spellEnd"/>
      <w:r>
        <w:t xml:space="preserve"> = 1, </w:t>
      </w:r>
      <w:proofErr w:type="spellStart"/>
      <w:r>
        <w:t>opChType</w:t>
      </w:r>
      <w:proofErr w:type="spellEnd"/>
      <w:r>
        <w:t xml:space="preserve"> = "ROC")</w:t>
      </w:r>
    </w:p>
    <w:p w14:paraId="35BB527B" w14:textId="77777777" w:rsidR="00F4076F" w:rsidRDefault="00F4076F" w:rsidP="00CF01E3"/>
    <w:p w14:paraId="62A9BCB5" w14:textId="5D4DA0FB" w:rsidR="00DF5D41" w:rsidRDefault="00DF5D41" w:rsidP="00DF5D41">
      <w:pPr>
        <w:pStyle w:val="Heading1"/>
      </w:pPr>
      <w:r>
        <w:t xml:space="preserve">Dataset </w:t>
      </w:r>
      <w:proofErr w:type="spellStart"/>
      <w:r w:rsidRPr="00DF5D41">
        <w:t>RA_Lesion_Ca_OP</w:t>
      </w:r>
      <w:proofErr w:type="spellEnd"/>
    </w:p>
    <w:p w14:paraId="0B45A4DD" w14:textId="1FEB8761" w:rsidR="00DF5D41" w:rsidRPr="00DF5D41" w:rsidRDefault="00DF5D41" w:rsidP="00DF5D41">
      <w:pPr>
        <w:pStyle w:val="Heading2"/>
      </w:pPr>
      <w:r w:rsidRPr="00DF5D41">
        <w:t>F</w:t>
      </w:r>
      <w:r>
        <w:t>ROC ANALYSIS</w:t>
      </w:r>
    </w:p>
    <w:p w14:paraId="4EF7827E" w14:textId="632D6B18" w:rsidR="00DF5D41" w:rsidRDefault="00DF5D41" w:rsidP="00DF5D41">
      <w:pPr>
        <w:pStyle w:val="Heading3"/>
      </w:pPr>
      <w:r w:rsidRPr="00DF5D41">
        <w:t>Results</w:t>
      </w:r>
    </w:p>
    <w:p w14:paraId="6A126246" w14:textId="77777777" w:rsidR="00DF5D41" w:rsidRDefault="00DF5D41" w:rsidP="00DF5D41"/>
    <w:p w14:paraId="58BDD85A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>$</w:t>
      </w:r>
      <w:proofErr w:type="spellStart"/>
      <w:proofErr w:type="gramStart"/>
      <w:r w:rsidRPr="00DF5D41">
        <w:rPr>
          <w:rStyle w:val="code2"/>
        </w:rPr>
        <w:t>fomArray</w:t>
      </w:r>
      <w:proofErr w:type="spellEnd"/>
      <w:proofErr w:type="gramEnd"/>
    </w:p>
    <w:p w14:paraId="0621CC24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 xml:space="preserve">          </w:t>
      </w:r>
      <w:proofErr w:type="spellStart"/>
      <w:r w:rsidRPr="00DF5D41">
        <w:rPr>
          <w:rStyle w:val="code2"/>
        </w:rPr>
        <w:t>Rdr</w:t>
      </w:r>
      <w:proofErr w:type="spellEnd"/>
      <w:r w:rsidRPr="00DF5D41">
        <w:rPr>
          <w:rStyle w:val="code2"/>
        </w:rPr>
        <w:t xml:space="preserve"> - 1</w:t>
      </w:r>
    </w:p>
    <w:p w14:paraId="59A13394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DF5D41">
        <w:rPr>
          <w:rStyle w:val="code2"/>
        </w:rPr>
        <w:t>Trt</w:t>
      </w:r>
      <w:proofErr w:type="spellEnd"/>
      <w:r w:rsidRPr="00DF5D41">
        <w:rPr>
          <w:rStyle w:val="code2"/>
        </w:rPr>
        <w:t xml:space="preserve"> - 1 0.5997732</w:t>
      </w:r>
    </w:p>
    <w:p w14:paraId="18449EF1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DF5D41">
        <w:rPr>
          <w:rStyle w:val="code2"/>
        </w:rPr>
        <w:t>Trt</w:t>
      </w:r>
      <w:proofErr w:type="spellEnd"/>
      <w:r w:rsidRPr="00DF5D41">
        <w:rPr>
          <w:rStyle w:val="code2"/>
        </w:rPr>
        <w:t xml:space="preserve"> - 2 0.6615646</w:t>
      </w:r>
    </w:p>
    <w:p w14:paraId="1B9245CA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558C1FBD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>$</w:t>
      </w:r>
      <w:proofErr w:type="spellStart"/>
      <w:proofErr w:type="gramStart"/>
      <w:r w:rsidRPr="00DF5D41">
        <w:rPr>
          <w:rStyle w:val="code2"/>
        </w:rPr>
        <w:t>msT</w:t>
      </w:r>
      <w:proofErr w:type="spellEnd"/>
      <w:proofErr w:type="gramEnd"/>
    </w:p>
    <w:p w14:paraId="7BAA68D4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>[1] 0.001909088</w:t>
      </w:r>
    </w:p>
    <w:p w14:paraId="53847EAE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1CFCC82F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>$</w:t>
      </w:r>
      <w:proofErr w:type="spellStart"/>
      <w:proofErr w:type="gramStart"/>
      <w:r w:rsidRPr="00DF5D41">
        <w:rPr>
          <w:rStyle w:val="code2"/>
        </w:rPr>
        <w:t>msTR</w:t>
      </w:r>
      <w:proofErr w:type="spellEnd"/>
      <w:proofErr w:type="gramEnd"/>
    </w:p>
    <w:p w14:paraId="289866ED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 xml:space="preserve">[1] </w:t>
      </w:r>
      <w:proofErr w:type="spellStart"/>
      <w:r w:rsidRPr="00DF5D41">
        <w:rPr>
          <w:rStyle w:val="code2"/>
        </w:rPr>
        <w:t>NaN</w:t>
      </w:r>
      <w:proofErr w:type="spellEnd"/>
    </w:p>
    <w:p w14:paraId="79B1603F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24C63C09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>$</w:t>
      </w:r>
      <w:proofErr w:type="spellStart"/>
      <w:proofErr w:type="gramStart"/>
      <w:r w:rsidRPr="00DF5D41">
        <w:rPr>
          <w:rStyle w:val="code2"/>
        </w:rPr>
        <w:t>varComp</w:t>
      </w:r>
      <w:proofErr w:type="spellEnd"/>
      <w:proofErr w:type="gramEnd"/>
    </w:p>
    <w:p w14:paraId="63F9F584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 xml:space="preserve">                 </w:t>
      </w:r>
      <w:proofErr w:type="spellStart"/>
      <w:proofErr w:type="gramStart"/>
      <w:r w:rsidRPr="00DF5D41">
        <w:rPr>
          <w:rStyle w:val="code2"/>
        </w:rPr>
        <w:t>varCov</w:t>
      </w:r>
      <w:proofErr w:type="spellEnd"/>
      <w:proofErr w:type="gramEnd"/>
    </w:p>
    <w:p w14:paraId="074CB767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DF5D41">
        <w:rPr>
          <w:rStyle w:val="code2"/>
        </w:rPr>
        <w:t>Var</w:t>
      </w:r>
      <w:proofErr w:type="spellEnd"/>
      <w:r w:rsidRPr="00DF5D41">
        <w:rPr>
          <w:rStyle w:val="code2"/>
        </w:rPr>
        <w:t>(R</w:t>
      </w:r>
      <w:proofErr w:type="gramStart"/>
      <w:r w:rsidRPr="00DF5D41">
        <w:rPr>
          <w:rStyle w:val="code2"/>
        </w:rPr>
        <w:t xml:space="preserve">)              </w:t>
      </w:r>
      <w:proofErr w:type="spellStart"/>
      <w:r w:rsidRPr="00DF5D41">
        <w:rPr>
          <w:rStyle w:val="code2"/>
        </w:rPr>
        <w:t>NaN</w:t>
      </w:r>
      <w:proofErr w:type="spellEnd"/>
      <w:proofErr w:type="gramEnd"/>
    </w:p>
    <w:p w14:paraId="252493DB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proofErr w:type="gramStart"/>
      <w:r w:rsidRPr="00DF5D41">
        <w:rPr>
          <w:rStyle w:val="code2"/>
        </w:rPr>
        <w:t>Var</w:t>
      </w:r>
      <w:proofErr w:type="spellEnd"/>
      <w:r w:rsidRPr="00DF5D41">
        <w:rPr>
          <w:rStyle w:val="code2"/>
        </w:rPr>
        <w:t>(</w:t>
      </w:r>
      <w:proofErr w:type="gramEnd"/>
      <w:r w:rsidRPr="00DF5D41">
        <w:rPr>
          <w:rStyle w:val="code2"/>
        </w:rPr>
        <w:t xml:space="preserve">T*R)            </w:t>
      </w:r>
      <w:proofErr w:type="spellStart"/>
      <w:r w:rsidRPr="00DF5D41">
        <w:rPr>
          <w:rStyle w:val="code2"/>
        </w:rPr>
        <w:t>NaN</w:t>
      </w:r>
      <w:proofErr w:type="spellEnd"/>
    </w:p>
    <w:p w14:paraId="0748FD32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DF5D41">
        <w:rPr>
          <w:rStyle w:val="code2"/>
        </w:rPr>
        <w:t>COV1</w:t>
      </w:r>
      <w:proofErr w:type="spellEnd"/>
      <w:r w:rsidRPr="00DF5D41">
        <w:rPr>
          <w:rStyle w:val="code2"/>
        </w:rPr>
        <w:t xml:space="preserve">       0.0008438733</w:t>
      </w:r>
    </w:p>
    <w:p w14:paraId="16262954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DF5D41">
        <w:rPr>
          <w:rStyle w:val="code2"/>
        </w:rPr>
        <w:t>COV2</w:t>
      </w:r>
      <w:proofErr w:type="spellEnd"/>
      <w:r w:rsidRPr="00DF5D41">
        <w:rPr>
          <w:rStyle w:val="code2"/>
        </w:rPr>
        <w:t xml:space="preserve">                </w:t>
      </w:r>
      <w:proofErr w:type="spellStart"/>
      <w:r w:rsidRPr="00DF5D41">
        <w:rPr>
          <w:rStyle w:val="code2"/>
        </w:rPr>
        <w:t>NaN</w:t>
      </w:r>
      <w:proofErr w:type="spellEnd"/>
    </w:p>
    <w:p w14:paraId="510C3DE7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DF5D41">
        <w:rPr>
          <w:rStyle w:val="code2"/>
        </w:rPr>
        <w:t>COV3</w:t>
      </w:r>
      <w:proofErr w:type="spellEnd"/>
      <w:r w:rsidRPr="00DF5D41">
        <w:rPr>
          <w:rStyle w:val="code2"/>
        </w:rPr>
        <w:t xml:space="preserve">                </w:t>
      </w:r>
      <w:proofErr w:type="spellStart"/>
      <w:r w:rsidRPr="00DF5D41">
        <w:rPr>
          <w:rStyle w:val="code2"/>
        </w:rPr>
        <w:t>NaN</w:t>
      </w:r>
      <w:proofErr w:type="spellEnd"/>
    </w:p>
    <w:p w14:paraId="5DAF9E35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proofErr w:type="gramStart"/>
      <w:r w:rsidRPr="00DF5D41">
        <w:rPr>
          <w:rStyle w:val="code2"/>
        </w:rPr>
        <w:t>Var</w:t>
      </w:r>
      <w:proofErr w:type="spellEnd"/>
      <w:r w:rsidRPr="00DF5D41">
        <w:rPr>
          <w:rStyle w:val="code2"/>
        </w:rPr>
        <w:t>(</w:t>
      </w:r>
      <w:proofErr w:type="gramEnd"/>
      <w:r w:rsidRPr="00DF5D41">
        <w:rPr>
          <w:rStyle w:val="code2"/>
        </w:rPr>
        <w:t>Error) 0.0017033509</w:t>
      </w:r>
    </w:p>
    <w:p w14:paraId="3555488C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23CCEEEA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>$</w:t>
      </w:r>
      <w:proofErr w:type="spellStart"/>
      <w:proofErr w:type="gramStart"/>
      <w:r w:rsidRPr="00DF5D41">
        <w:rPr>
          <w:rStyle w:val="code2"/>
        </w:rPr>
        <w:t>fFRRC</w:t>
      </w:r>
      <w:proofErr w:type="spellEnd"/>
      <w:proofErr w:type="gramEnd"/>
    </w:p>
    <w:p w14:paraId="07F64880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>[1] 2.221218</w:t>
      </w:r>
    </w:p>
    <w:p w14:paraId="0E48008A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7B495DC9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>$</w:t>
      </w:r>
      <w:proofErr w:type="spellStart"/>
      <w:proofErr w:type="gramStart"/>
      <w:r w:rsidRPr="00DF5D41">
        <w:rPr>
          <w:rStyle w:val="code2"/>
        </w:rPr>
        <w:t>ddfFRRC</w:t>
      </w:r>
      <w:proofErr w:type="spellEnd"/>
      <w:proofErr w:type="gramEnd"/>
    </w:p>
    <w:p w14:paraId="489FD5F0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 xml:space="preserve">[1] </w:t>
      </w:r>
      <w:proofErr w:type="spellStart"/>
      <w:r w:rsidRPr="00DF5D41">
        <w:rPr>
          <w:rStyle w:val="code2"/>
        </w:rPr>
        <w:t>Inf</w:t>
      </w:r>
      <w:proofErr w:type="spellEnd"/>
    </w:p>
    <w:p w14:paraId="36DF4403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2E40E92E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>$</w:t>
      </w:r>
      <w:proofErr w:type="spellStart"/>
      <w:proofErr w:type="gramStart"/>
      <w:r w:rsidRPr="00DF5D41">
        <w:rPr>
          <w:rStyle w:val="code2"/>
        </w:rPr>
        <w:t>pFRRC</w:t>
      </w:r>
      <w:proofErr w:type="spellEnd"/>
      <w:proofErr w:type="gramEnd"/>
    </w:p>
    <w:p w14:paraId="0B3E4522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>[1] 0.1361256</w:t>
      </w:r>
    </w:p>
    <w:p w14:paraId="6EEEDE66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5CD6DFF8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>$</w:t>
      </w:r>
      <w:proofErr w:type="spellStart"/>
      <w:proofErr w:type="gramStart"/>
      <w:r w:rsidRPr="00DF5D41">
        <w:rPr>
          <w:rStyle w:val="code2"/>
        </w:rPr>
        <w:t>ciDiffTrtFRRC</w:t>
      </w:r>
      <w:proofErr w:type="spellEnd"/>
      <w:proofErr w:type="gramEnd"/>
    </w:p>
    <w:p w14:paraId="3A5B231B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 xml:space="preserve">  Treatment    Estimate     </w:t>
      </w:r>
      <w:proofErr w:type="spellStart"/>
      <w:proofErr w:type="gramStart"/>
      <w:r w:rsidRPr="00DF5D41">
        <w:rPr>
          <w:rStyle w:val="code2"/>
        </w:rPr>
        <w:t>StdErr</w:t>
      </w:r>
      <w:proofErr w:type="spellEnd"/>
      <w:r w:rsidRPr="00DF5D41">
        <w:rPr>
          <w:rStyle w:val="code2"/>
        </w:rPr>
        <w:t xml:space="preserve">  DF</w:t>
      </w:r>
      <w:proofErr w:type="gramEnd"/>
      <w:r w:rsidRPr="00DF5D41">
        <w:rPr>
          <w:rStyle w:val="code2"/>
        </w:rPr>
        <w:t xml:space="preserve">         t    </w:t>
      </w:r>
      <w:proofErr w:type="spellStart"/>
      <w:r w:rsidRPr="00DF5D41">
        <w:rPr>
          <w:rStyle w:val="code2"/>
        </w:rPr>
        <w:t>Pr</w:t>
      </w:r>
      <w:proofErr w:type="spellEnd"/>
      <w:r w:rsidRPr="00DF5D41">
        <w:rPr>
          <w:rStyle w:val="code2"/>
        </w:rPr>
        <w:t xml:space="preserve"> &gt; t   CI Lower   CI Upper</w:t>
      </w:r>
    </w:p>
    <w:p w14:paraId="555E9FDE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 xml:space="preserve">1     </w:t>
      </w:r>
      <w:proofErr w:type="spellStart"/>
      <w:r w:rsidRPr="00DF5D41">
        <w:rPr>
          <w:rStyle w:val="code2"/>
        </w:rPr>
        <w:t>1</w:t>
      </w:r>
      <w:proofErr w:type="spellEnd"/>
      <w:r w:rsidRPr="00DF5D41">
        <w:rPr>
          <w:rStyle w:val="code2"/>
        </w:rPr>
        <w:t xml:space="preserve"> - 2 -0.06179138 0.04146029 </w:t>
      </w:r>
      <w:proofErr w:type="spellStart"/>
      <w:r w:rsidRPr="00DF5D41">
        <w:rPr>
          <w:rStyle w:val="code2"/>
        </w:rPr>
        <w:t>Inf</w:t>
      </w:r>
      <w:proofErr w:type="spellEnd"/>
      <w:r w:rsidRPr="00DF5D41">
        <w:rPr>
          <w:rStyle w:val="code2"/>
        </w:rPr>
        <w:t xml:space="preserve"> -1.490375 0.1361256 -0.1430521 0.01946929</w:t>
      </w:r>
    </w:p>
    <w:p w14:paraId="2A27F86B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5A71E282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>$</w:t>
      </w:r>
      <w:proofErr w:type="spellStart"/>
      <w:proofErr w:type="gramStart"/>
      <w:r w:rsidRPr="00DF5D41">
        <w:rPr>
          <w:rStyle w:val="code2"/>
        </w:rPr>
        <w:t>ciAvgRdrEachTrtFRRC</w:t>
      </w:r>
      <w:proofErr w:type="spellEnd"/>
      <w:proofErr w:type="gramEnd"/>
    </w:p>
    <w:p w14:paraId="5E0B738F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 xml:space="preserve">  Treatment      Area     </w:t>
      </w:r>
      <w:proofErr w:type="spellStart"/>
      <w:proofErr w:type="gramStart"/>
      <w:r w:rsidRPr="00DF5D41">
        <w:rPr>
          <w:rStyle w:val="code2"/>
        </w:rPr>
        <w:t>StdErr</w:t>
      </w:r>
      <w:proofErr w:type="spellEnd"/>
      <w:r w:rsidRPr="00DF5D41">
        <w:rPr>
          <w:rStyle w:val="code2"/>
        </w:rPr>
        <w:t xml:space="preserve">  DF</w:t>
      </w:r>
      <w:proofErr w:type="gramEnd"/>
      <w:r w:rsidRPr="00DF5D41">
        <w:rPr>
          <w:rStyle w:val="code2"/>
        </w:rPr>
        <w:t xml:space="preserve">  CI Lower  CI Upper</w:t>
      </w:r>
    </w:p>
    <w:p w14:paraId="785D2916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 xml:space="preserve">1         </w:t>
      </w:r>
      <w:proofErr w:type="spellStart"/>
      <w:r w:rsidRPr="00DF5D41">
        <w:rPr>
          <w:rStyle w:val="code2"/>
        </w:rPr>
        <w:t>1</w:t>
      </w:r>
      <w:proofErr w:type="spellEnd"/>
      <w:r w:rsidRPr="00DF5D41">
        <w:rPr>
          <w:rStyle w:val="code2"/>
        </w:rPr>
        <w:t xml:space="preserve"> 0.5997732 0.03982616 </w:t>
      </w:r>
      <w:proofErr w:type="spellStart"/>
      <w:r w:rsidRPr="00DF5D41">
        <w:rPr>
          <w:rStyle w:val="code2"/>
        </w:rPr>
        <w:t>Inf</w:t>
      </w:r>
      <w:proofErr w:type="spellEnd"/>
      <w:r w:rsidRPr="00DF5D41">
        <w:rPr>
          <w:rStyle w:val="code2"/>
        </w:rPr>
        <w:t xml:space="preserve"> 0.5217154 0.6778311</w:t>
      </w:r>
    </w:p>
    <w:p w14:paraId="28FE1FAA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 xml:space="preserve">2         </w:t>
      </w:r>
      <w:proofErr w:type="spellStart"/>
      <w:r w:rsidRPr="00DF5D41">
        <w:rPr>
          <w:rStyle w:val="code2"/>
        </w:rPr>
        <w:t>2</w:t>
      </w:r>
      <w:proofErr w:type="spellEnd"/>
      <w:r w:rsidRPr="00DF5D41">
        <w:rPr>
          <w:rStyle w:val="code2"/>
        </w:rPr>
        <w:t xml:space="preserve"> 0.6615646 0.04266824 </w:t>
      </w:r>
      <w:proofErr w:type="spellStart"/>
      <w:r w:rsidRPr="00DF5D41">
        <w:rPr>
          <w:rStyle w:val="code2"/>
        </w:rPr>
        <w:t>Inf</w:t>
      </w:r>
      <w:proofErr w:type="spellEnd"/>
      <w:r w:rsidRPr="00DF5D41">
        <w:rPr>
          <w:rStyle w:val="code2"/>
        </w:rPr>
        <w:t xml:space="preserve"> 0.5779364 0.7451928</w:t>
      </w:r>
    </w:p>
    <w:p w14:paraId="38117B2D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11AF2C97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>$</w:t>
      </w:r>
      <w:proofErr w:type="spellStart"/>
      <w:proofErr w:type="gramStart"/>
      <w:r w:rsidRPr="00DF5D41">
        <w:rPr>
          <w:rStyle w:val="code2"/>
        </w:rPr>
        <w:t>ciDiffTrtEachRdr</w:t>
      </w:r>
      <w:proofErr w:type="spellEnd"/>
      <w:proofErr w:type="gramEnd"/>
    </w:p>
    <w:p w14:paraId="084E5C06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 xml:space="preserve">  Reader Treatment    Estimate     </w:t>
      </w:r>
      <w:proofErr w:type="spellStart"/>
      <w:proofErr w:type="gramStart"/>
      <w:r w:rsidRPr="00DF5D41">
        <w:rPr>
          <w:rStyle w:val="code2"/>
        </w:rPr>
        <w:t>StdErr</w:t>
      </w:r>
      <w:proofErr w:type="spellEnd"/>
      <w:r w:rsidRPr="00DF5D41">
        <w:rPr>
          <w:rStyle w:val="code2"/>
        </w:rPr>
        <w:t xml:space="preserve">  DF</w:t>
      </w:r>
      <w:proofErr w:type="gramEnd"/>
      <w:r w:rsidRPr="00DF5D41">
        <w:rPr>
          <w:rStyle w:val="code2"/>
        </w:rPr>
        <w:t xml:space="preserve">         t    </w:t>
      </w:r>
      <w:proofErr w:type="spellStart"/>
      <w:r w:rsidRPr="00DF5D41">
        <w:rPr>
          <w:rStyle w:val="code2"/>
        </w:rPr>
        <w:t>Pr</w:t>
      </w:r>
      <w:proofErr w:type="spellEnd"/>
      <w:r w:rsidRPr="00DF5D41">
        <w:rPr>
          <w:rStyle w:val="code2"/>
        </w:rPr>
        <w:t xml:space="preserve"> &gt; t   CI Lower   CI Upper</w:t>
      </w:r>
    </w:p>
    <w:p w14:paraId="412D0A60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 xml:space="preserve">1      </w:t>
      </w:r>
      <w:proofErr w:type="spellStart"/>
      <w:r w:rsidRPr="00DF5D41">
        <w:rPr>
          <w:rStyle w:val="code2"/>
        </w:rPr>
        <w:t>1</w:t>
      </w:r>
      <w:proofErr w:type="spellEnd"/>
      <w:r w:rsidRPr="00DF5D41">
        <w:rPr>
          <w:rStyle w:val="code2"/>
        </w:rPr>
        <w:t xml:space="preserve">     </w:t>
      </w:r>
      <w:proofErr w:type="spellStart"/>
      <w:r w:rsidRPr="00DF5D41">
        <w:rPr>
          <w:rStyle w:val="code2"/>
        </w:rPr>
        <w:t>1</w:t>
      </w:r>
      <w:proofErr w:type="spellEnd"/>
      <w:r w:rsidRPr="00DF5D41">
        <w:rPr>
          <w:rStyle w:val="code2"/>
        </w:rPr>
        <w:t xml:space="preserve"> - 2 -0.06179138 0.04146029 </w:t>
      </w:r>
      <w:proofErr w:type="spellStart"/>
      <w:r w:rsidRPr="00DF5D41">
        <w:rPr>
          <w:rStyle w:val="code2"/>
        </w:rPr>
        <w:t>Inf</w:t>
      </w:r>
      <w:proofErr w:type="spellEnd"/>
      <w:r w:rsidRPr="00DF5D41">
        <w:rPr>
          <w:rStyle w:val="code2"/>
        </w:rPr>
        <w:t xml:space="preserve"> -1.490375 0.1361256 -0.1430521 0.01946929</w:t>
      </w:r>
    </w:p>
    <w:p w14:paraId="77F3E78D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630714E4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>$</w:t>
      </w:r>
      <w:proofErr w:type="spellStart"/>
      <w:proofErr w:type="gramStart"/>
      <w:r w:rsidRPr="00DF5D41">
        <w:rPr>
          <w:rStyle w:val="code2"/>
        </w:rPr>
        <w:t>varCovEachRdr</w:t>
      </w:r>
      <w:proofErr w:type="spellEnd"/>
      <w:proofErr w:type="gramEnd"/>
    </w:p>
    <w:p w14:paraId="21B954A8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 xml:space="preserve">  Reader         </w:t>
      </w:r>
      <w:proofErr w:type="spellStart"/>
      <w:r w:rsidRPr="00DF5D41">
        <w:rPr>
          <w:rStyle w:val="code2"/>
        </w:rPr>
        <w:t>Var</w:t>
      </w:r>
      <w:proofErr w:type="spellEnd"/>
      <w:r w:rsidRPr="00DF5D41">
        <w:rPr>
          <w:rStyle w:val="code2"/>
        </w:rPr>
        <w:t xml:space="preserve">         </w:t>
      </w:r>
      <w:proofErr w:type="spellStart"/>
      <w:r w:rsidRPr="00DF5D41">
        <w:rPr>
          <w:rStyle w:val="code2"/>
        </w:rPr>
        <w:t>Cov1</w:t>
      </w:r>
      <w:proofErr w:type="spellEnd"/>
    </w:p>
    <w:p w14:paraId="6170059A" w14:textId="5DF18519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</w:pPr>
      <w:r w:rsidRPr="00DF5D41">
        <w:rPr>
          <w:rStyle w:val="code2"/>
        </w:rPr>
        <w:t xml:space="preserve">1      </w:t>
      </w:r>
      <w:proofErr w:type="spellStart"/>
      <w:r w:rsidRPr="00DF5D41">
        <w:rPr>
          <w:rStyle w:val="code2"/>
        </w:rPr>
        <w:t>1</w:t>
      </w:r>
      <w:proofErr w:type="spellEnd"/>
      <w:r w:rsidRPr="00DF5D41">
        <w:rPr>
          <w:rStyle w:val="code2"/>
        </w:rPr>
        <w:t xml:space="preserve"> 0.001703351 0.0008438733</w:t>
      </w:r>
    </w:p>
    <w:p w14:paraId="5A076471" w14:textId="3728927D" w:rsidR="00DF5D41" w:rsidRDefault="00DF5D41" w:rsidP="00DF5D41">
      <w:pPr>
        <w:pStyle w:val="Heading3"/>
      </w:pPr>
      <w:r>
        <w:lastRenderedPageBreak/>
        <w:t>wAf</w:t>
      </w:r>
      <w:r w:rsidRPr="00DF5D41">
        <w:t xml:space="preserve">roc </w:t>
      </w:r>
      <w:r>
        <w:t>Plot</w:t>
      </w:r>
    </w:p>
    <w:p w14:paraId="68A52308" w14:textId="77777777" w:rsidR="00DF5D41" w:rsidRDefault="00DF5D41" w:rsidP="00DF5D41">
      <w:pPr>
        <w:keepNext/>
      </w:pPr>
    </w:p>
    <w:p w14:paraId="6139217E" w14:textId="2CC391B8" w:rsidR="00CF01E3" w:rsidRDefault="00DF5D41" w:rsidP="00DF5D41">
      <w:pPr>
        <w:jc w:val="center"/>
      </w:pPr>
      <w:r>
        <w:rPr>
          <w:noProof/>
          <w:lang w:eastAsia="en-US"/>
        </w:rPr>
        <w:drawing>
          <wp:inline distT="0" distB="0" distL="0" distR="0" wp14:anchorId="3665A058" wp14:editId="743EEAD3">
            <wp:extent cx="4580255" cy="45974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3B72" w14:textId="3743F87A" w:rsidR="00DF5D41" w:rsidRDefault="00DF5D41" w:rsidP="00DF5D41">
      <w:pPr>
        <w:pStyle w:val="Heading3"/>
      </w:pPr>
      <w:r>
        <w:t>wAf</w:t>
      </w:r>
      <w:r w:rsidRPr="00DF5D41">
        <w:t xml:space="preserve">roc </w:t>
      </w:r>
      <w:r>
        <w:t>Data Points</w:t>
      </w:r>
    </w:p>
    <w:p w14:paraId="2B13BE6B" w14:textId="45A023AE" w:rsidR="00DF5D41" w:rsidRPr="00F4076F" w:rsidRDefault="00DF5D41" w:rsidP="00DF5D41">
      <w:pPr>
        <w:rPr>
          <w:sz w:val="18"/>
          <w:szCs w:val="18"/>
        </w:rPr>
      </w:pPr>
      <w:proofErr w:type="spellStart"/>
      <w:r w:rsidRPr="00F4076F">
        <w:rPr>
          <w:sz w:val="18"/>
          <w:szCs w:val="18"/>
        </w:rPr>
        <w:t>FPF</w:t>
      </w:r>
      <w:proofErr w:type="spellEnd"/>
      <w:r w:rsidRPr="00F4076F">
        <w:rPr>
          <w:sz w:val="18"/>
          <w:szCs w:val="18"/>
        </w:rPr>
        <w:t xml:space="preserve">     </w:t>
      </w:r>
      <w:proofErr w:type="spellStart"/>
      <w:r w:rsidRPr="00F4076F">
        <w:rPr>
          <w:sz w:val="18"/>
          <w:szCs w:val="18"/>
        </w:rPr>
        <w:t>wLLF</w:t>
      </w:r>
      <w:proofErr w:type="spellEnd"/>
      <w:r w:rsidRPr="00F4076F">
        <w:rPr>
          <w:sz w:val="18"/>
          <w:szCs w:val="18"/>
        </w:rPr>
        <w:t xml:space="preserve">    class       type</w:t>
      </w:r>
    </w:p>
    <w:p w14:paraId="2F7CCCEA" w14:textId="77777777" w:rsidR="00DF5D41" w:rsidRPr="00F4076F" w:rsidRDefault="00DF5D41" w:rsidP="00DF5D41">
      <w:pPr>
        <w:rPr>
          <w:sz w:val="18"/>
          <w:szCs w:val="18"/>
        </w:rPr>
      </w:pPr>
      <w:r w:rsidRPr="00F4076F">
        <w:rPr>
          <w:sz w:val="18"/>
          <w:szCs w:val="18"/>
        </w:rPr>
        <w:t>1 0.0000000 0.000000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61CDEFC4" w14:textId="77777777" w:rsidR="00DF5D41" w:rsidRPr="00F4076F" w:rsidRDefault="00DF5D41" w:rsidP="00DF5D41">
      <w:pPr>
        <w:rPr>
          <w:sz w:val="18"/>
          <w:szCs w:val="18"/>
        </w:rPr>
      </w:pPr>
      <w:r w:rsidRPr="00F4076F">
        <w:rPr>
          <w:sz w:val="18"/>
          <w:szCs w:val="18"/>
        </w:rPr>
        <w:t>2 0.7619048 0.952381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34742C56" w14:textId="77777777" w:rsidR="00DF5D41" w:rsidRPr="00F4076F" w:rsidRDefault="00DF5D41" w:rsidP="00DF5D41">
      <w:pPr>
        <w:rPr>
          <w:sz w:val="18"/>
          <w:szCs w:val="18"/>
        </w:rPr>
      </w:pPr>
      <w:r w:rsidRPr="00F4076F">
        <w:rPr>
          <w:sz w:val="18"/>
          <w:szCs w:val="18"/>
        </w:rPr>
        <w:t>3 0.8095238 1.000000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67D5BBED" w14:textId="77777777" w:rsidR="00DF5D41" w:rsidRPr="00F4076F" w:rsidRDefault="00DF5D41" w:rsidP="00DF5D41">
      <w:pPr>
        <w:rPr>
          <w:sz w:val="18"/>
          <w:szCs w:val="18"/>
        </w:rPr>
      </w:pPr>
      <w:r w:rsidRPr="00F4076F">
        <w:rPr>
          <w:sz w:val="18"/>
          <w:szCs w:val="18"/>
        </w:rPr>
        <w:t>4 0.9285714 1.000000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0D976764" w14:textId="77777777" w:rsidR="00DF5D41" w:rsidRPr="00F4076F" w:rsidRDefault="00DF5D41" w:rsidP="00DF5D41">
      <w:pPr>
        <w:rPr>
          <w:sz w:val="18"/>
          <w:szCs w:val="18"/>
        </w:rPr>
      </w:pPr>
      <w:r w:rsidRPr="00F4076F">
        <w:rPr>
          <w:sz w:val="18"/>
          <w:szCs w:val="18"/>
        </w:rPr>
        <w:t>5 1.0000000 1.000000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62E61AB2" w14:textId="77777777" w:rsidR="00DF5D41" w:rsidRPr="00F4076F" w:rsidRDefault="00DF5D41" w:rsidP="00DF5D41">
      <w:pPr>
        <w:rPr>
          <w:sz w:val="18"/>
          <w:szCs w:val="18"/>
        </w:rPr>
      </w:pPr>
    </w:p>
    <w:p w14:paraId="04661736" w14:textId="77777777" w:rsidR="00DF5D41" w:rsidRPr="00F4076F" w:rsidRDefault="00DF5D41" w:rsidP="00DF5D41">
      <w:pPr>
        <w:rPr>
          <w:sz w:val="18"/>
          <w:szCs w:val="18"/>
        </w:rPr>
      </w:pPr>
      <w:r w:rsidRPr="00F4076F">
        <w:rPr>
          <w:sz w:val="18"/>
          <w:szCs w:val="18"/>
        </w:rPr>
        <w:t>6 0.0000000 0.000000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5B9528B7" w14:textId="77777777" w:rsidR="00DF5D41" w:rsidRPr="00F4076F" w:rsidRDefault="00DF5D41" w:rsidP="00DF5D41">
      <w:pPr>
        <w:rPr>
          <w:sz w:val="18"/>
          <w:szCs w:val="18"/>
        </w:rPr>
      </w:pPr>
      <w:r w:rsidRPr="00F4076F">
        <w:rPr>
          <w:sz w:val="18"/>
          <w:szCs w:val="18"/>
        </w:rPr>
        <w:t>7 0.6428571 0.952381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0447D3DE" w14:textId="77777777" w:rsidR="00DF5D41" w:rsidRPr="00F4076F" w:rsidRDefault="00DF5D41" w:rsidP="00DF5D41">
      <w:pPr>
        <w:rPr>
          <w:sz w:val="18"/>
          <w:szCs w:val="18"/>
        </w:rPr>
      </w:pPr>
      <w:r w:rsidRPr="00F4076F">
        <w:rPr>
          <w:sz w:val="18"/>
          <w:szCs w:val="18"/>
        </w:rPr>
        <w:t>8 0.7142857 1.000000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3007D9C8" w14:textId="5297A7E4" w:rsidR="00DF5D41" w:rsidRPr="00F4076F" w:rsidRDefault="00DF5D41" w:rsidP="00DF5D41">
      <w:pPr>
        <w:rPr>
          <w:sz w:val="18"/>
          <w:szCs w:val="18"/>
        </w:rPr>
      </w:pPr>
      <w:r w:rsidRPr="00F4076F">
        <w:rPr>
          <w:sz w:val="18"/>
          <w:szCs w:val="18"/>
        </w:rPr>
        <w:t>9 1.0000000 1.000000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30F1BF0A" w14:textId="77777777" w:rsidR="00DF5D41" w:rsidRDefault="00DF5D41" w:rsidP="00DF5D41"/>
    <w:p w14:paraId="77915451" w14:textId="079A5199" w:rsidR="00DF5D41" w:rsidRPr="00DF5D41" w:rsidRDefault="00DF5D41" w:rsidP="00DF5D41">
      <w:pPr>
        <w:pStyle w:val="Heading2"/>
      </w:pPr>
      <w:r>
        <w:lastRenderedPageBreak/>
        <w:t>ROC ANALYSIS</w:t>
      </w:r>
    </w:p>
    <w:p w14:paraId="1D5CAE60" w14:textId="77777777" w:rsidR="00DF5D41" w:rsidRDefault="00DF5D41" w:rsidP="00DF5D41">
      <w:pPr>
        <w:pStyle w:val="Heading3"/>
      </w:pPr>
      <w:r w:rsidRPr="00DF5D41">
        <w:t>Results</w:t>
      </w:r>
    </w:p>
    <w:p w14:paraId="72802A3E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>$</w:t>
      </w:r>
      <w:proofErr w:type="spellStart"/>
      <w:proofErr w:type="gramStart"/>
      <w:r w:rsidRPr="00DF5D41">
        <w:rPr>
          <w:rStyle w:val="code2"/>
        </w:rPr>
        <w:t>fomArray</w:t>
      </w:r>
      <w:proofErr w:type="spellEnd"/>
      <w:proofErr w:type="gramEnd"/>
    </w:p>
    <w:p w14:paraId="39E17C18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 xml:space="preserve">          </w:t>
      </w:r>
      <w:proofErr w:type="spellStart"/>
      <w:r w:rsidRPr="00DF5D41">
        <w:rPr>
          <w:rStyle w:val="code2"/>
        </w:rPr>
        <w:t>Rdr</w:t>
      </w:r>
      <w:proofErr w:type="spellEnd"/>
      <w:r w:rsidRPr="00DF5D41">
        <w:rPr>
          <w:rStyle w:val="code2"/>
        </w:rPr>
        <w:t xml:space="preserve"> - 1</w:t>
      </w:r>
    </w:p>
    <w:p w14:paraId="1A626A08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DF5D41">
        <w:rPr>
          <w:rStyle w:val="code2"/>
        </w:rPr>
        <w:t>Trt</w:t>
      </w:r>
      <w:proofErr w:type="spellEnd"/>
      <w:r w:rsidRPr="00DF5D41">
        <w:rPr>
          <w:rStyle w:val="code2"/>
        </w:rPr>
        <w:t xml:space="preserve"> - 1 0.6190476</w:t>
      </w:r>
    </w:p>
    <w:p w14:paraId="4C8A690E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DF5D41">
        <w:rPr>
          <w:rStyle w:val="code2"/>
        </w:rPr>
        <w:t>Trt</w:t>
      </w:r>
      <w:proofErr w:type="spellEnd"/>
      <w:r w:rsidRPr="00DF5D41">
        <w:rPr>
          <w:rStyle w:val="code2"/>
        </w:rPr>
        <w:t xml:space="preserve"> - 2 0.6785714</w:t>
      </w:r>
    </w:p>
    <w:p w14:paraId="74ED281B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492894D6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>$</w:t>
      </w:r>
      <w:proofErr w:type="spellStart"/>
      <w:proofErr w:type="gramStart"/>
      <w:r w:rsidRPr="00DF5D41">
        <w:rPr>
          <w:rStyle w:val="code2"/>
        </w:rPr>
        <w:t>msT</w:t>
      </w:r>
      <w:proofErr w:type="spellEnd"/>
      <w:proofErr w:type="gramEnd"/>
    </w:p>
    <w:p w14:paraId="34E2A77D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>[1] 0.001771542</w:t>
      </w:r>
    </w:p>
    <w:p w14:paraId="764046C4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1AE7BDAC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>$</w:t>
      </w:r>
      <w:proofErr w:type="spellStart"/>
      <w:proofErr w:type="gramStart"/>
      <w:r w:rsidRPr="00DF5D41">
        <w:rPr>
          <w:rStyle w:val="code2"/>
        </w:rPr>
        <w:t>msTR</w:t>
      </w:r>
      <w:proofErr w:type="spellEnd"/>
      <w:proofErr w:type="gramEnd"/>
    </w:p>
    <w:p w14:paraId="47643BB0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 xml:space="preserve">[1] </w:t>
      </w:r>
      <w:proofErr w:type="spellStart"/>
      <w:r w:rsidRPr="00DF5D41">
        <w:rPr>
          <w:rStyle w:val="code2"/>
        </w:rPr>
        <w:t>NaN</w:t>
      </w:r>
      <w:proofErr w:type="spellEnd"/>
    </w:p>
    <w:p w14:paraId="6B529E5C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5B921DF1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>$</w:t>
      </w:r>
      <w:proofErr w:type="spellStart"/>
      <w:proofErr w:type="gramStart"/>
      <w:r w:rsidRPr="00DF5D41">
        <w:rPr>
          <w:rStyle w:val="code2"/>
        </w:rPr>
        <w:t>varComp</w:t>
      </w:r>
      <w:proofErr w:type="spellEnd"/>
      <w:proofErr w:type="gramEnd"/>
    </w:p>
    <w:p w14:paraId="0F937D65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 xml:space="preserve">                 </w:t>
      </w:r>
      <w:proofErr w:type="spellStart"/>
      <w:proofErr w:type="gramStart"/>
      <w:r w:rsidRPr="00DF5D41">
        <w:rPr>
          <w:rStyle w:val="code2"/>
        </w:rPr>
        <w:t>varCov</w:t>
      </w:r>
      <w:proofErr w:type="spellEnd"/>
      <w:proofErr w:type="gramEnd"/>
    </w:p>
    <w:p w14:paraId="283E532D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DF5D41">
        <w:rPr>
          <w:rStyle w:val="code2"/>
        </w:rPr>
        <w:t>Var</w:t>
      </w:r>
      <w:proofErr w:type="spellEnd"/>
      <w:r w:rsidRPr="00DF5D41">
        <w:rPr>
          <w:rStyle w:val="code2"/>
        </w:rPr>
        <w:t>(R</w:t>
      </w:r>
      <w:proofErr w:type="gramStart"/>
      <w:r w:rsidRPr="00DF5D41">
        <w:rPr>
          <w:rStyle w:val="code2"/>
        </w:rPr>
        <w:t xml:space="preserve">)              </w:t>
      </w:r>
      <w:proofErr w:type="spellStart"/>
      <w:r w:rsidRPr="00DF5D41">
        <w:rPr>
          <w:rStyle w:val="code2"/>
        </w:rPr>
        <w:t>NaN</w:t>
      </w:r>
      <w:proofErr w:type="spellEnd"/>
      <w:proofErr w:type="gramEnd"/>
    </w:p>
    <w:p w14:paraId="7A09A3C2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proofErr w:type="gramStart"/>
      <w:r w:rsidRPr="00DF5D41">
        <w:rPr>
          <w:rStyle w:val="code2"/>
        </w:rPr>
        <w:t>Var</w:t>
      </w:r>
      <w:proofErr w:type="spellEnd"/>
      <w:r w:rsidRPr="00DF5D41">
        <w:rPr>
          <w:rStyle w:val="code2"/>
        </w:rPr>
        <w:t>(</w:t>
      </w:r>
      <w:proofErr w:type="gramEnd"/>
      <w:r w:rsidRPr="00DF5D41">
        <w:rPr>
          <w:rStyle w:val="code2"/>
        </w:rPr>
        <w:t xml:space="preserve">T*R)            </w:t>
      </w:r>
      <w:proofErr w:type="spellStart"/>
      <w:r w:rsidRPr="00DF5D41">
        <w:rPr>
          <w:rStyle w:val="code2"/>
        </w:rPr>
        <w:t>NaN</w:t>
      </w:r>
      <w:proofErr w:type="spellEnd"/>
    </w:p>
    <w:p w14:paraId="5EDC5571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DF5D41">
        <w:rPr>
          <w:rStyle w:val="code2"/>
        </w:rPr>
        <w:t>COV1</w:t>
      </w:r>
      <w:proofErr w:type="spellEnd"/>
      <w:r w:rsidRPr="00DF5D41">
        <w:rPr>
          <w:rStyle w:val="code2"/>
        </w:rPr>
        <w:t xml:space="preserve">       0.0007945276</w:t>
      </w:r>
    </w:p>
    <w:p w14:paraId="45C6B594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DF5D41">
        <w:rPr>
          <w:rStyle w:val="code2"/>
        </w:rPr>
        <w:t>COV2</w:t>
      </w:r>
      <w:proofErr w:type="spellEnd"/>
      <w:r w:rsidRPr="00DF5D41">
        <w:rPr>
          <w:rStyle w:val="code2"/>
        </w:rPr>
        <w:t xml:space="preserve">                </w:t>
      </w:r>
      <w:proofErr w:type="spellStart"/>
      <w:r w:rsidRPr="00DF5D41">
        <w:rPr>
          <w:rStyle w:val="code2"/>
        </w:rPr>
        <w:t>NaN</w:t>
      </w:r>
      <w:proofErr w:type="spellEnd"/>
    </w:p>
    <w:p w14:paraId="7330CD53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DF5D41">
        <w:rPr>
          <w:rStyle w:val="code2"/>
        </w:rPr>
        <w:t>COV3</w:t>
      </w:r>
      <w:proofErr w:type="spellEnd"/>
      <w:r w:rsidRPr="00DF5D41">
        <w:rPr>
          <w:rStyle w:val="code2"/>
        </w:rPr>
        <w:t xml:space="preserve">                </w:t>
      </w:r>
      <w:proofErr w:type="spellStart"/>
      <w:r w:rsidRPr="00DF5D41">
        <w:rPr>
          <w:rStyle w:val="code2"/>
        </w:rPr>
        <w:t>NaN</w:t>
      </w:r>
      <w:proofErr w:type="spellEnd"/>
    </w:p>
    <w:p w14:paraId="3241CBD6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proofErr w:type="gramStart"/>
      <w:r w:rsidRPr="00DF5D41">
        <w:rPr>
          <w:rStyle w:val="code2"/>
        </w:rPr>
        <w:t>Var</w:t>
      </w:r>
      <w:proofErr w:type="spellEnd"/>
      <w:r w:rsidRPr="00DF5D41">
        <w:rPr>
          <w:rStyle w:val="code2"/>
        </w:rPr>
        <w:t>(</w:t>
      </w:r>
      <w:proofErr w:type="gramEnd"/>
      <w:r w:rsidRPr="00DF5D41">
        <w:rPr>
          <w:rStyle w:val="code2"/>
        </w:rPr>
        <w:t>Error) 0.0012632292</w:t>
      </w:r>
    </w:p>
    <w:p w14:paraId="21358CC3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1E65DB46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>$</w:t>
      </w:r>
      <w:proofErr w:type="spellStart"/>
      <w:proofErr w:type="gramStart"/>
      <w:r w:rsidRPr="00DF5D41">
        <w:rPr>
          <w:rStyle w:val="code2"/>
        </w:rPr>
        <w:t>fFRRC</w:t>
      </w:r>
      <w:proofErr w:type="spellEnd"/>
      <w:proofErr w:type="gramEnd"/>
    </w:p>
    <w:p w14:paraId="4499DC61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>[1] 3.77968</w:t>
      </w:r>
    </w:p>
    <w:p w14:paraId="5DA847CF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1BD7B07C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>$</w:t>
      </w:r>
      <w:proofErr w:type="spellStart"/>
      <w:proofErr w:type="gramStart"/>
      <w:r w:rsidRPr="00DF5D41">
        <w:rPr>
          <w:rStyle w:val="code2"/>
        </w:rPr>
        <w:t>ddfFRRC</w:t>
      </w:r>
      <w:proofErr w:type="spellEnd"/>
      <w:proofErr w:type="gramEnd"/>
    </w:p>
    <w:p w14:paraId="3C9A482F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 xml:space="preserve">[1] </w:t>
      </w:r>
      <w:proofErr w:type="spellStart"/>
      <w:r w:rsidRPr="00DF5D41">
        <w:rPr>
          <w:rStyle w:val="code2"/>
        </w:rPr>
        <w:t>Inf</w:t>
      </w:r>
      <w:proofErr w:type="spellEnd"/>
    </w:p>
    <w:p w14:paraId="05D00354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181C4F3C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>$</w:t>
      </w:r>
      <w:proofErr w:type="spellStart"/>
      <w:proofErr w:type="gramStart"/>
      <w:r w:rsidRPr="00DF5D41">
        <w:rPr>
          <w:rStyle w:val="code2"/>
        </w:rPr>
        <w:t>pFRRC</w:t>
      </w:r>
      <w:proofErr w:type="spellEnd"/>
      <w:proofErr w:type="gramEnd"/>
    </w:p>
    <w:p w14:paraId="11188099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>[1] 0.05187859</w:t>
      </w:r>
    </w:p>
    <w:p w14:paraId="740A3237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46355081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>$</w:t>
      </w:r>
      <w:proofErr w:type="spellStart"/>
      <w:proofErr w:type="gramStart"/>
      <w:r w:rsidRPr="00DF5D41">
        <w:rPr>
          <w:rStyle w:val="code2"/>
        </w:rPr>
        <w:t>ciDiffTrtFRRC</w:t>
      </w:r>
      <w:proofErr w:type="spellEnd"/>
      <w:proofErr w:type="gramEnd"/>
    </w:p>
    <w:p w14:paraId="065E4DB1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 xml:space="preserve">  Treatment    Estimate     </w:t>
      </w:r>
      <w:proofErr w:type="spellStart"/>
      <w:proofErr w:type="gramStart"/>
      <w:r w:rsidRPr="00DF5D41">
        <w:rPr>
          <w:rStyle w:val="code2"/>
        </w:rPr>
        <w:t>StdErr</w:t>
      </w:r>
      <w:proofErr w:type="spellEnd"/>
      <w:r w:rsidRPr="00DF5D41">
        <w:rPr>
          <w:rStyle w:val="code2"/>
        </w:rPr>
        <w:t xml:space="preserve">  DF</w:t>
      </w:r>
      <w:proofErr w:type="gramEnd"/>
      <w:r w:rsidRPr="00DF5D41">
        <w:rPr>
          <w:rStyle w:val="code2"/>
        </w:rPr>
        <w:t xml:space="preserve">        t     </w:t>
      </w:r>
      <w:proofErr w:type="spellStart"/>
      <w:r w:rsidRPr="00DF5D41">
        <w:rPr>
          <w:rStyle w:val="code2"/>
        </w:rPr>
        <w:t>Pr</w:t>
      </w:r>
      <w:proofErr w:type="spellEnd"/>
      <w:r w:rsidRPr="00DF5D41">
        <w:rPr>
          <w:rStyle w:val="code2"/>
        </w:rPr>
        <w:t xml:space="preserve"> &gt; t   CI Lower     CI Upper</w:t>
      </w:r>
    </w:p>
    <w:p w14:paraId="6AD73732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 xml:space="preserve">1     </w:t>
      </w:r>
      <w:proofErr w:type="spellStart"/>
      <w:r w:rsidRPr="00DF5D41">
        <w:rPr>
          <w:rStyle w:val="code2"/>
        </w:rPr>
        <w:t>1</w:t>
      </w:r>
      <w:proofErr w:type="spellEnd"/>
      <w:r w:rsidRPr="00DF5D41">
        <w:rPr>
          <w:rStyle w:val="code2"/>
        </w:rPr>
        <w:t xml:space="preserve"> - 2 -0.05952381 0.03061704 </w:t>
      </w:r>
      <w:proofErr w:type="spellStart"/>
      <w:r w:rsidRPr="00DF5D41">
        <w:rPr>
          <w:rStyle w:val="code2"/>
        </w:rPr>
        <w:t>Inf</w:t>
      </w:r>
      <w:proofErr w:type="spellEnd"/>
      <w:r w:rsidRPr="00DF5D41">
        <w:rPr>
          <w:rStyle w:val="code2"/>
        </w:rPr>
        <w:t xml:space="preserve"> -1.94414 0.05187859 -0.1195321 0.0004844877</w:t>
      </w:r>
    </w:p>
    <w:p w14:paraId="5D6D6655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48FBBDBE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>$</w:t>
      </w:r>
      <w:proofErr w:type="spellStart"/>
      <w:proofErr w:type="gramStart"/>
      <w:r w:rsidRPr="00DF5D41">
        <w:rPr>
          <w:rStyle w:val="code2"/>
        </w:rPr>
        <w:t>ciAvgRdrEachTrtFRRC</w:t>
      </w:r>
      <w:proofErr w:type="spellEnd"/>
      <w:proofErr w:type="gramEnd"/>
    </w:p>
    <w:p w14:paraId="7CAB0D51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 xml:space="preserve">  Treatment      Area     </w:t>
      </w:r>
      <w:proofErr w:type="spellStart"/>
      <w:proofErr w:type="gramStart"/>
      <w:r w:rsidRPr="00DF5D41">
        <w:rPr>
          <w:rStyle w:val="code2"/>
        </w:rPr>
        <w:t>StdErr</w:t>
      </w:r>
      <w:proofErr w:type="spellEnd"/>
      <w:r w:rsidRPr="00DF5D41">
        <w:rPr>
          <w:rStyle w:val="code2"/>
        </w:rPr>
        <w:t xml:space="preserve">  DF</w:t>
      </w:r>
      <w:proofErr w:type="gramEnd"/>
      <w:r w:rsidRPr="00DF5D41">
        <w:rPr>
          <w:rStyle w:val="code2"/>
        </w:rPr>
        <w:t xml:space="preserve">  CI Lower  CI Upper</w:t>
      </w:r>
    </w:p>
    <w:p w14:paraId="492AE0D3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 xml:space="preserve">1         </w:t>
      </w:r>
      <w:proofErr w:type="spellStart"/>
      <w:r w:rsidRPr="00DF5D41">
        <w:rPr>
          <w:rStyle w:val="code2"/>
        </w:rPr>
        <w:t>1</w:t>
      </w:r>
      <w:proofErr w:type="spellEnd"/>
      <w:r w:rsidRPr="00DF5D41">
        <w:rPr>
          <w:rStyle w:val="code2"/>
        </w:rPr>
        <w:t xml:space="preserve"> 0.6190476 0.03339351 </w:t>
      </w:r>
      <w:proofErr w:type="spellStart"/>
      <w:r w:rsidRPr="00DF5D41">
        <w:rPr>
          <w:rStyle w:val="code2"/>
        </w:rPr>
        <w:t>Inf</w:t>
      </w:r>
      <w:proofErr w:type="spellEnd"/>
      <w:r w:rsidRPr="00DF5D41">
        <w:rPr>
          <w:rStyle w:val="code2"/>
        </w:rPr>
        <w:t xml:space="preserve"> 0.5535975 0.6844977</w:t>
      </w:r>
    </w:p>
    <w:p w14:paraId="0CFFD6FF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 xml:space="preserve">2         </w:t>
      </w:r>
      <w:proofErr w:type="spellStart"/>
      <w:r w:rsidRPr="00DF5D41">
        <w:rPr>
          <w:rStyle w:val="code2"/>
        </w:rPr>
        <w:t>2</w:t>
      </w:r>
      <w:proofErr w:type="spellEnd"/>
      <w:r w:rsidRPr="00DF5D41">
        <w:rPr>
          <w:rStyle w:val="code2"/>
        </w:rPr>
        <w:t xml:space="preserve"> 0.6785714 0.03756770 </w:t>
      </w:r>
      <w:proofErr w:type="spellStart"/>
      <w:r w:rsidRPr="00DF5D41">
        <w:rPr>
          <w:rStyle w:val="code2"/>
        </w:rPr>
        <w:t>Inf</w:t>
      </w:r>
      <w:proofErr w:type="spellEnd"/>
      <w:r w:rsidRPr="00DF5D41">
        <w:rPr>
          <w:rStyle w:val="code2"/>
        </w:rPr>
        <w:t xml:space="preserve"> 0.6049401 0.7522028</w:t>
      </w:r>
    </w:p>
    <w:p w14:paraId="4DE7AE08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4C0C47FD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>$</w:t>
      </w:r>
      <w:proofErr w:type="spellStart"/>
      <w:proofErr w:type="gramStart"/>
      <w:r w:rsidRPr="00DF5D41">
        <w:rPr>
          <w:rStyle w:val="code2"/>
        </w:rPr>
        <w:t>ciDiffTrtEachRdr</w:t>
      </w:r>
      <w:proofErr w:type="spellEnd"/>
      <w:proofErr w:type="gramEnd"/>
    </w:p>
    <w:p w14:paraId="0E32A202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 xml:space="preserve">  Reader Treatment    Estimate     </w:t>
      </w:r>
      <w:proofErr w:type="spellStart"/>
      <w:proofErr w:type="gramStart"/>
      <w:r w:rsidRPr="00DF5D41">
        <w:rPr>
          <w:rStyle w:val="code2"/>
        </w:rPr>
        <w:t>StdErr</w:t>
      </w:r>
      <w:proofErr w:type="spellEnd"/>
      <w:r w:rsidRPr="00DF5D41">
        <w:rPr>
          <w:rStyle w:val="code2"/>
        </w:rPr>
        <w:t xml:space="preserve">  DF</w:t>
      </w:r>
      <w:proofErr w:type="gramEnd"/>
      <w:r w:rsidRPr="00DF5D41">
        <w:rPr>
          <w:rStyle w:val="code2"/>
        </w:rPr>
        <w:t xml:space="preserve">        t     </w:t>
      </w:r>
      <w:proofErr w:type="spellStart"/>
      <w:r w:rsidRPr="00DF5D41">
        <w:rPr>
          <w:rStyle w:val="code2"/>
        </w:rPr>
        <w:t>Pr</w:t>
      </w:r>
      <w:proofErr w:type="spellEnd"/>
      <w:r w:rsidRPr="00DF5D41">
        <w:rPr>
          <w:rStyle w:val="code2"/>
        </w:rPr>
        <w:t xml:space="preserve"> &gt; t   CI Lower     CI Upper</w:t>
      </w:r>
    </w:p>
    <w:p w14:paraId="477DEC2F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 xml:space="preserve">1      </w:t>
      </w:r>
      <w:proofErr w:type="spellStart"/>
      <w:r w:rsidRPr="00DF5D41">
        <w:rPr>
          <w:rStyle w:val="code2"/>
        </w:rPr>
        <w:t>1</w:t>
      </w:r>
      <w:proofErr w:type="spellEnd"/>
      <w:r w:rsidRPr="00DF5D41">
        <w:rPr>
          <w:rStyle w:val="code2"/>
        </w:rPr>
        <w:t xml:space="preserve">     </w:t>
      </w:r>
      <w:proofErr w:type="spellStart"/>
      <w:r w:rsidRPr="00DF5D41">
        <w:rPr>
          <w:rStyle w:val="code2"/>
        </w:rPr>
        <w:t>1</w:t>
      </w:r>
      <w:proofErr w:type="spellEnd"/>
      <w:r w:rsidRPr="00DF5D41">
        <w:rPr>
          <w:rStyle w:val="code2"/>
        </w:rPr>
        <w:t xml:space="preserve"> - 2 -0.05952381 0.03061704 </w:t>
      </w:r>
      <w:proofErr w:type="spellStart"/>
      <w:r w:rsidRPr="00DF5D41">
        <w:rPr>
          <w:rStyle w:val="code2"/>
        </w:rPr>
        <w:t>Inf</w:t>
      </w:r>
      <w:proofErr w:type="spellEnd"/>
      <w:r w:rsidRPr="00DF5D41">
        <w:rPr>
          <w:rStyle w:val="code2"/>
        </w:rPr>
        <w:t xml:space="preserve"> -1.94414 0.05187859 -0.1195321 0.0004844877</w:t>
      </w:r>
    </w:p>
    <w:p w14:paraId="44DAAF86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148C8977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>$</w:t>
      </w:r>
      <w:proofErr w:type="spellStart"/>
      <w:proofErr w:type="gramStart"/>
      <w:r w:rsidRPr="00DF5D41">
        <w:rPr>
          <w:rStyle w:val="code2"/>
        </w:rPr>
        <w:t>varCovEachRdr</w:t>
      </w:r>
      <w:proofErr w:type="spellEnd"/>
      <w:proofErr w:type="gramEnd"/>
    </w:p>
    <w:p w14:paraId="6E824F47" w14:textId="77777777" w:rsidR="00DF5D41" w:rsidRP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 xml:space="preserve">  Reader         </w:t>
      </w:r>
      <w:proofErr w:type="spellStart"/>
      <w:r w:rsidRPr="00DF5D41">
        <w:rPr>
          <w:rStyle w:val="code2"/>
        </w:rPr>
        <w:t>Var</w:t>
      </w:r>
      <w:proofErr w:type="spellEnd"/>
      <w:r w:rsidRPr="00DF5D41">
        <w:rPr>
          <w:rStyle w:val="code2"/>
        </w:rPr>
        <w:t xml:space="preserve">         </w:t>
      </w:r>
      <w:proofErr w:type="spellStart"/>
      <w:r w:rsidRPr="00DF5D41">
        <w:rPr>
          <w:rStyle w:val="code2"/>
        </w:rPr>
        <w:t>Cov1</w:t>
      </w:r>
      <w:proofErr w:type="spellEnd"/>
    </w:p>
    <w:p w14:paraId="03FC81C0" w14:textId="1492C4E6" w:rsidR="00DF5D41" w:rsidRDefault="00DF5D41" w:rsidP="00DF5D41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DF5D41">
        <w:rPr>
          <w:rStyle w:val="code2"/>
        </w:rPr>
        <w:t xml:space="preserve">1      </w:t>
      </w:r>
      <w:proofErr w:type="spellStart"/>
      <w:r w:rsidRPr="00DF5D41">
        <w:rPr>
          <w:rStyle w:val="code2"/>
        </w:rPr>
        <w:t>1</w:t>
      </w:r>
      <w:proofErr w:type="spellEnd"/>
      <w:r w:rsidRPr="00DF5D41">
        <w:rPr>
          <w:rStyle w:val="code2"/>
        </w:rPr>
        <w:t xml:space="preserve"> 0.001263229 0.0007945276</w:t>
      </w:r>
    </w:p>
    <w:p w14:paraId="6C1686B0" w14:textId="373A0B71" w:rsidR="00DF5D41" w:rsidRDefault="00DF5D41" w:rsidP="00DF5D41">
      <w:pPr>
        <w:rPr>
          <w:rFonts w:ascii="PT Mono" w:hAnsi="PT Mono"/>
          <w:sz w:val="18"/>
          <w:szCs w:val="18"/>
        </w:rPr>
      </w:pPr>
    </w:p>
    <w:p w14:paraId="4DD236F2" w14:textId="5D985D02" w:rsidR="00DF5D41" w:rsidRDefault="00DF5D41" w:rsidP="00DF5D41">
      <w:pPr>
        <w:pStyle w:val="Heading3"/>
      </w:pPr>
      <w:r w:rsidRPr="00DF5D41">
        <w:t xml:space="preserve">roc </w:t>
      </w:r>
      <w:r>
        <w:t>Plot</w:t>
      </w:r>
    </w:p>
    <w:p w14:paraId="48D5D17B" w14:textId="351AEABF" w:rsidR="00DF5D41" w:rsidRDefault="00DF5D41" w:rsidP="00DF5D41">
      <w:pPr>
        <w:rPr>
          <w:rFonts w:ascii="PT Mono" w:hAnsi="PT Mono"/>
          <w:sz w:val="18"/>
          <w:szCs w:val="18"/>
        </w:rPr>
      </w:pPr>
      <w:r>
        <w:rPr>
          <w:rFonts w:ascii="PT Mono" w:hAnsi="PT Mono"/>
          <w:noProof/>
          <w:sz w:val="18"/>
          <w:szCs w:val="18"/>
          <w:lang w:eastAsia="en-US"/>
        </w:rPr>
        <w:drawing>
          <wp:inline distT="0" distB="0" distL="0" distR="0" wp14:anchorId="0EF0E149" wp14:editId="4B090BEA">
            <wp:extent cx="4580255" cy="45974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79F3" w14:textId="1E8DA04A" w:rsidR="00DF5D41" w:rsidRDefault="00DF5D41" w:rsidP="00DF5D41">
      <w:pPr>
        <w:rPr>
          <w:rFonts w:ascii="PT Mono" w:hAnsi="PT Mono"/>
          <w:sz w:val="18"/>
          <w:szCs w:val="18"/>
        </w:rPr>
      </w:pPr>
    </w:p>
    <w:p w14:paraId="23D1D82D" w14:textId="77777777" w:rsidR="00DF5D41" w:rsidRPr="00DF5D41" w:rsidRDefault="00DF5D41" w:rsidP="00DF5D41">
      <w:pPr>
        <w:rPr>
          <w:rFonts w:ascii="PT Mono" w:hAnsi="PT Mono"/>
          <w:sz w:val="18"/>
          <w:szCs w:val="18"/>
        </w:rPr>
      </w:pPr>
    </w:p>
    <w:p w14:paraId="0C1CC8B6" w14:textId="77777777" w:rsidR="00DF5D41" w:rsidRPr="00DF5D41" w:rsidRDefault="00DF5D41" w:rsidP="00DF5D41">
      <w:pPr>
        <w:rPr>
          <w:rFonts w:ascii="PT Mono" w:hAnsi="PT Mono"/>
          <w:sz w:val="18"/>
          <w:szCs w:val="18"/>
        </w:rPr>
      </w:pPr>
    </w:p>
    <w:p w14:paraId="3A4AF1DA" w14:textId="474C9ED2" w:rsidR="00DF5D41" w:rsidRDefault="00DF5D41" w:rsidP="00DF5D41">
      <w:pPr>
        <w:rPr>
          <w:rFonts w:ascii="PT Mono" w:hAnsi="PT Mono"/>
          <w:sz w:val="18"/>
          <w:szCs w:val="18"/>
        </w:rPr>
      </w:pPr>
    </w:p>
    <w:p w14:paraId="6F2B8C10" w14:textId="50B3F66A" w:rsidR="00DF5D41" w:rsidRDefault="00DF5D41" w:rsidP="00DF5D41">
      <w:pPr>
        <w:pStyle w:val="Heading3"/>
      </w:pPr>
      <w:r w:rsidRPr="00DF5D41">
        <w:t xml:space="preserve">roc </w:t>
      </w:r>
      <w:r>
        <w:t>Data Points</w:t>
      </w:r>
    </w:p>
    <w:p w14:paraId="761E3037" w14:textId="77777777" w:rsidR="00DF5D41" w:rsidRPr="00F4076F" w:rsidRDefault="00DF5D41" w:rsidP="00DF5D41">
      <w:pPr>
        <w:rPr>
          <w:sz w:val="18"/>
          <w:szCs w:val="18"/>
        </w:rPr>
      </w:pPr>
      <w:r w:rsidRPr="00F4076F">
        <w:rPr>
          <w:sz w:val="18"/>
          <w:szCs w:val="18"/>
        </w:rPr>
        <w:t xml:space="preserve">        </w:t>
      </w:r>
      <w:proofErr w:type="spellStart"/>
      <w:r w:rsidRPr="00F4076F">
        <w:rPr>
          <w:sz w:val="18"/>
          <w:szCs w:val="18"/>
        </w:rPr>
        <w:t>FPF</w:t>
      </w:r>
      <w:proofErr w:type="spellEnd"/>
      <w:r w:rsidRPr="00F4076F">
        <w:rPr>
          <w:sz w:val="18"/>
          <w:szCs w:val="18"/>
        </w:rPr>
        <w:t xml:space="preserve"> </w:t>
      </w:r>
      <w:proofErr w:type="spellStart"/>
      <w:r w:rsidRPr="00F4076F">
        <w:rPr>
          <w:sz w:val="18"/>
          <w:szCs w:val="18"/>
        </w:rPr>
        <w:t>TPF</w:t>
      </w:r>
      <w:proofErr w:type="spellEnd"/>
      <w:r w:rsidRPr="00F4076F">
        <w:rPr>
          <w:sz w:val="18"/>
          <w:szCs w:val="18"/>
        </w:rPr>
        <w:t xml:space="preserve">    class       type</w:t>
      </w:r>
    </w:p>
    <w:p w14:paraId="7F2CA1E4" w14:textId="77777777" w:rsidR="00DF5D41" w:rsidRPr="00F4076F" w:rsidRDefault="00DF5D41" w:rsidP="00DF5D41">
      <w:pPr>
        <w:rPr>
          <w:sz w:val="18"/>
          <w:szCs w:val="18"/>
        </w:rPr>
      </w:pPr>
      <w:r w:rsidRPr="00F4076F">
        <w:rPr>
          <w:sz w:val="18"/>
          <w:szCs w:val="18"/>
        </w:rPr>
        <w:t>1 0.0000000   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6E4BA807" w14:textId="77777777" w:rsidR="00DF5D41" w:rsidRPr="00F4076F" w:rsidRDefault="00DF5D41" w:rsidP="00DF5D41">
      <w:pPr>
        <w:rPr>
          <w:sz w:val="18"/>
          <w:szCs w:val="18"/>
        </w:rPr>
      </w:pPr>
      <w:r w:rsidRPr="00F4076F">
        <w:rPr>
          <w:sz w:val="18"/>
          <w:szCs w:val="18"/>
        </w:rPr>
        <w:t>2 0.7619048   1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677A0CA7" w14:textId="77777777" w:rsidR="00DF5D41" w:rsidRPr="00F4076F" w:rsidRDefault="00DF5D41" w:rsidP="00DF5D41">
      <w:pPr>
        <w:rPr>
          <w:sz w:val="18"/>
          <w:szCs w:val="18"/>
        </w:rPr>
      </w:pPr>
      <w:r w:rsidRPr="00F4076F">
        <w:rPr>
          <w:sz w:val="18"/>
          <w:szCs w:val="18"/>
        </w:rPr>
        <w:t>3 0.8095238   1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5044431A" w14:textId="77777777" w:rsidR="00DF5D41" w:rsidRPr="00F4076F" w:rsidRDefault="00DF5D41" w:rsidP="00DF5D41">
      <w:pPr>
        <w:rPr>
          <w:sz w:val="18"/>
          <w:szCs w:val="18"/>
        </w:rPr>
      </w:pPr>
      <w:r w:rsidRPr="00F4076F">
        <w:rPr>
          <w:sz w:val="18"/>
          <w:szCs w:val="18"/>
        </w:rPr>
        <w:t>4 0.9285714   1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65CF0D84" w14:textId="77777777" w:rsidR="00DF5D41" w:rsidRPr="00F4076F" w:rsidRDefault="00DF5D41" w:rsidP="00DF5D41">
      <w:pPr>
        <w:rPr>
          <w:sz w:val="18"/>
          <w:szCs w:val="18"/>
        </w:rPr>
      </w:pPr>
      <w:r w:rsidRPr="00F4076F">
        <w:rPr>
          <w:sz w:val="18"/>
          <w:szCs w:val="18"/>
        </w:rPr>
        <w:t>5 1.0000000   1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240159FE" w14:textId="77777777" w:rsidR="00DF5D41" w:rsidRPr="00F4076F" w:rsidRDefault="00DF5D41" w:rsidP="00DF5D41">
      <w:pPr>
        <w:rPr>
          <w:sz w:val="18"/>
          <w:szCs w:val="18"/>
        </w:rPr>
      </w:pPr>
    </w:p>
    <w:p w14:paraId="53466F52" w14:textId="77777777" w:rsidR="00DF5D41" w:rsidRPr="00F4076F" w:rsidRDefault="00DF5D41" w:rsidP="00DF5D41">
      <w:pPr>
        <w:rPr>
          <w:sz w:val="18"/>
          <w:szCs w:val="18"/>
        </w:rPr>
      </w:pPr>
      <w:r w:rsidRPr="00F4076F">
        <w:rPr>
          <w:sz w:val="18"/>
          <w:szCs w:val="18"/>
        </w:rPr>
        <w:t>6 0.0000000   0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50298BFB" w14:textId="77777777" w:rsidR="00DF5D41" w:rsidRPr="00F4076F" w:rsidRDefault="00DF5D41" w:rsidP="00DF5D41">
      <w:pPr>
        <w:rPr>
          <w:sz w:val="18"/>
          <w:szCs w:val="18"/>
        </w:rPr>
      </w:pPr>
      <w:r w:rsidRPr="00F4076F">
        <w:rPr>
          <w:sz w:val="18"/>
          <w:szCs w:val="18"/>
        </w:rPr>
        <w:t>7 0.6428571   1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64EC0B4D" w14:textId="77777777" w:rsidR="00DF5D41" w:rsidRPr="00F4076F" w:rsidRDefault="00DF5D41" w:rsidP="00DF5D41">
      <w:pPr>
        <w:rPr>
          <w:sz w:val="18"/>
          <w:szCs w:val="18"/>
        </w:rPr>
      </w:pPr>
      <w:r w:rsidRPr="00F4076F">
        <w:rPr>
          <w:sz w:val="18"/>
          <w:szCs w:val="18"/>
        </w:rPr>
        <w:t>8 0.7142857   1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1C846322" w14:textId="4E7A711F" w:rsidR="00DF5D41" w:rsidRPr="00F4076F" w:rsidRDefault="00DF5D41" w:rsidP="00DF5D41">
      <w:pPr>
        <w:rPr>
          <w:sz w:val="18"/>
          <w:szCs w:val="18"/>
        </w:rPr>
      </w:pPr>
      <w:r w:rsidRPr="00F4076F">
        <w:rPr>
          <w:sz w:val="18"/>
          <w:szCs w:val="18"/>
        </w:rPr>
        <w:t>9 1.0000000   1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 xml:space="preserve">-1 </w:t>
      </w:r>
      <w:proofErr w:type="spellStart"/>
      <w:r w:rsidRPr="00F4076F">
        <w:rPr>
          <w:sz w:val="18"/>
          <w:szCs w:val="18"/>
        </w:rPr>
        <w:t>individua</w:t>
      </w:r>
      <w:proofErr w:type="spellEnd"/>
    </w:p>
    <w:p w14:paraId="2120457D" w14:textId="0226C9D7" w:rsidR="00011679" w:rsidRDefault="00011679" w:rsidP="00011679">
      <w:pPr>
        <w:pStyle w:val="Heading1"/>
      </w:pPr>
      <w:r>
        <w:t xml:space="preserve">Dataset </w:t>
      </w:r>
      <w:proofErr w:type="spellStart"/>
      <w:r w:rsidRPr="00011679">
        <w:t>RA_Lesion_Bx_OP</w:t>
      </w:r>
      <w:proofErr w:type="spellEnd"/>
    </w:p>
    <w:p w14:paraId="6E1698AF" w14:textId="77777777" w:rsidR="00011679" w:rsidRPr="00DF5D41" w:rsidRDefault="00011679" w:rsidP="00011679">
      <w:pPr>
        <w:pStyle w:val="Heading2"/>
      </w:pPr>
      <w:r w:rsidRPr="00DF5D41">
        <w:t>F</w:t>
      </w:r>
      <w:r>
        <w:t>ROC ANALYSIS</w:t>
      </w:r>
    </w:p>
    <w:p w14:paraId="73EC6E54" w14:textId="77777777" w:rsidR="00011679" w:rsidRDefault="00011679" w:rsidP="00011679">
      <w:pPr>
        <w:pStyle w:val="Heading3"/>
      </w:pPr>
      <w:r w:rsidRPr="00DF5D41">
        <w:t>Results</w:t>
      </w:r>
    </w:p>
    <w:p w14:paraId="505176FD" w14:textId="77777777" w:rsidR="00011679" w:rsidRDefault="00011679" w:rsidP="00011679"/>
    <w:p w14:paraId="39603AA1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fomArray</w:t>
      </w:r>
      <w:proofErr w:type="spellEnd"/>
      <w:proofErr w:type="gramEnd"/>
    </w:p>
    <w:p w14:paraId="3BB60BCE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          </w:t>
      </w:r>
      <w:proofErr w:type="spellStart"/>
      <w:r w:rsidRPr="00011679">
        <w:rPr>
          <w:rStyle w:val="code2"/>
        </w:rPr>
        <w:t>Rdr</w:t>
      </w:r>
      <w:proofErr w:type="spellEnd"/>
      <w:r w:rsidRPr="00011679">
        <w:rPr>
          <w:rStyle w:val="code2"/>
        </w:rPr>
        <w:t xml:space="preserve"> - 1</w:t>
      </w:r>
    </w:p>
    <w:p w14:paraId="51EFA518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011679">
        <w:rPr>
          <w:rStyle w:val="code2"/>
        </w:rPr>
        <w:t>Trt</w:t>
      </w:r>
      <w:proofErr w:type="spellEnd"/>
      <w:r w:rsidRPr="00011679">
        <w:rPr>
          <w:rStyle w:val="code2"/>
        </w:rPr>
        <w:t xml:space="preserve"> - 1 0.6921769</w:t>
      </w:r>
    </w:p>
    <w:p w14:paraId="719D5997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011679">
        <w:rPr>
          <w:rStyle w:val="code2"/>
        </w:rPr>
        <w:t>Trt</w:t>
      </w:r>
      <w:proofErr w:type="spellEnd"/>
      <w:r w:rsidRPr="00011679">
        <w:rPr>
          <w:rStyle w:val="code2"/>
        </w:rPr>
        <w:t xml:space="preserve"> - 2 0.7698413</w:t>
      </w:r>
    </w:p>
    <w:p w14:paraId="3C82E7D2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050447C6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msT</w:t>
      </w:r>
      <w:proofErr w:type="spellEnd"/>
      <w:proofErr w:type="gramEnd"/>
    </w:p>
    <w:p w14:paraId="10421A4D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[1] 0.003015879</w:t>
      </w:r>
    </w:p>
    <w:p w14:paraId="52F7A542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018BB20B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msTR</w:t>
      </w:r>
      <w:proofErr w:type="spellEnd"/>
      <w:proofErr w:type="gramEnd"/>
    </w:p>
    <w:p w14:paraId="6739F409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[1] </w:t>
      </w:r>
      <w:proofErr w:type="spellStart"/>
      <w:r w:rsidRPr="00011679">
        <w:rPr>
          <w:rStyle w:val="code2"/>
        </w:rPr>
        <w:t>NaN</w:t>
      </w:r>
      <w:proofErr w:type="spellEnd"/>
    </w:p>
    <w:p w14:paraId="3553E546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6E8F71DD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varComp</w:t>
      </w:r>
      <w:proofErr w:type="spellEnd"/>
      <w:proofErr w:type="gramEnd"/>
    </w:p>
    <w:p w14:paraId="10101769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                </w:t>
      </w:r>
      <w:proofErr w:type="spellStart"/>
      <w:proofErr w:type="gramStart"/>
      <w:r w:rsidRPr="00011679">
        <w:rPr>
          <w:rStyle w:val="code2"/>
        </w:rPr>
        <w:t>varCov</w:t>
      </w:r>
      <w:proofErr w:type="spellEnd"/>
      <w:proofErr w:type="gramEnd"/>
    </w:p>
    <w:p w14:paraId="545ECED1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011679">
        <w:rPr>
          <w:rStyle w:val="code2"/>
        </w:rPr>
        <w:t>Var</w:t>
      </w:r>
      <w:proofErr w:type="spellEnd"/>
      <w:r w:rsidRPr="00011679">
        <w:rPr>
          <w:rStyle w:val="code2"/>
        </w:rPr>
        <w:t>(R</w:t>
      </w:r>
      <w:proofErr w:type="gramStart"/>
      <w:r w:rsidRPr="00011679">
        <w:rPr>
          <w:rStyle w:val="code2"/>
        </w:rPr>
        <w:t xml:space="preserve">)             </w:t>
      </w:r>
      <w:proofErr w:type="spellStart"/>
      <w:r w:rsidRPr="00011679">
        <w:rPr>
          <w:rStyle w:val="code2"/>
        </w:rPr>
        <w:t>NaN</w:t>
      </w:r>
      <w:proofErr w:type="spellEnd"/>
      <w:proofErr w:type="gramEnd"/>
    </w:p>
    <w:p w14:paraId="54310031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proofErr w:type="gramStart"/>
      <w:r w:rsidRPr="00011679">
        <w:rPr>
          <w:rStyle w:val="code2"/>
        </w:rPr>
        <w:t>Var</w:t>
      </w:r>
      <w:proofErr w:type="spellEnd"/>
      <w:r w:rsidRPr="00011679">
        <w:rPr>
          <w:rStyle w:val="code2"/>
        </w:rPr>
        <w:t>(</w:t>
      </w:r>
      <w:proofErr w:type="gramEnd"/>
      <w:r w:rsidRPr="00011679">
        <w:rPr>
          <w:rStyle w:val="code2"/>
        </w:rPr>
        <w:t xml:space="preserve">T*R)           </w:t>
      </w:r>
      <w:proofErr w:type="spellStart"/>
      <w:r w:rsidRPr="00011679">
        <w:rPr>
          <w:rStyle w:val="code2"/>
        </w:rPr>
        <w:t>NaN</w:t>
      </w:r>
      <w:proofErr w:type="spellEnd"/>
    </w:p>
    <w:p w14:paraId="76E13096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011679">
        <w:rPr>
          <w:rStyle w:val="code2"/>
        </w:rPr>
        <w:t>COV1</w:t>
      </w:r>
      <w:proofErr w:type="spellEnd"/>
      <w:r w:rsidRPr="00011679">
        <w:rPr>
          <w:rStyle w:val="code2"/>
        </w:rPr>
        <w:t xml:space="preserve">       0.002286719</w:t>
      </w:r>
    </w:p>
    <w:p w14:paraId="3811F410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011679">
        <w:rPr>
          <w:rStyle w:val="code2"/>
        </w:rPr>
        <w:t>COV2</w:t>
      </w:r>
      <w:proofErr w:type="spellEnd"/>
      <w:r w:rsidRPr="00011679">
        <w:rPr>
          <w:rStyle w:val="code2"/>
        </w:rPr>
        <w:t xml:space="preserve">               </w:t>
      </w:r>
      <w:proofErr w:type="spellStart"/>
      <w:r w:rsidRPr="00011679">
        <w:rPr>
          <w:rStyle w:val="code2"/>
        </w:rPr>
        <w:t>NaN</w:t>
      </w:r>
      <w:proofErr w:type="spellEnd"/>
    </w:p>
    <w:p w14:paraId="23CCD02C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011679">
        <w:rPr>
          <w:rStyle w:val="code2"/>
        </w:rPr>
        <w:t>COV3</w:t>
      </w:r>
      <w:proofErr w:type="spellEnd"/>
      <w:r w:rsidRPr="00011679">
        <w:rPr>
          <w:rStyle w:val="code2"/>
        </w:rPr>
        <w:t xml:space="preserve">               </w:t>
      </w:r>
      <w:proofErr w:type="spellStart"/>
      <w:r w:rsidRPr="00011679">
        <w:rPr>
          <w:rStyle w:val="code2"/>
        </w:rPr>
        <w:t>NaN</w:t>
      </w:r>
      <w:proofErr w:type="spellEnd"/>
    </w:p>
    <w:p w14:paraId="035AF0F8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proofErr w:type="gramStart"/>
      <w:r w:rsidRPr="00011679">
        <w:rPr>
          <w:rStyle w:val="code2"/>
        </w:rPr>
        <w:t>Var</w:t>
      </w:r>
      <w:proofErr w:type="spellEnd"/>
      <w:r w:rsidRPr="00011679">
        <w:rPr>
          <w:rStyle w:val="code2"/>
        </w:rPr>
        <w:t>(</w:t>
      </w:r>
      <w:proofErr w:type="gramEnd"/>
      <w:r w:rsidRPr="00011679">
        <w:rPr>
          <w:rStyle w:val="code2"/>
        </w:rPr>
        <w:t>Error) 0.003688929</w:t>
      </w:r>
    </w:p>
    <w:p w14:paraId="52DB0A6C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382BB125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fFRRC</w:t>
      </w:r>
      <w:proofErr w:type="spellEnd"/>
      <w:proofErr w:type="gramEnd"/>
    </w:p>
    <w:p w14:paraId="7F379F18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[1] 2.150805</w:t>
      </w:r>
    </w:p>
    <w:p w14:paraId="13DF66F0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7C7CCB8B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ddfFRRC</w:t>
      </w:r>
      <w:proofErr w:type="spellEnd"/>
      <w:proofErr w:type="gramEnd"/>
    </w:p>
    <w:p w14:paraId="5A9982D7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[1] </w:t>
      </w:r>
      <w:proofErr w:type="spellStart"/>
      <w:r w:rsidRPr="00011679">
        <w:rPr>
          <w:rStyle w:val="code2"/>
        </w:rPr>
        <w:t>Inf</w:t>
      </w:r>
      <w:proofErr w:type="spellEnd"/>
    </w:p>
    <w:p w14:paraId="4E3D48F2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202459C3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pFRRC</w:t>
      </w:r>
      <w:proofErr w:type="spellEnd"/>
      <w:proofErr w:type="gramEnd"/>
    </w:p>
    <w:p w14:paraId="2D944C42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[1] 0.1424952</w:t>
      </w:r>
    </w:p>
    <w:p w14:paraId="2D3E3F38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480C0682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ciDiffTrtFRRC</w:t>
      </w:r>
      <w:proofErr w:type="spellEnd"/>
      <w:proofErr w:type="gramEnd"/>
    </w:p>
    <w:p w14:paraId="106287CA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  Treatment   Estimate     </w:t>
      </w:r>
      <w:proofErr w:type="spellStart"/>
      <w:proofErr w:type="gramStart"/>
      <w:r w:rsidRPr="00011679">
        <w:rPr>
          <w:rStyle w:val="code2"/>
        </w:rPr>
        <w:t>StdErr</w:t>
      </w:r>
      <w:proofErr w:type="spellEnd"/>
      <w:r w:rsidRPr="00011679">
        <w:rPr>
          <w:rStyle w:val="code2"/>
        </w:rPr>
        <w:t xml:space="preserve">  DF</w:t>
      </w:r>
      <w:proofErr w:type="gramEnd"/>
      <w:r w:rsidRPr="00011679">
        <w:rPr>
          <w:rStyle w:val="code2"/>
        </w:rPr>
        <w:t xml:space="preserve">         t    </w:t>
      </w:r>
      <w:proofErr w:type="spellStart"/>
      <w:r w:rsidRPr="00011679">
        <w:rPr>
          <w:rStyle w:val="code2"/>
        </w:rPr>
        <w:t>Pr</w:t>
      </w:r>
      <w:proofErr w:type="spellEnd"/>
      <w:r w:rsidRPr="00011679">
        <w:rPr>
          <w:rStyle w:val="code2"/>
        </w:rPr>
        <w:t xml:space="preserve"> &gt; t   CI Lower   CI Upper</w:t>
      </w:r>
    </w:p>
    <w:p w14:paraId="2F000CB4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1     </w:t>
      </w:r>
      <w:proofErr w:type="spellStart"/>
      <w:r w:rsidRPr="00011679">
        <w:rPr>
          <w:rStyle w:val="code2"/>
        </w:rPr>
        <w:t>1</w:t>
      </w:r>
      <w:proofErr w:type="spellEnd"/>
      <w:r w:rsidRPr="00011679">
        <w:rPr>
          <w:rStyle w:val="code2"/>
        </w:rPr>
        <w:t xml:space="preserve"> - 2 -0.0776644 0.05295677 </w:t>
      </w:r>
      <w:proofErr w:type="spellStart"/>
      <w:r w:rsidRPr="00011679">
        <w:rPr>
          <w:rStyle w:val="code2"/>
        </w:rPr>
        <w:t>Inf</w:t>
      </w:r>
      <w:proofErr w:type="spellEnd"/>
      <w:r w:rsidRPr="00011679">
        <w:rPr>
          <w:rStyle w:val="code2"/>
        </w:rPr>
        <w:t xml:space="preserve"> -1.466562 0.1424952 -0.1814578 0.02612897</w:t>
      </w:r>
    </w:p>
    <w:p w14:paraId="2FF41156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4149CFB5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ciAvgRdrEachTrtFRRC</w:t>
      </w:r>
      <w:proofErr w:type="spellEnd"/>
      <w:proofErr w:type="gramEnd"/>
    </w:p>
    <w:p w14:paraId="47B226D3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  Treatment      Area     </w:t>
      </w:r>
      <w:proofErr w:type="spellStart"/>
      <w:proofErr w:type="gramStart"/>
      <w:r w:rsidRPr="00011679">
        <w:rPr>
          <w:rStyle w:val="code2"/>
        </w:rPr>
        <w:t>StdErr</w:t>
      </w:r>
      <w:proofErr w:type="spellEnd"/>
      <w:r w:rsidRPr="00011679">
        <w:rPr>
          <w:rStyle w:val="code2"/>
        </w:rPr>
        <w:t xml:space="preserve">  DF</w:t>
      </w:r>
      <w:proofErr w:type="gramEnd"/>
      <w:r w:rsidRPr="00011679">
        <w:rPr>
          <w:rStyle w:val="code2"/>
        </w:rPr>
        <w:t xml:space="preserve">  CI Lower  CI Upper</w:t>
      </w:r>
    </w:p>
    <w:p w14:paraId="18883EDA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1         </w:t>
      </w:r>
      <w:proofErr w:type="spellStart"/>
      <w:r w:rsidRPr="00011679">
        <w:rPr>
          <w:rStyle w:val="code2"/>
        </w:rPr>
        <w:t>1</w:t>
      </w:r>
      <w:proofErr w:type="spellEnd"/>
      <w:r w:rsidRPr="00011679">
        <w:rPr>
          <w:rStyle w:val="code2"/>
        </w:rPr>
        <w:t xml:space="preserve"> 0.6921769 0.06112885 </w:t>
      </w:r>
      <w:proofErr w:type="spellStart"/>
      <w:r w:rsidRPr="00011679">
        <w:rPr>
          <w:rStyle w:val="code2"/>
        </w:rPr>
        <w:t>Inf</w:t>
      </w:r>
      <w:proofErr w:type="spellEnd"/>
      <w:r w:rsidRPr="00011679">
        <w:rPr>
          <w:rStyle w:val="code2"/>
        </w:rPr>
        <w:t xml:space="preserve"> 0.5723665 0.8119872</w:t>
      </w:r>
    </w:p>
    <w:p w14:paraId="3DDFEEA3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2         </w:t>
      </w:r>
      <w:proofErr w:type="spellStart"/>
      <w:r w:rsidRPr="00011679">
        <w:rPr>
          <w:rStyle w:val="code2"/>
        </w:rPr>
        <w:t>2</w:t>
      </w:r>
      <w:proofErr w:type="spellEnd"/>
      <w:r w:rsidRPr="00011679">
        <w:rPr>
          <w:rStyle w:val="code2"/>
        </w:rPr>
        <w:t xml:space="preserve"> 0.7698413 0.06034170 </w:t>
      </w:r>
      <w:proofErr w:type="spellStart"/>
      <w:r w:rsidRPr="00011679">
        <w:rPr>
          <w:rStyle w:val="code2"/>
        </w:rPr>
        <w:t>Inf</w:t>
      </w:r>
      <w:proofErr w:type="spellEnd"/>
      <w:r w:rsidRPr="00011679">
        <w:rPr>
          <w:rStyle w:val="code2"/>
        </w:rPr>
        <w:t xml:space="preserve"> 0.6515737 0.8881088</w:t>
      </w:r>
    </w:p>
    <w:p w14:paraId="52D2BAF4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795B1760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ciDiffTrtEachRdr</w:t>
      </w:r>
      <w:proofErr w:type="spellEnd"/>
      <w:proofErr w:type="gramEnd"/>
    </w:p>
    <w:p w14:paraId="369CBDEE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  Reader Treatment   Estimate     </w:t>
      </w:r>
      <w:proofErr w:type="spellStart"/>
      <w:proofErr w:type="gramStart"/>
      <w:r w:rsidRPr="00011679">
        <w:rPr>
          <w:rStyle w:val="code2"/>
        </w:rPr>
        <w:t>StdErr</w:t>
      </w:r>
      <w:proofErr w:type="spellEnd"/>
      <w:r w:rsidRPr="00011679">
        <w:rPr>
          <w:rStyle w:val="code2"/>
        </w:rPr>
        <w:t xml:space="preserve">  DF</w:t>
      </w:r>
      <w:proofErr w:type="gramEnd"/>
      <w:r w:rsidRPr="00011679">
        <w:rPr>
          <w:rStyle w:val="code2"/>
        </w:rPr>
        <w:t xml:space="preserve">         t    </w:t>
      </w:r>
      <w:proofErr w:type="spellStart"/>
      <w:r w:rsidRPr="00011679">
        <w:rPr>
          <w:rStyle w:val="code2"/>
        </w:rPr>
        <w:t>Pr</w:t>
      </w:r>
      <w:proofErr w:type="spellEnd"/>
      <w:r w:rsidRPr="00011679">
        <w:rPr>
          <w:rStyle w:val="code2"/>
        </w:rPr>
        <w:t xml:space="preserve"> &gt; t   CI Lower   CI Upper</w:t>
      </w:r>
    </w:p>
    <w:p w14:paraId="362F1746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1      </w:t>
      </w:r>
      <w:proofErr w:type="spellStart"/>
      <w:r w:rsidRPr="00011679">
        <w:rPr>
          <w:rStyle w:val="code2"/>
        </w:rPr>
        <w:t>1</w:t>
      </w:r>
      <w:proofErr w:type="spellEnd"/>
      <w:r w:rsidRPr="00011679">
        <w:rPr>
          <w:rStyle w:val="code2"/>
        </w:rPr>
        <w:t xml:space="preserve">     </w:t>
      </w:r>
      <w:proofErr w:type="spellStart"/>
      <w:r w:rsidRPr="00011679">
        <w:rPr>
          <w:rStyle w:val="code2"/>
        </w:rPr>
        <w:t>1</w:t>
      </w:r>
      <w:proofErr w:type="spellEnd"/>
      <w:r w:rsidRPr="00011679">
        <w:rPr>
          <w:rStyle w:val="code2"/>
        </w:rPr>
        <w:t xml:space="preserve"> - 2 -0.0776644 0.05295677 </w:t>
      </w:r>
      <w:proofErr w:type="spellStart"/>
      <w:r w:rsidRPr="00011679">
        <w:rPr>
          <w:rStyle w:val="code2"/>
        </w:rPr>
        <w:t>Inf</w:t>
      </w:r>
      <w:proofErr w:type="spellEnd"/>
      <w:r w:rsidRPr="00011679">
        <w:rPr>
          <w:rStyle w:val="code2"/>
        </w:rPr>
        <w:t xml:space="preserve"> -1.466562 0.1424952 -0.1814578 0.02612897</w:t>
      </w:r>
    </w:p>
    <w:p w14:paraId="479C9AAB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5DE65B79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varCovEachRdr</w:t>
      </w:r>
      <w:proofErr w:type="spellEnd"/>
      <w:proofErr w:type="gramEnd"/>
    </w:p>
    <w:p w14:paraId="69502A7D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  Reader         </w:t>
      </w:r>
      <w:proofErr w:type="spellStart"/>
      <w:r w:rsidRPr="00011679">
        <w:rPr>
          <w:rStyle w:val="code2"/>
        </w:rPr>
        <w:t>Var</w:t>
      </w:r>
      <w:proofErr w:type="spellEnd"/>
      <w:r w:rsidRPr="00011679">
        <w:rPr>
          <w:rStyle w:val="code2"/>
        </w:rPr>
        <w:t xml:space="preserve">        </w:t>
      </w:r>
      <w:proofErr w:type="spellStart"/>
      <w:r w:rsidRPr="00011679">
        <w:rPr>
          <w:rStyle w:val="code2"/>
        </w:rPr>
        <w:t>Cov1</w:t>
      </w:r>
      <w:proofErr w:type="spellEnd"/>
    </w:p>
    <w:p w14:paraId="2D29F0E5" w14:textId="437AEF14" w:rsidR="00011679" w:rsidRPr="00DF5D41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</w:pPr>
      <w:r w:rsidRPr="00011679">
        <w:rPr>
          <w:rStyle w:val="code2"/>
        </w:rPr>
        <w:t xml:space="preserve">1      </w:t>
      </w:r>
      <w:proofErr w:type="spellStart"/>
      <w:r w:rsidRPr="00011679">
        <w:rPr>
          <w:rStyle w:val="code2"/>
        </w:rPr>
        <w:t>1</w:t>
      </w:r>
      <w:proofErr w:type="spellEnd"/>
      <w:r w:rsidRPr="00011679">
        <w:rPr>
          <w:rStyle w:val="code2"/>
        </w:rPr>
        <w:t xml:space="preserve"> 0.003688929 0.002286719</w:t>
      </w:r>
    </w:p>
    <w:p w14:paraId="3D0B551D" w14:textId="77777777" w:rsidR="00011679" w:rsidRDefault="00011679" w:rsidP="00011679">
      <w:pPr>
        <w:pStyle w:val="Heading3"/>
      </w:pPr>
      <w:r>
        <w:t>wAf</w:t>
      </w:r>
      <w:r w:rsidRPr="00DF5D41">
        <w:t xml:space="preserve">roc </w:t>
      </w:r>
      <w:r>
        <w:t>Plot</w:t>
      </w:r>
    </w:p>
    <w:p w14:paraId="76CCFDCB" w14:textId="77777777" w:rsidR="00011679" w:rsidRDefault="00011679" w:rsidP="00011679">
      <w:pPr>
        <w:keepNext/>
      </w:pPr>
    </w:p>
    <w:p w14:paraId="313140CB" w14:textId="641FE40A" w:rsidR="00011679" w:rsidRDefault="00011679" w:rsidP="00011679">
      <w:pPr>
        <w:jc w:val="center"/>
      </w:pPr>
      <w:r>
        <w:rPr>
          <w:noProof/>
          <w:lang w:eastAsia="en-US"/>
        </w:rPr>
        <w:drawing>
          <wp:inline distT="0" distB="0" distL="0" distR="0" wp14:anchorId="68045149" wp14:editId="0BAF6E1C">
            <wp:extent cx="4580255" cy="459740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F82E3" w14:textId="77777777" w:rsidR="00011679" w:rsidRDefault="00011679" w:rsidP="00011679">
      <w:pPr>
        <w:pStyle w:val="Heading3"/>
      </w:pPr>
      <w:r>
        <w:t>wAf</w:t>
      </w:r>
      <w:r w:rsidRPr="00DF5D41">
        <w:t xml:space="preserve">roc </w:t>
      </w:r>
      <w:r>
        <w:t>Data Points</w:t>
      </w:r>
    </w:p>
    <w:p w14:paraId="7C45EFC8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 xml:space="preserve">        </w:t>
      </w:r>
      <w:proofErr w:type="spellStart"/>
      <w:r w:rsidRPr="00F4076F">
        <w:rPr>
          <w:sz w:val="18"/>
          <w:szCs w:val="18"/>
        </w:rPr>
        <w:t>FPF</w:t>
      </w:r>
      <w:proofErr w:type="spellEnd"/>
      <w:r w:rsidRPr="00F4076F">
        <w:rPr>
          <w:sz w:val="18"/>
          <w:szCs w:val="18"/>
        </w:rPr>
        <w:t xml:space="preserve">      </w:t>
      </w:r>
      <w:proofErr w:type="spellStart"/>
      <w:r w:rsidRPr="00F4076F">
        <w:rPr>
          <w:sz w:val="18"/>
          <w:szCs w:val="18"/>
        </w:rPr>
        <w:t>wLLF</w:t>
      </w:r>
      <w:proofErr w:type="spellEnd"/>
      <w:r w:rsidRPr="00F4076F">
        <w:rPr>
          <w:sz w:val="18"/>
          <w:szCs w:val="18"/>
        </w:rPr>
        <w:t xml:space="preserve">    class       type</w:t>
      </w:r>
    </w:p>
    <w:p w14:paraId="220CB7C8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 xml:space="preserve">1 0.0000000 </w:t>
      </w:r>
      <w:proofErr w:type="spellStart"/>
      <w:r w:rsidRPr="00F4076F">
        <w:rPr>
          <w:sz w:val="18"/>
          <w:szCs w:val="18"/>
        </w:rPr>
        <w:t>0.0000000</w:t>
      </w:r>
      <w:proofErr w:type="spellEnd"/>
      <w:r w:rsidRPr="00F4076F">
        <w:rPr>
          <w:sz w:val="18"/>
          <w:szCs w:val="18"/>
        </w:rPr>
        <w:t xml:space="preserve">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5CF32B54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2 0.5714286 0.9285714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77D20DC7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3 0.6190476 1.0000000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50678A72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4 0.8571429 1.0000000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2F371AB2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 xml:space="preserve">5 1.0000000 </w:t>
      </w:r>
      <w:proofErr w:type="spellStart"/>
      <w:r w:rsidRPr="00F4076F">
        <w:rPr>
          <w:sz w:val="18"/>
          <w:szCs w:val="18"/>
        </w:rPr>
        <w:t>1.0000000</w:t>
      </w:r>
      <w:proofErr w:type="spellEnd"/>
      <w:r w:rsidRPr="00F4076F">
        <w:rPr>
          <w:sz w:val="18"/>
          <w:szCs w:val="18"/>
        </w:rPr>
        <w:t xml:space="preserve">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4FCEE227" w14:textId="77777777" w:rsidR="00011679" w:rsidRPr="00F4076F" w:rsidRDefault="00011679" w:rsidP="00011679">
      <w:pPr>
        <w:rPr>
          <w:sz w:val="18"/>
          <w:szCs w:val="18"/>
        </w:rPr>
      </w:pPr>
    </w:p>
    <w:p w14:paraId="7007EBFD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 xml:space="preserve">6 0.0000000 </w:t>
      </w:r>
      <w:proofErr w:type="spellStart"/>
      <w:r w:rsidRPr="00F4076F">
        <w:rPr>
          <w:sz w:val="18"/>
          <w:szCs w:val="18"/>
        </w:rPr>
        <w:t>0.0000000</w:t>
      </w:r>
      <w:proofErr w:type="spellEnd"/>
      <w:r w:rsidRPr="00F4076F">
        <w:rPr>
          <w:sz w:val="18"/>
          <w:szCs w:val="18"/>
        </w:rPr>
        <w:t xml:space="preserve">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7AF53421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7 0.3809524 0.9047619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2BDDD37F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8 0.5238095 0.9523810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5536BE5E" w14:textId="78076C33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 xml:space="preserve">9 1.0000000 </w:t>
      </w:r>
      <w:proofErr w:type="spellStart"/>
      <w:r w:rsidRPr="00F4076F">
        <w:rPr>
          <w:sz w:val="18"/>
          <w:szCs w:val="18"/>
        </w:rPr>
        <w:t>1.0000000</w:t>
      </w:r>
      <w:proofErr w:type="spellEnd"/>
      <w:r w:rsidRPr="00F4076F">
        <w:rPr>
          <w:sz w:val="18"/>
          <w:szCs w:val="18"/>
        </w:rPr>
        <w:t xml:space="preserve">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30321203" w14:textId="77777777" w:rsidR="00011679" w:rsidRDefault="00011679" w:rsidP="00011679"/>
    <w:p w14:paraId="0BE9CC38" w14:textId="77777777" w:rsidR="00011679" w:rsidRPr="00DF5D41" w:rsidRDefault="00011679" w:rsidP="00011679">
      <w:pPr>
        <w:pStyle w:val="Heading2"/>
      </w:pPr>
      <w:r>
        <w:t>ROC ANALYSIS</w:t>
      </w:r>
    </w:p>
    <w:p w14:paraId="234C2CA1" w14:textId="77777777" w:rsidR="00011679" w:rsidRDefault="00011679" w:rsidP="00011679">
      <w:pPr>
        <w:pStyle w:val="Heading3"/>
      </w:pPr>
      <w:r w:rsidRPr="00DF5D41">
        <w:t>Results</w:t>
      </w:r>
    </w:p>
    <w:p w14:paraId="4B5E9A8A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fomArray</w:t>
      </w:r>
      <w:proofErr w:type="spellEnd"/>
      <w:proofErr w:type="gramEnd"/>
    </w:p>
    <w:p w14:paraId="075B8511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          </w:t>
      </w:r>
      <w:proofErr w:type="spellStart"/>
      <w:r w:rsidRPr="00011679">
        <w:rPr>
          <w:rStyle w:val="code2"/>
        </w:rPr>
        <w:t>Rdr</w:t>
      </w:r>
      <w:proofErr w:type="spellEnd"/>
      <w:r w:rsidRPr="00011679">
        <w:rPr>
          <w:rStyle w:val="code2"/>
        </w:rPr>
        <w:t xml:space="preserve"> - 1</w:t>
      </w:r>
    </w:p>
    <w:p w14:paraId="5D0C83FD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011679">
        <w:rPr>
          <w:rStyle w:val="code2"/>
        </w:rPr>
        <w:t>Trt</w:t>
      </w:r>
      <w:proofErr w:type="spellEnd"/>
      <w:r w:rsidRPr="00011679">
        <w:rPr>
          <w:rStyle w:val="code2"/>
        </w:rPr>
        <w:t xml:space="preserve"> - 1 0.7069161</w:t>
      </w:r>
    </w:p>
    <w:p w14:paraId="44305E32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011679">
        <w:rPr>
          <w:rStyle w:val="code2"/>
        </w:rPr>
        <w:t>Trt</w:t>
      </w:r>
      <w:proofErr w:type="spellEnd"/>
      <w:r w:rsidRPr="00011679">
        <w:rPr>
          <w:rStyle w:val="code2"/>
        </w:rPr>
        <w:t xml:space="preserve"> - 2 0.7823129</w:t>
      </w:r>
    </w:p>
    <w:p w14:paraId="0E9A837A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58B29498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msT</w:t>
      </w:r>
      <w:proofErr w:type="spellEnd"/>
      <w:proofErr w:type="gramEnd"/>
    </w:p>
    <w:p w14:paraId="55FB6AAD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[1] 0.002842341</w:t>
      </w:r>
    </w:p>
    <w:p w14:paraId="2938586C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71A4FE73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msTR</w:t>
      </w:r>
      <w:proofErr w:type="spellEnd"/>
      <w:proofErr w:type="gramEnd"/>
    </w:p>
    <w:p w14:paraId="61C26C19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[1] </w:t>
      </w:r>
      <w:proofErr w:type="spellStart"/>
      <w:r w:rsidRPr="00011679">
        <w:rPr>
          <w:rStyle w:val="code2"/>
        </w:rPr>
        <w:t>NaN</w:t>
      </w:r>
      <w:proofErr w:type="spellEnd"/>
    </w:p>
    <w:p w14:paraId="7AB9F1B1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4A7A01BF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varComp</w:t>
      </w:r>
      <w:proofErr w:type="spellEnd"/>
      <w:proofErr w:type="gramEnd"/>
    </w:p>
    <w:p w14:paraId="45A1CC56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                </w:t>
      </w:r>
      <w:proofErr w:type="spellStart"/>
      <w:proofErr w:type="gramStart"/>
      <w:r w:rsidRPr="00011679">
        <w:rPr>
          <w:rStyle w:val="code2"/>
        </w:rPr>
        <w:t>varCov</w:t>
      </w:r>
      <w:proofErr w:type="spellEnd"/>
      <w:proofErr w:type="gramEnd"/>
    </w:p>
    <w:p w14:paraId="6B28D1D0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011679">
        <w:rPr>
          <w:rStyle w:val="code2"/>
        </w:rPr>
        <w:t>Var</w:t>
      </w:r>
      <w:proofErr w:type="spellEnd"/>
      <w:r w:rsidRPr="00011679">
        <w:rPr>
          <w:rStyle w:val="code2"/>
        </w:rPr>
        <w:t>(R</w:t>
      </w:r>
      <w:proofErr w:type="gramStart"/>
      <w:r w:rsidRPr="00011679">
        <w:rPr>
          <w:rStyle w:val="code2"/>
        </w:rPr>
        <w:t xml:space="preserve">)             </w:t>
      </w:r>
      <w:proofErr w:type="spellStart"/>
      <w:r w:rsidRPr="00011679">
        <w:rPr>
          <w:rStyle w:val="code2"/>
        </w:rPr>
        <w:t>NaN</w:t>
      </w:r>
      <w:proofErr w:type="spellEnd"/>
      <w:proofErr w:type="gramEnd"/>
    </w:p>
    <w:p w14:paraId="1805F8D9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proofErr w:type="gramStart"/>
      <w:r w:rsidRPr="00011679">
        <w:rPr>
          <w:rStyle w:val="code2"/>
        </w:rPr>
        <w:t>Var</w:t>
      </w:r>
      <w:proofErr w:type="spellEnd"/>
      <w:r w:rsidRPr="00011679">
        <w:rPr>
          <w:rStyle w:val="code2"/>
        </w:rPr>
        <w:t>(</w:t>
      </w:r>
      <w:proofErr w:type="gramEnd"/>
      <w:r w:rsidRPr="00011679">
        <w:rPr>
          <w:rStyle w:val="code2"/>
        </w:rPr>
        <w:t xml:space="preserve">T*R)           </w:t>
      </w:r>
      <w:proofErr w:type="spellStart"/>
      <w:r w:rsidRPr="00011679">
        <w:rPr>
          <w:rStyle w:val="code2"/>
        </w:rPr>
        <w:t>NaN</w:t>
      </w:r>
      <w:proofErr w:type="spellEnd"/>
    </w:p>
    <w:p w14:paraId="3828600B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011679">
        <w:rPr>
          <w:rStyle w:val="code2"/>
        </w:rPr>
        <w:t>COV1</w:t>
      </w:r>
      <w:proofErr w:type="spellEnd"/>
      <w:r w:rsidRPr="00011679">
        <w:rPr>
          <w:rStyle w:val="code2"/>
        </w:rPr>
        <w:t xml:space="preserve">       0.002127723</w:t>
      </w:r>
    </w:p>
    <w:p w14:paraId="7FF95D36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011679">
        <w:rPr>
          <w:rStyle w:val="code2"/>
        </w:rPr>
        <w:t>COV2</w:t>
      </w:r>
      <w:proofErr w:type="spellEnd"/>
      <w:r w:rsidRPr="00011679">
        <w:rPr>
          <w:rStyle w:val="code2"/>
        </w:rPr>
        <w:t xml:space="preserve">               </w:t>
      </w:r>
      <w:proofErr w:type="spellStart"/>
      <w:r w:rsidRPr="00011679">
        <w:rPr>
          <w:rStyle w:val="code2"/>
        </w:rPr>
        <w:t>NaN</w:t>
      </w:r>
      <w:proofErr w:type="spellEnd"/>
    </w:p>
    <w:p w14:paraId="1C79CAF1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011679">
        <w:rPr>
          <w:rStyle w:val="code2"/>
        </w:rPr>
        <w:t>COV3</w:t>
      </w:r>
      <w:proofErr w:type="spellEnd"/>
      <w:r w:rsidRPr="00011679">
        <w:rPr>
          <w:rStyle w:val="code2"/>
        </w:rPr>
        <w:t xml:space="preserve">               </w:t>
      </w:r>
      <w:proofErr w:type="spellStart"/>
      <w:r w:rsidRPr="00011679">
        <w:rPr>
          <w:rStyle w:val="code2"/>
        </w:rPr>
        <w:t>NaN</w:t>
      </w:r>
      <w:proofErr w:type="spellEnd"/>
    </w:p>
    <w:p w14:paraId="076B4FCE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proofErr w:type="gramStart"/>
      <w:r w:rsidRPr="00011679">
        <w:rPr>
          <w:rStyle w:val="code2"/>
        </w:rPr>
        <w:t>Var</w:t>
      </w:r>
      <w:proofErr w:type="spellEnd"/>
      <w:r w:rsidRPr="00011679">
        <w:rPr>
          <w:rStyle w:val="code2"/>
        </w:rPr>
        <w:t>(</w:t>
      </w:r>
      <w:proofErr w:type="gramEnd"/>
      <w:r w:rsidRPr="00011679">
        <w:rPr>
          <w:rStyle w:val="code2"/>
        </w:rPr>
        <w:t>Error) 0.003350255</w:t>
      </w:r>
    </w:p>
    <w:p w14:paraId="3AE1338E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6C839E62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fFRRC</w:t>
      </w:r>
      <w:proofErr w:type="spellEnd"/>
      <w:proofErr w:type="gramEnd"/>
    </w:p>
    <w:p w14:paraId="1060009A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[1] 2.324963</w:t>
      </w:r>
    </w:p>
    <w:p w14:paraId="4E03D61B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0439B290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ddfFRRC</w:t>
      </w:r>
      <w:proofErr w:type="spellEnd"/>
      <w:proofErr w:type="gramEnd"/>
    </w:p>
    <w:p w14:paraId="3483EF3E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[1] </w:t>
      </w:r>
      <w:proofErr w:type="spellStart"/>
      <w:r w:rsidRPr="00011679">
        <w:rPr>
          <w:rStyle w:val="code2"/>
        </w:rPr>
        <w:t>Inf</w:t>
      </w:r>
      <w:proofErr w:type="spellEnd"/>
    </w:p>
    <w:p w14:paraId="447DE874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2D4B7632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pFRRC</w:t>
      </w:r>
      <w:proofErr w:type="spellEnd"/>
      <w:proofErr w:type="gramEnd"/>
    </w:p>
    <w:p w14:paraId="43021DA7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[1] 0.1273133</w:t>
      </w:r>
    </w:p>
    <w:p w14:paraId="43386011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64CA4231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ciDiffTrtFRRC</w:t>
      </w:r>
      <w:proofErr w:type="spellEnd"/>
      <w:proofErr w:type="gramEnd"/>
    </w:p>
    <w:p w14:paraId="3E5A3FB9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  Treatment    Estimate     </w:t>
      </w:r>
      <w:proofErr w:type="spellStart"/>
      <w:proofErr w:type="gramStart"/>
      <w:r w:rsidRPr="00011679">
        <w:rPr>
          <w:rStyle w:val="code2"/>
        </w:rPr>
        <w:t>StdErr</w:t>
      </w:r>
      <w:proofErr w:type="spellEnd"/>
      <w:r w:rsidRPr="00011679">
        <w:rPr>
          <w:rStyle w:val="code2"/>
        </w:rPr>
        <w:t xml:space="preserve">  DF</w:t>
      </w:r>
      <w:proofErr w:type="gramEnd"/>
      <w:r w:rsidRPr="00011679">
        <w:rPr>
          <w:rStyle w:val="code2"/>
        </w:rPr>
        <w:t xml:space="preserve">         t    </w:t>
      </w:r>
      <w:proofErr w:type="spellStart"/>
      <w:r w:rsidRPr="00011679">
        <w:rPr>
          <w:rStyle w:val="code2"/>
        </w:rPr>
        <w:t>Pr</w:t>
      </w:r>
      <w:proofErr w:type="spellEnd"/>
      <w:r w:rsidRPr="00011679">
        <w:rPr>
          <w:rStyle w:val="code2"/>
        </w:rPr>
        <w:t xml:space="preserve"> &gt; t   CI Lower   CI Upper</w:t>
      </w:r>
    </w:p>
    <w:p w14:paraId="274B6198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1     </w:t>
      </w:r>
      <w:proofErr w:type="spellStart"/>
      <w:r w:rsidRPr="00011679">
        <w:rPr>
          <w:rStyle w:val="code2"/>
        </w:rPr>
        <w:t>1</w:t>
      </w:r>
      <w:proofErr w:type="spellEnd"/>
      <w:r w:rsidRPr="00011679">
        <w:rPr>
          <w:rStyle w:val="code2"/>
        </w:rPr>
        <w:t xml:space="preserve"> - 2 -0.07539683 0.04944758 </w:t>
      </w:r>
      <w:proofErr w:type="spellStart"/>
      <w:r w:rsidRPr="00011679">
        <w:rPr>
          <w:rStyle w:val="code2"/>
        </w:rPr>
        <w:t>Inf</w:t>
      </w:r>
      <w:proofErr w:type="spellEnd"/>
      <w:r w:rsidRPr="00011679">
        <w:rPr>
          <w:rStyle w:val="code2"/>
        </w:rPr>
        <w:t xml:space="preserve"> -1.524783 0.1273133 -0.1723123 0.02151865</w:t>
      </w:r>
    </w:p>
    <w:p w14:paraId="11EBBF57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1C182C26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ciAvgRdrEachTrtFRRC</w:t>
      </w:r>
      <w:proofErr w:type="spellEnd"/>
      <w:proofErr w:type="gramEnd"/>
    </w:p>
    <w:p w14:paraId="6662627A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  Treatment      Area     </w:t>
      </w:r>
      <w:proofErr w:type="spellStart"/>
      <w:proofErr w:type="gramStart"/>
      <w:r w:rsidRPr="00011679">
        <w:rPr>
          <w:rStyle w:val="code2"/>
        </w:rPr>
        <w:t>StdErr</w:t>
      </w:r>
      <w:proofErr w:type="spellEnd"/>
      <w:r w:rsidRPr="00011679">
        <w:rPr>
          <w:rStyle w:val="code2"/>
        </w:rPr>
        <w:t xml:space="preserve">  DF</w:t>
      </w:r>
      <w:proofErr w:type="gramEnd"/>
      <w:r w:rsidRPr="00011679">
        <w:rPr>
          <w:rStyle w:val="code2"/>
        </w:rPr>
        <w:t xml:space="preserve">  CI Lower  CI Upper</w:t>
      </w:r>
    </w:p>
    <w:p w14:paraId="6768D6C2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1         </w:t>
      </w:r>
      <w:proofErr w:type="spellStart"/>
      <w:r w:rsidRPr="00011679">
        <w:rPr>
          <w:rStyle w:val="code2"/>
        </w:rPr>
        <w:t>1</w:t>
      </w:r>
      <w:proofErr w:type="spellEnd"/>
      <w:r w:rsidRPr="00011679">
        <w:rPr>
          <w:rStyle w:val="code2"/>
        </w:rPr>
        <w:t xml:space="preserve"> 0.7069161 0.05791062 </w:t>
      </w:r>
      <w:proofErr w:type="spellStart"/>
      <w:r w:rsidRPr="00011679">
        <w:rPr>
          <w:rStyle w:val="code2"/>
        </w:rPr>
        <w:t>Inf</w:t>
      </w:r>
      <w:proofErr w:type="spellEnd"/>
      <w:r w:rsidRPr="00011679">
        <w:rPr>
          <w:rStyle w:val="code2"/>
        </w:rPr>
        <w:t xml:space="preserve"> 0.5934134 0.8204188</w:t>
      </w:r>
    </w:p>
    <w:p w14:paraId="3C03B4A8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2         </w:t>
      </w:r>
      <w:proofErr w:type="spellStart"/>
      <w:r w:rsidRPr="00011679">
        <w:rPr>
          <w:rStyle w:val="code2"/>
        </w:rPr>
        <w:t>2</w:t>
      </w:r>
      <w:proofErr w:type="spellEnd"/>
      <w:r w:rsidRPr="00011679">
        <w:rPr>
          <w:rStyle w:val="code2"/>
        </w:rPr>
        <w:t xml:space="preserve"> 0.7823129 0.05785213 </w:t>
      </w:r>
      <w:proofErr w:type="spellStart"/>
      <w:r w:rsidRPr="00011679">
        <w:rPr>
          <w:rStyle w:val="code2"/>
        </w:rPr>
        <w:t>Inf</w:t>
      </w:r>
      <w:proofErr w:type="spellEnd"/>
      <w:r w:rsidRPr="00011679">
        <w:rPr>
          <w:rStyle w:val="code2"/>
        </w:rPr>
        <w:t xml:space="preserve"> 0.6689248 0.8957010</w:t>
      </w:r>
    </w:p>
    <w:p w14:paraId="7536653F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42D72862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ciDiffTrtEachRdr</w:t>
      </w:r>
      <w:proofErr w:type="spellEnd"/>
      <w:proofErr w:type="gramEnd"/>
    </w:p>
    <w:p w14:paraId="5335133D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  Reader Treatment    Estimate     </w:t>
      </w:r>
      <w:proofErr w:type="spellStart"/>
      <w:proofErr w:type="gramStart"/>
      <w:r w:rsidRPr="00011679">
        <w:rPr>
          <w:rStyle w:val="code2"/>
        </w:rPr>
        <w:t>StdErr</w:t>
      </w:r>
      <w:proofErr w:type="spellEnd"/>
      <w:r w:rsidRPr="00011679">
        <w:rPr>
          <w:rStyle w:val="code2"/>
        </w:rPr>
        <w:t xml:space="preserve">  DF</w:t>
      </w:r>
      <w:proofErr w:type="gramEnd"/>
      <w:r w:rsidRPr="00011679">
        <w:rPr>
          <w:rStyle w:val="code2"/>
        </w:rPr>
        <w:t xml:space="preserve">         t    </w:t>
      </w:r>
      <w:proofErr w:type="spellStart"/>
      <w:r w:rsidRPr="00011679">
        <w:rPr>
          <w:rStyle w:val="code2"/>
        </w:rPr>
        <w:t>Pr</w:t>
      </w:r>
      <w:proofErr w:type="spellEnd"/>
      <w:r w:rsidRPr="00011679">
        <w:rPr>
          <w:rStyle w:val="code2"/>
        </w:rPr>
        <w:t xml:space="preserve"> &gt; t   CI Lower   CI Upper</w:t>
      </w:r>
    </w:p>
    <w:p w14:paraId="362FEA9F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1      </w:t>
      </w:r>
      <w:proofErr w:type="spellStart"/>
      <w:r w:rsidRPr="00011679">
        <w:rPr>
          <w:rStyle w:val="code2"/>
        </w:rPr>
        <w:t>1</w:t>
      </w:r>
      <w:proofErr w:type="spellEnd"/>
      <w:r w:rsidRPr="00011679">
        <w:rPr>
          <w:rStyle w:val="code2"/>
        </w:rPr>
        <w:t xml:space="preserve">     </w:t>
      </w:r>
      <w:proofErr w:type="spellStart"/>
      <w:r w:rsidRPr="00011679">
        <w:rPr>
          <w:rStyle w:val="code2"/>
        </w:rPr>
        <w:t>1</w:t>
      </w:r>
      <w:proofErr w:type="spellEnd"/>
      <w:r w:rsidRPr="00011679">
        <w:rPr>
          <w:rStyle w:val="code2"/>
        </w:rPr>
        <w:t xml:space="preserve"> - 2 -0.07539683 0.04944758 </w:t>
      </w:r>
      <w:proofErr w:type="spellStart"/>
      <w:r w:rsidRPr="00011679">
        <w:rPr>
          <w:rStyle w:val="code2"/>
        </w:rPr>
        <w:t>Inf</w:t>
      </w:r>
      <w:proofErr w:type="spellEnd"/>
      <w:r w:rsidRPr="00011679">
        <w:rPr>
          <w:rStyle w:val="code2"/>
        </w:rPr>
        <w:t xml:space="preserve"> -1.524783 0.1273133 -0.1723123 0.02151865</w:t>
      </w:r>
    </w:p>
    <w:p w14:paraId="674898F8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67215FAC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varCovEachRdr</w:t>
      </w:r>
      <w:proofErr w:type="spellEnd"/>
      <w:proofErr w:type="gramEnd"/>
    </w:p>
    <w:p w14:paraId="066033D0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  Reader         </w:t>
      </w:r>
      <w:proofErr w:type="spellStart"/>
      <w:r w:rsidRPr="00011679">
        <w:rPr>
          <w:rStyle w:val="code2"/>
        </w:rPr>
        <w:t>Var</w:t>
      </w:r>
      <w:proofErr w:type="spellEnd"/>
      <w:r w:rsidRPr="00011679">
        <w:rPr>
          <w:rStyle w:val="code2"/>
        </w:rPr>
        <w:t xml:space="preserve">        </w:t>
      </w:r>
      <w:proofErr w:type="spellStart"/>
      <w:r w:rsidRPr="00011679">
        <w:rPr>
          <w:rStyle w:val="code2"/>
        </w:rPr>
        <w:t>Cov1</w:t>
      </w:r>
      <w:proofErr w:type="spellEnd"/>
    </w:p>
    <w:p w14:paraId="70DD6D0E" w14:textId="33B05C60" w:rsid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1      </w:t>
      </w:r>
      <w:proofErr w:type="spellStart"/>
      <w:r w:rsidRPr="00011679">
        <w:rPr>
          <w:rStyle w:val="code2"/>
        </w:rPr>
        <w:t>1</w:t>
      </w:r>
      <w:proofErr w:type="spellEnd"/>
      <w:r w:rsidRPr="00011679">
        <w:rPr>
          <w:rStyle w:val="code2"/>
        </w:rPr>
        <w:t xml:space="preserve"> 0.003350255 0.002127723</w:t>
      </w:r>
    </w:p>
    <w:p w14:paraId="79ADADB7" w14:textId="77777777" w:rsidR="00011679" w:rsidRDefault="00011679" w:rsidP="00011679">
      <w:pPr>
        <w:rPr>
          <w:rFonts w:ascii="PT Mono" w:hAnsi="PT Mono"/>
          <w:sz w:val="18"/>
          <w:szCs w:val="18"/>
        </w:rPr>
      </w:pPr>
    </w:p>
    <w:p w14:paraId="16EE3A99" w14:textId="77777777" w:rsidR="00011679" w:rsidRDefault="00011679" w:rsidP="00011679">
      <w:pPr>
        <w:pStyle w:val="Heading3"/>
      </w:pPr>
      <w:r w:rsidRPr="00DF5D41">
        <w:t xml:space="preserve">roc </w:t>
      </w:r>
      <w:r>
        <w:t>Plot</w:t>
      </w:r>
    </w:p>
    <w:p w14:paraId="4C4AAF76" w14:textId="7DA0955B" w:rsidR="00011679" w:rsidRDefault="00011679" w:rsidP="00011679">
      <w:pPr>
        <w:rPr>
          <w:rFonts w:ascii="PT Mono" w:hAnsi="PT Mono"/>
          <w:sz w:val="18"/>
          <w:szCs w:val="18"/>
        </w:rPr>
      </w:pPr>
      <w:r>
        <w:rPr>
          <w:rFonts w:ascii="PT Mono" w:hAnsi="PT Mono"/>
          <w:noProof/>
          <w:sz w:val="18"/>
          <w:szCs w:val="18"/>
          <w:lang w:eastAsia="en-US"/>
        </w:rPr>
        <w:drawing>
          <wp:inline distT="0" distB="0" distL="0" distR="0" wp14:anchorId="2B991C43" wp14:editId="3A0219B2">
            <wp:extent cx="4580255" cy="459740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A1E54" w14:textId="77777777" w:rsidR="00011679" w:rsidRDefault="00011679" w:rsidP="00011679">
      <w:pPr>
        <w:rPr>
          <w:rFonts w:ascii="PT Mono" w:hAnsi="PT Mono"/>
          <w:sz w:val="18"/>
          <w:szCs w:val="18"/>
        </w:rPr>
      </w:pPr>
    </w:p>
    <w:p w14:paraId="0A93253C" w14:textId="77777777" w:rsidR="00011679" w:rsidRDefault="00011679" w:rsidP="00011679">
      <w:pPr>
        <w:rPr>
          <w:rFonts w:ascii="PT Mono" w:hAnsi="PT Mono"/>
          <w:sz w:val="18"/>
          <w:szCs w:val="18"/>
        </w:rPr>
      </w:pPr>
    </w:p>
    <w:p w14:paraId="4A083262" w14:textId="1F1701FC" w:rsidR="00011679" w:rsidRDefault="00011679" w:rsidP="00011679">
      <w:pPr>
        <w:pStyle w:val="Heading3"/>
      </w:pPr>
      <w:r w:rsidRPr="00DF5D41">
        <w:t xml:space="preserve">roc </w:t>
      </w:r>
      <w:r>
        <w:t>Data Points</w:t>
      </w:r>
    </w:p>
    <w:p w14:paraId="01735FEF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 xml:space="preserve">        </w:t>
      </w:r>
      <w:proofErr w:type="spellStart"/>
      <w:r w:rsidRPr="00F4076F">
        <w:rPr>
          <w:sz w:val="18"/>
          <w:szCs w:val="18"/>
        </w:rPr>
        <w:t>FPF</w:t>
      </w:r>
      <w:proofErr w:type="spellEnd"/>
      <w:r w:rsidRPr="00F4076F">
        <w:rPr>
          <w:sz w:val="18"/>
          <w:szCs w:val="18"/>
        </w:rPr>
        <w:t xml:space="preserve">       </w:t>
      </w:r>
      <w:proofErr w:type="spellStart"/>
      <w:r w:rsidRPr="00F4076F">
        <w:rPr>
          <w:sz w:val="18"/>
          <w:szCs w:val="18"/>
        </w:rPr>
        <w:t>TPF</w:t>
      </w:r>
      <w:proofErr w:type="spellEnd"/>
      <w:r w:rsidRPr="00F4076F">
        <w:rPr>
          <w:sz w:val="18"/>
          <w:szCs w:val="18"/>
        </w:rPr>
        <w:t xml:space="preserve">    class       type</w:t>
      </w:r>
    </w:p>
    <w:p w14:paraId="42341636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 xml:space="preserve">1 0.0000000 </w:t>
      </w:r>
      <w:proofErr w:type="spellStart"/>
      <w:r w:rsidRPr="00F4076F">
        <w:rPr>
          <w:sz w:val="18"/>
          <w:szCs w:val="18"/>
        </w:rPr>
        <w:t>0.0000000</w:t>
      </w:r>
      <w:proofErr w:type="spellEnd"/>
      <w:r w:rsidRPr="00F4076F">
        <w:rPr>
          <w:sz w:val="18"/>
          <w:szCs w:val="18"/>
        </w:rPr>
        <w:t xml:space="preserve">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6344ECE8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2 0.5714286 0.9761905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66417D09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3 0.6190476 1.0000000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7966ACAA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4 0.8571429 1.0000000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72FAF343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 xml:space="preserve">5 1.0000000 </w:t>
      </w:r>
      <w:proofErr w:type="spellStart"/>
      <w:r w:rsidRPr="00F4076F">
        <w:rPr>
          <w:sz w:val="18"/>
          <w:szCs w:val="18"/>
        </w:rPr>
        <w:t>1.0000000</w:t>
      </w:r>
      <w:proofErr w:type="spellEnd"/>
      <w:r w:rsidRPr="00F4076F">
        <w:rPr>
          <w:sz w:val="18"/>
          <w:szCs w:val="18"/>
        </w:rPr>
        <w:t xml:space="preserve">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1B1210B0" w14:textId="77777777" w:rsidR="00011679" w:rsidRPr="00F4076F" w:rsidRDefault="00011679" w:rsidP="00011679">
      <w:pPr>
        <w:rPr>
          <w:sz w:val="18"/>
          <w:szCs w:val="18"/>
        </w:rPr>
      </w:pPr>
    </w:p>
    <w:p w14:paraId="205334C6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 xml:space="preserve">6 0.0000000 </w:t>
      </w:r>
      <w:proofErr w:type="spellStart"/>
      <w:r w:rsidRPr="00F4076F">
        <w:rPr>
          <w:sz w:val="18"/>
          <w:szCs w:val="18"/>
        </w:rPr>
        <w:t>0.0000000</w:t>
      </w:r>
      <w:proofErr w:type="spellEnd"/>
      <w:r w:rsidRPr="00F4076F">
        <w:rPr>
          <w:sz w:val="18"/>
          <w:szCs w:val="18"/>
        </w:rPr>
        <w:t xml:space="preserve">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331C44E8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7 0.3809524 0.9523810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5E8C3BDD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8 0.5238095 0.9523810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7B457530" w14:textId="44E18758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 xml:space="preserve">9 1.0000000 </w:t>
      </w:r>
      <w:proofErr w:type="spellStart"/>
      <w:r w:rsidRPr="00F4076F">
        <w:rPr>
          <w:sz w:val="18"/>
          <w:szCs w:val="18"/>
        </w:rPr>
        <w:t>1.0000000</w:t>
      </w:r>
      <w:proofErr w:type="spellEnd"/>
      <w:r w:rsidRPr="00F4076F">
        <w:rPr>
          <w:sz w:val="18"/>
          <w:szCs w:val="18"/>
        </w:rPr>
        <w:t xml:space="preserve">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individual</w:t>
      </w:r>
    </w:p>
    <w:p w14:paraId="32ADBAE2" w14:textId="77777777" w:rsidR="00011679" w:rsidRPr="00DF5D41" w:rsidRDefault="00011679" w:rsidP="00011679">
      <w:pPr>
        <w:tabs>
          <w:tab w:val="left" w:pos="1200"/>
        </w:tabs>
        <w:rPr>
          <w:rFonts w:ascii="PT Mono" w:hAnsi="PT Mono"/>
          <w:sz w:val="18"/>
          <w:szCs w:val="18"/>
        </w:rPr>
      </w:pPr>
    </w:p>
    <w:p w14:paraId="7D9C91DB" w14:textId="38736C3A" w:rsidR="00011679" w:rsidRDefault="00011679" w:rsidP="00011679">
      <w:pPr>
        <w:pStyle w:val="Heading1"/>
      </w:pPr>
      <w:r>
        <w:t xml:space="preserve">Dataset </w:t>
      </w:r>
      <w:proofErr w:type="spellStart"/>
      <w:r w:rsidRPr="00011679">
        <w:t>RA_Lesion_Ca_Certainty</w:t>
      </w:r>
      <w:proofErr w:type="spellEnd"/>
    </w:p>
    <w:p w14:paraId="7A94697A" w14:textId="77777777" w:rsidR="00011679" w:rsidRPr="00DF5D41" w:rsidRDefault="00011679" w:rsidP="00011679">
      <w:pPr>
        <w:pStyle w:val="Heading2"/>
      </w:pPr>
      <w:r w:rsidRPr="00DF5D41">
        <w:t>F</w:t>
      </w:r>
      <w:r>
        <w:t>ROC ANALYSIS</w:t>
      </w:r>
    </w:p>
    <w:p w14:paraId="2A9F7551" w14:textId="77777777" w:rsidR="00011679" w:rsidRDefault="00011679" w:rsidP="00011679">
      <w:pPr>
        <w:pStyle w:val="Heading3"/>
      </w:pPr>
      <w:r w:rsidRPr="00DF5D41">
        <w:t>Results</w:t>
      </w:r>
    </w:p>
    <w:p w14:paraId="426471FA" w14:textId="77777777" w:rsidR="00011679" w:rsidRDefault="00011679" w:rsidP="00011679"/>
    <w:p w14:paraId="67E92865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fomArray</w:t>
      </w:r>
      <w:proofErr w:type="spellEnd"/>
      <w:proofErr w:type="gramEnd"/>
    </w:p>
    <w:p w14:paraId="76BF8C18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          </w:t>
      </w:r>
      <w:proofErr w:type="spellStart"/>
      <w:r w:rsidRPr="00011679">
        <w:rPr>
          <w:rStyle w:val="code2"/>
        </w:rPr>
        <w:t>Rdr</w:t>
      </w:r>
      <w:proofErr w:type="spellEnd"/>
      <w:r w:rsidRPr="00011679">
        <w:rPr>
          <w:rStyle w:val="code2"/>
        </w:rPr>
        <w:t xml:space="preserve"> - 1</w:t>
      </w:r>
    </w:p>
    <w:p w14:paraId="2D6E7A05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011679">
        <w:rPr>
          <w:rStyle w:val="code2"/>
        </w:rPr>
        <w:t>Trt</w:t>
      </w:r>
      <w:proofErr w:type="spellEnd"/>
      <w:r w:rsidRPr="00011679">
        <w:rPr>
          <w:rStyle w:val="code2"/>
        </w:rPr>
        <w:t xml:space="preserve"> - 1 0.5272109</w:t>
      </w:r>
    </w:p>
    <w:p w14:paraId="024BCAB1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011679">
        <w:rPr>
          <w:rStyle w:val="code2"/>
        </w:rPr>
        <w:t>Trt</w:t>
      </w:r>
      <w:proofErr w:type="spellEnd"/>
      <w:r w:rsidRPr="00011679">
        <w:rPr>
          <w:rStyle w:val="code2"/>
        </w:rPr>
        <w:t xml:space="preserve"> - 2 0.6955782</w:t>
      </w:r>
    </w:p>
    <w:p w14:paraId="30AB969C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41BD9BE4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msT</w:t>
      </w:r>
      <w:proofErr w:type="spellEnd"/>
      <w:proofErr w:type="gramEnd"/>
    </w:p>
    <w:p w14:paraId="221253AB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[1] 0.01417378</w:t>
      </w:r>
    </w:p>
    <w:p w14:paraId="342098CB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61927D22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msTR</w:t>
      </w:r>
      <w:proofErr w:type="spellEnd"/>
      <w:proofErr w:type="gramEnd"/>
    </w:p>
    <w:p w14:paraId="4BD775F1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[1] </w:t>
      </w:r>
      <w:proofErr w:type="spellStart"/>
      <w:r w:rsidRPr="00011679">
        <w:rPr>
          <w:rStyle w:val="code2"/>
        </w:rPr>
        <w:t>NaN</w:t>
      </w:r>
      <w:proofErr w:type="spellEnd"/>
    </w:p>
    <w:p w14:paraId="23D46A4E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26FEFE51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varComp</w:t>
      </w:r>
      <w:proofErr w:type="spellEnd"/>
      <w:proofErr w:type="gramEnd"/>
    </w:p>
    <w:p w14:paraId="1F6F23F2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                </w:t>
      </w:r>
      <w:proofErr w:type="spellStart"/>
      <w:proofErr w:type="gramStart"/>
      <w:r w:rsidRPr="00011679">
        <w:rPr>
          <w:rStyle w:val="code2"/>
        </w:rPr>
        <w:t>varCov</w:t>
      </w:r>
      <w:proofErr w:type="spellEnd"/>
      <w:proofErr w:type="gramEnd"/>
    </w:p>
    <w:p w14:paraId="05C2CF70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011679">
        <w:rPr>
          <w:rStyle w:val="code2"/>
        </w:rPr>
        <w:t>Var</w:t>
      </w:r>
      <w:proofErr w:type="spellEnd"/>
      <w:r w:rsidRPr="00011679">
        <w:rPr>
          <w:rStyle w:val="code2"/>
        </w:rPr>
        <w:t>(R</w:t>
      </w:r>
      <w:proofErr w:type="gramStart"/>
      <w:r w:rsidRPr="00011679">
        <w:rPr>
          <w:rStyle w:val="code2"/>
        </w:rPr>
        <w:t xml:space="preserve">)             </w:t>
      </w:r>
      <w:proofErr w:type="spellStart"/>
      <w:r w:rsidRPr="00011679">
        <w:rPr>
          <w:rStyle w:val="code2"/>
        </w:rPr>
        <w:t>NaN</w:t>
      </w:r>
      <w:proofErr w:type="spellEnd"/>
      <w:proofErr w:type="gramEnd"/>
    </w:p>
    <w:p w14:paraId="1D9CAAF8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proofErr w:type="gramStart"/>
      <w:r w:rsidRPr="00011679">
        <w:rPr>
          <w:rStyle w:val="code2"/>
        </w:rPr>
        <w:t>Var</w:t>
      </w:r>
      <w:proofErr w:type="spellEnd"/>
      <w:r w:rsidRPr="00011679">
        <w:rPr>
          <w:rStyle w:val="code2"/>
        </w:rPr>
        <w:t>(</w:t>
      </w:r>
      <w:proofErr w:type="gramEnd"/>
      <w:r w:rsidRPr="00011679">
        <w:rPr>
          <w:rStyle w:val="code2"/>
        </w:rPr>
        <w:t xml:space="preserve">T*R)           </w:t>
      </w:r>
      <w:proofErr w:type="spellStart"/>
      <w:r w:rsidRPr="00011679">
        <w:rPr>
          <w:rStyle w:val="code2"/>
        </w:rPr>
        <w:t>NaN</w:t>
      </w:r>
      <w:proofErr w:type="spellEnd"/>
    </w:p>
    <w:p w14:paraId="1E57B72D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011679">
        <w:rPr>
          <w:rStyle w:val="code2"/>
        </w:rPr>
        <w:t>COV1</w:t>
      </w:r>
      <w:proofErr w:type="spellEnd"/>
      <w:r w:rsidRPr="00011679">
        <w:rPr>
          <w:rStyle w:val="code2"/>
        </w:rPr>
        <w:t xml:space="preserve">       0.002793697</w:t>
      </w:r>
    </w:p>
    <w:p w14:paraId="261AECFA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011679">
        <w:rPr>
          <w:rStyle w:val="code2"/>
        </w:rPr>
        <w:t>COV2</w:t>
      </w:r>
      <w:proofErr w:type="spellEnd"/>
      <w:r w:rsidRPr="00011679">
        <w:rPr>
          <w:rStyle w:val="code2"/>
        </w:rPr>
        <w:t xml:space="preserve">               </w:t>
      </w:r>
      <w:proofErr w:type="spellStart"/>
      <w:r w:rsidRPr="00011679">
        <w:rPr>
          <w:rStyle w:val="code2"/>
        </w:rPr>
        <w:t>NaN</w:t>
      </w:r>
      <w:proofErr w:type="spellEnd"/>
    </w:p>
    <w:p w14:paraId="7201EC10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011679">
        <w:rPr>
          <w:rStyle w:val="code2"/>
        </w:rPr>
        <w:t>COV3</w:t>
      </w:r>
      <w:proofErr w:type="spellEnd"/>
      <w:r w:rsidRPr="00011679">
        <w:rPr>
          <w:rStyle w:val="code2"/>
        </w:rPr>
        <w:t xml:space="preserve">               </w:t>
      </w:r>
      <w:proofErr w:type="spellStart"/>
      <w:r w:rsidRPr="00011679">
        <w:rPr>
          <w:rStyle w:val="code2"/>
        </w:rPr>
        <w:t>NaN</w:t>
      </w:r>
      <w:proofErr w:type="spellEnd"/>
    </w:p>
    <w:p w14:paraId="4ECA1953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proofErr w:type="gramStart"/>
      <w:r w:rsidRPr="00011679">
        <w:rPr>
          <w:rStyle w:val="code2"/>
        </w:rPr>
        <w:t>Var</w:t>
      </w:r>
      <w:proofErr w:type="spellEnd"/>
      <w:r w:rsidRPr="00011679">
        <w:rPr>
          <w:rStyle w:val="code2"/>
        </w:rPr>
        <w:t>(</w:t>
      </w:r>
      <w:proofErr w:type="gramEnd"/>
      <w:r w:rsidRPr="00011679">
        <w:rPr>
          <w:rStyle w:val="code2"/>
        </w:rPr>
        <w:t>Error) 0.004932158</w:t>
      </w:r>
    </w:p>
    <w:p w14:paraId="3A3A5434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6ABD1A91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fFRRC</w:t>
      </w:r>
      <w:proofErr w:type="spellEnd"/>
      <w:proofErr w:type="gramEnd"/>
    </w:p>
    <w:p w14:paraId="73B1180C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[1] 6.628027</w:t>
      </w:r>
    </w:p>
    <w:p w14:paraId="6BF4695C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1A7AE8EF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ddfFRRC</w:t>
      </w:r>
      <w:proofErr w:type="spellEnd"/>
      <w:proofErr w:type="gramEnd"/>
    </w:p>
    <w:p w14:paraId="7846CBB3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[1] </w:t>
      </w:r>
      <w:proofErr w:type="spellStart"/>
      <w:r w:rsidRPr="00011679">
        <w:rPr>
          <w:rStyle w:val="code2"/>
        </w:rPr>
        <w:t>Inf</w:t>
      </w:r>
      <w:proofErr w:type="spellEnd"/>
    </w:p>
    <w:p w14:paraId="4F0178AE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067F7F5C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pFRRC</w:t>
      </w:r>
      <w:proofErr w:type="spellEnd"/>
      <w:proofErr w:type="gramEnd"/>
    </w:p>
    <w:p w14:paraId="64459F39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F4076F">
        <w:rPr>
          <w:rStyle w:val="code2"/>
          <w:highlight w:val="yellow"/>
        </w:rPr>
        <w:t>[1] 0.01003864</w:t>
      </w:r>
    </w:p>
    <w:p w14:paraId="5DFA2D64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61AC2D71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ciDiffTrtFRRC</w:t>
      </w:r>
      <w:proofErr w:type="spellEnd"/>
      <w:proofErr w:type="gramEnd"/>
    </w:p>
    <w:p w14:paraId="25583945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  Treatment   Estimate     </w:t>
      </w:r>
      <w:proofErr w:type="spellStart"/>
      <w:proofErr w:type="gramStart"/>
      <w:r w:rsidRPr="00011679">
        <w:rPr>
          <w:rStyle w:val="code2"/>
        </w:rPr>
        <w:t>StdErr</w:t>
      </w:r>
      <w:proofErr w:type="spellEnd"/>
      <w:r w:rsidRPr="00011679">
        <w:rPr>
          <w:rStyle w:val="code2"/>
        </w:rPr>
        <w:t xml:space="preserve">  DF</w:t>
      </w:r>
      <w:proofErr w:type="gramEnd"/>
      <w:r w:rsidRPr="00011679">
        <w:rPr>
          <w:rStyle w:val="code2"/>
        </w:rPr>
        <w:t xml:space="preserve">         t     </w:t>
      </w:r>
      <w:proofErr w:type="spellStart"/>
      <w:r w:rsidRPr="00011679">
        <w:rPr>
          <w:rStyle w:val="code2"/>
        </w:rPr>
        <w:t>Pr</w:t>
      </w:r>
      <w:proofErr w:type="spellEnd"/>
      <w:r w:rsidRPr="00011679">
        <w:rPr>
          <w:rStyle w:val="code2"/>
        </w:rPr>
        <w:t xml:space="preserve"> &gt; t   CI Lower    CI Upper</w:t>
      </w:r>
    </w:p>
    <w:p w14:paraId="4499D126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1     </w:t>
      </w:r>
      <w:proofErr w:type="spellStart"/>
      <w:r w:rsidRPr="00011679">
        <w:rPr>
          <w:rStyle w:val="code2"/>
        </w:rPr>
        <w:t>1</w:t>
      </w:r>
      <w:proofErr w:type="spellEnd"/>
      <w:r w:rsidRPr="00011679">
        <w:rPr>
          <w:rStyle w:val="code2"/>
        </w:rPr>
        <w:t xml:space="preserve"> - 2 -0.1683673 0.06539819 </w:t>
      </w:r>
      <w:proofErr w:type="spellStart"/>
      <w:r w:rsidRPr="00011679">
        <w:rPr>
          <w:rStyle w:val="code2"/>
        </w:rPr>
        <w:t>Inf</w:t>
      </w:r>
      <w:proofErr w:type="spellEnd"/>
      <w:r w:rsidRPr="00011679">
        <w:rPr>
          <w:rStyle w:val="code2"/>
        </w:rPr>
        <w:t xml:space="preserve"> -2.574495 0.01003864 -0.2965454 -0.04018925</w:t>
      </w:r>
    </w:p>
    <w:p w14:paraId="5BF98AC6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0F4DC452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ciAvgRdrEachTrtFRRC</w:t>
      </w:r>
      <w:proofErr w:type="spellEnd"/>
      <w:proofErr w:type="gramEnd"/>
    </w:p>
    <w:p w14:paraId="357130F7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  Treatment      Area     </w:t>
      </w:r>
      <w:proofErr w:type="spellStart"/>
      <w:proofErr w:type="gramStart"/>
      <w:r w:rsidRPr="00011679">
        <w:rPr>
          <w:rStyle w:val="code2"/>
        </w:rPr>
        <w:t>StdErr</w:t>
      </w:r>
      <w:proofErr w:type="spellEnd"/>
      <w:r w:rsidRPr="00011679">
        <w:rPr>
          <w:rStyle w:val="code2"/>
        </w:rPr>
        <w:t xml:space="preserve">  DF</w:t>
      </w:r>
      <w:proofErr w:type="gramEnd"/>
      <w:r w:rsidRPr="00011679">
        <w:rPr>
          <w:rStyle w:val="code2"/>
        </w:rPr>
        <w:t xml:space="preserve">  CI Lower  CI Upper</w:t>
      </w:r>
    </w:p>
    <w:p w14:paraId="52704FE4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1         </w:t>
      </w:r>
      <w:proofErr w:type="spellStart"/>
      <w:r w:rsidRPr="00011679">
        <w:rPr>
          <w:rStyle w:val="code2"/>
        </w:rPr>
        <w:t>1</w:t>
      </w:r>
      <w:proofErr w:type="spellEnd"/>
      <w:r w:rsidRPr="00011679">
        <w:rPr>
          <w:rStyle w:val="code2"/>
        </w:rPr>
        <w:t xml:space="preserve"> 0.5272109 0.07401322 </w:t>
      </w:r>
      <w:proofErr w:type="spellStart"/>
      <w:r w:rsidRPr="00011679">
        <w:rPr>
          <w:rStyle w:val="code2"/>
        </w:rPr>
        <w:t>Inf</w:t>
      </w:r>
      <w:proofErr w:type="spellEnd"/>
      <w:r w:rsidRPr="00011679">
        <w:rPr>
          <w:rStyle w:val="code2"/>
        </w:rPr>
        <w:t xml:space="preserve"> 0.3821476 0.6722741</w:t>
      </w:r>
    </w:p>
    <w:p w14:paraId="39B5C7B4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2         </w:t>
      </w:r>
      <w:proofErr w:type="spellStart"/>
      <w:r w:rsidRPr="00011679">
        <w:rPr>
          <w:rStyle w:val="code2"/>
        </w:rPr>
        <w:t>2</w:t>
      </w:r>
      <w:proofErr w:type="spellEnd"/>
      <w:r w:rsidRPr="00011679">
        <w:rPr>
          <w:rStyle w:val="code2"/>
        </w:rPr>
        <w:t xml:space="preserve"> 0.6955782 0.06622960 </w:t>
      </w:r>
      <w:proofErr w:type="spellStart"/>
      <w:r w:rsidRPr="00011679">
        <w:rPr>
          <w:rStyle w:val="code2"/>
        </w:rPr>
        <w:t>Inf</w:t>
      </w:r>
      <w:proofErr w:type="spellEnd"/>
      <w:r w:rsidRPr="00011679">
        <w:rPr>
          <w:rStyle w:val="code2"/>
        </w:rPr>
        <w:t xml:space="preserve"> 0.5657706 0.8253859</w:t>
      </w:r>
    </w:p>
    <w:p w14:paraId="0DBB111F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5C8C85BC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ciDiffTrtEachRdr</w:t>
      </w:r>
      <w:proofErr w:type="spellEnd"/>
      <w:proofErr w:type="gramEnd"/>
    </w:p>
    <w:p w14:paraId="15F37556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  Reader Treatment   Estimate     </w:t>
      </w:r>
      <w:proofErr w:type="spellStart"/>
      <w:proofErr w:type="gramStart"/>
      <w:r w:rsidRPr="00011679">
        <w:rPr>
          <w:rStyle w:val="code2"/>
        </w:rPr>
        <w:t>StdErr</w:t>
      </w:r>
      <w:proofErr w:type="spellEnd"/>
      <w:r w:rsidRPr="00011679">
        <w:rPr>
          <w:rStyle w:val="code2"/>
        </w:rPr>
        <w:t xml:space="preserve">  DF</w:t>
      </w:r>
      <w:proofErr w:type="gramEnd"/>
      <w:r w:rsidRPr="00011679">
        <w:rPr>
          <w:rStyle w:val="code2"/>
        </w:rPr>
        <w:t xml:space="preserve">         t     </w:t>
      </w:r>
      <w:proofErr w:type="spellStart"/>
      <w:r w:rsidRPr="00011679">
        <w:rPr>
          <w:rStyle w:val="code2"/>
        </w:rPr>
        <w:t>Pr</w:t>
      </w:r>
      <w:proofErr w:type="spellEnd"/>
      <w:r w:rsidRPr="00011679">
        <w:rPr>
          <w:rStyle w:val="code2"/>
        </w:rPr>
        <w:t xml:space="preserve"> &gt; t   CI Lower    CI Upper</w:t>
      </w:r>
    </w:p>
    <w:p w14:paraId="37E91745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1      </w:t>
      </w:r>
      <w:proofErr w:type="spellStart"/>
      <w:r w:rsidRPr="00011679">
        <w:rPr>
          <w:rStyle w:val="code2"/>
        </w:rPr>
        <w:t>1</w:t>
      </w:r>
      <w:proofErr w:type="spellEnd"/>
      <w:r w:rsidRPr="00011679">
        <w:rPr>
          <w:rStyle w:val="code2"/>
        </w:rPr>
        <w:t xml:space="preserve">     </w:t>
      </w:r>
      <w:proofErr w:type="spellStart"/>
      <w:r w:rsidRPr="00011679">
        <w:rPr>
          <w:rStyle w:val="code2"/>
        </w:rPr>
        <w:t>1</w:t>
      </w:r>
      <w:proofErr w:type="spellEnd"/>
      <w:r w:rsidRPr="00011679">
        <w:rPr>
          <w:rStyle w:val="code2"/>
        </w:rPr>
        <w:t xml:space="preserve"> - 2 -0.1683673 0.06539819 </w:t>
      </w:r>
      <w:proofErr w:type="spellStart"/>
      <w:r w:rsidRPr="00011679">
        <w:rPr>
          <w:rStyle w:val="code2"/>
        </w:rPr>
        <w:t>Inf</w:t>
      </w:r>
      <w:proofErr w:type="spellEnd"/>
      <w:r w:rsidRPr="00011679">
        <w:rPr>
          <w:rStyle w:val="code2"/>
        </w:rPr>
        <w:t xml:space="preserve"> -2.574495 0.01003864 </w:t>
      </w:r>
      <w:bookmarkStart w:id="0" w:name="_GoBack"/>
      <w:r w:rsidRPr="00011679">
        <w:rPr>
          <w:rStyle w:val="code2"/>
        </w:rPr>
        <w:t>-0.2965454 -0.04018925</w:t>
      </w:r>
      <w:bookmarkEnd w:id="0"/>
    </w:p>
    <w:p w14:paraId="042E804C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06FC8901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>$</w:t>
      </w:r>
      <w:proofErr w:type="spellStart"/>
      <w:proofErr w:type="gramStart"/>
      <w:r w:rsidRPr="00011679">
        <w:rPr>
          <w:rStyle w:val="code2"/>
        </w:rPr>
        <w:t>varCovEachRdr</w:t>
      </w:r>
      <w:proofErr w:type="spellEnd"/>
      <w:proofErr w:type="gramEnd"/>
    </w:p>
    <w:p w14:paraId="212090FB" w14:textId="77777777" w:rsidR="00011679" w:rsidRPr="00011679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011679">
        <w:rPr>
          <w:rStyle w:val="code2"/>
        </w:rPr>
        <w:t xml:space="preserve">  Reader         </w:t>
      </w:r>
      <w:proofErr w:type="spellStart"/>
      <w:r w:rsidRPr="00011679">
        <w:rPr>
          <w:rStyle w:val="code2"/>
        </w:rPr>
        <w:t>Var</w:t>
      </w:r>
      <w:proofErr w:type="spellEnd"/>
      <w:r w:rsidRPr="00011679">
        <w:rPr>
          <w:rStyle w:val="code2"/>
        </w:rPr>
        <w:t xml:space="preserve">        </w:t>
      </w:r>
      <w:proofErr w:type="spellStart"/>
      <w:r w:rsidRPr="00011679">
        <w:rPr>
          <w:rStyle w:val="code2"/>
        </w:rPr>
        <w:t>Cov1</w:t>
      </w:r>
      <w:proofErr w:type="spellEnd"/>
    </w:p>
    <w:p w14:paraId="2F386392" w14:textId="7966A7B3" w:rsidR="00011679" w:rsidRPr="00DF5D41" w:rsidRDefault="00011679" w:rsidP="00011679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</w:pPr>
      <w:r w:rsidRPr="00011679">
        <w:rPr>
          <w:rStyle w:val="code2"/>
        </w:rPr>
        <w:t xml:space="preserve">1      </w:t>
      </w:r>
      <w:proofErr w:type="spellStart"/>
      <w:r w:rsidRPr="00011679">
        <w:rPr>
          <w:rStyle w:val="code2"/>
        </w:rPr>
        <w:t>1</w:t>
      </w:r>
      <w:proofErr w:type="spellEnd"/>
      <w:r w:rsidRPr="00011679">
        <w:rPr>
          <w:rStyle w:val="code2"/>
        </w:rPr>
        <w:t xml:space="preserve"> 0.004932158 0.002793697</w:t>
      </w:r>
    </w:p>
    <w:p w14:paraId="21509B1A" w14:textId="77777777" w:rsidR="00011679" w:rsidRDefault="00011679" w:rsidP="00011679">
      <w:pPr>
        <w:pStyle w:val="Heading3"/>
      </w:pPr>
      <w:r>
        <w:t>wAf</w:t>
      </w:r>
      <w:r w:rsidRPr="00DF5D41">
        <w:t xml:space="preserve">roc </w:t>
      </w:r>
      <w:r>
        <w:t>Plot</w:t>
      </w:r>
    </w:p>
    <w:p w14:paraId="2C5AFDBA" w14:textId="77777777" w:rsidR="00011679" w:rsidRDefault="00011679" w:rsidP="00011679">
      <w:pPr>
        <w:keepNext/>
      </w:pPr>
    </w:p>
    <w:p w14:paraId="39C494C6" w14:textId="731C1058" w:rsidR="00011679" w:rsidRDefault="00011679" w:rsidP="00011679">
      <w:pPr>
        <w:jc w:val="center"/>
      </w:pPr>
      <w:r>
        <w:rPr>
          <w:noProof/>
          <w:lang w:eastAsia="en-US"/>
        </w:rPr>
        <w:drawing>
          <wp:inline distT="0" distB="0" distL="0" distR="0" wp14:anchorId="1EADA2C7" wp14:editId="73FAAF18">
            <wp:extent cx="4580255" cy="4597400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C3F5B" w14:textId="77777777" w:rsidR="00011679" w:rsidRDefault="00011679" w:rsidP="00011679">
      <w:pPr>
        <w:pStyle w:val="Heading3"/>
      </w:pPr>
      <w:r>
        <w:t>wAf</w:t>
      </w:r>
      <w:r w:rsidRPr="00DF5D41">
        <w:t xml:space="preserve">roc </w:t>
      </w:r>
      <w:r>
        <w:t>Data Points</w:t>
      </w:r>
    </w:p>
    <w:p w14:paraId="5B7D1C71" w14:textId="5F260713" w:rsidR="00011679" w:rsidRPr="00F4076F" w:rsidRDefault="00011679" w:rsidP="00011679">
      <w:pPr>
        <w:rPr>
          <w:sz w:val="18"/>
          <w:szCs w:val="18"/>
        </w:rPr>
      </w:pPr>
      <w:proofErr w:type="spellStart"/>
      <w:r w:rsidRPr="00F4076F">
        <w:rPr>
          <w:sz w:val="18"/>
          <w:szCs w:val="18"/>
        </w:rPr>
        <w:t>FPF</w:t>
      </w:r>
      <w:proofErr w:type="spellEnd"/>
      <w:r w:rsidRPr="00F4076F">
        <w:rPr>
          <w:sz w:val="18"/>
          <w:szCs w:val="18"/>
        </w:rPr>
        <w:t xml:space="preserve">       </w:t>
      </w:r>
      <w:proofErr w:type="spellStart"/>
      <w:r w:rsidRPr="00F4076F">
        <w:rPr>
          <w:sz w:val="18"/>
          <w:szCs w:val="18"/>
        </w:rPr>
        <w:t>wLLF</w:t>
      </w:r>
      <w:proofErr w:type="spellEnd"/>
      <w:r w:rsidRPr="00F4076F">
        <w:rPr>
          <w:sz w:val="18"/>
          <w:szCs w:val="18"/>
        </w:rPr>
        <w:t xml:space="preserve">    class       type</w:t>
      </w:r>
    </w:p>
    <w:p w14:paraId="69B8FF61" w14:textId="77777777" w:rsidR="00011679" w:rsidRPr="00F4076F" w:rsidRDefault="00011679" w:rsidP="00011679">
      <w:pPr>
        <w:rPr>
          <w:sz w:val="18"/>
          <w:szCs w:val="18"/>
        </w:rPr>
      </w:pPr>
      <w:proofErr w:type="gramStart"/>
      <w:r w:rsidRPr="00F4076F">
        <w:rPr>
          <w:sz w:val="18"/>
          <w:szCs w:val="18"/>
        </w:rPr>
        <w:t>1  0.00000000</w:t>
      </w:r>
      <w:proofErr w:type="gramEnd"/>
      <w:r w:rsidRPr="00F4076F">
        <w:rPr>
          <w:sz w:val="18"/>
          <w:szCs w:val="18"/>
        </w:rPr>
        <w:t xml:space="preserve"> </w:t>
      </w:r>
      <w:proofErr w:type="spellStart"/>
      <w:r w:rsidRPr="00F4076F">
        <w:rPr>
          <w:sz w:val="18"/>
          <w:szCs w:val="18"/>
        </w:rPr>
        <w:t>0.00000000</w:t>
      </w:r>
      <w:proofErr w:type="spellEnd"/>
      <w:r w:rsidRPr="00F4076F">
        <w:rPr>
          <w:sz w:val="18"/>
          <w:szCs w:val="18"/>
        </w:rPr>
        <w:t xml:space="preserve">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92A0E64" w14:textId="77777777" w:rsidR="00011679" w:rsidRPr="00F4076F" w:rsidRDefault="00011679" w:rsidP="00011679">
      <w:pPr>
        <w:rPr>
          <w:sz w:val="18"/>
          <w:szCs w:val="18"/>
        </w:rPr>
      </w:pPr>
      <w:proofErr w:type="gramStart"/>
      <w:r w:rsidRPr="00F4076F">
        <w:rPr>
          <w:sz w:val="18"/>
          <w:szCs w:val="18"/>
        </w:rPr>
        <w:t>2  0.07142857</w:t>
      </w:r>
      <w:proofErr w:type="gramEnd"/>
      <w:r w:rsidRPr="00F4076F">
        <w:rPr>
          <w:sz w:val="18"/>
          <w:szCs w:val="18"/>
        </w:rPr>
        <w:t xml:space="preserve"> 0.00000000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5D771095" w14:textId="77777777" w:rsidR="00011679" w:rsidRPr="00F4076F" w:rsidRDefault="00011679" w:rsidP="00011679">
      <w:pPr>
        <w:rPr>
          <w:sz w:val="18"/>
          <w:szCs w:val="18"/>
        </w:rPr>
      </w:pPr>
      <w:proofErr w:type="gramStart"/>
      <w:r w:rsidRPr="00F4076F">
        <w:rPr>
          <w:sz w:val="18"/>
          <w:szCs w:val="18"/>
        </w:rPr>
        <w:t>3  0.19047619</w:t>
      </w:r>
      <w:proofErr w:type="gramEnd"/>
      <w:r w:rsidRPr="00F4076F">
        <w:rPr>
          <w:sz w:val="18"/>
          <w:szCs w:val="18"/>
        </w:rPr>
        <w:t xml:space="preserve"> 0.00000000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BC40084" w14:textId="77777777" w:rsidR="00011679" w:rsidRPr="00F4076F" w:rsidRDefault="00011679" w:rsidP="00011679">
      <w:pPr>
        <w:rPr>
          <w:sz w:val="18"/>
          <w:szCs w:val="18"/>
        </w:rPr>
      </w:pPr>
      <w:proofErr w:type="gramStart"/>
      <w:r w:rsidRPr="00F4076F">
        <w:rPr>
          <w:sz w:val="18"/>
          <w:szCs w:val="18"/>
        </w:rPr>
        <w:t>4  0.21428571</w:t>
      </w:r>
      <w:proofErr w:type="gramEnd"/>
      <w:r w:rsidRPr="00F4076F">
        <w:rPr>
          <w:sz w:val="18"/>
          <w:szCs w:val="18"/>
        </w:rPr>
        <w:t xml:space="preserve"> 0.23809524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954A05E" w14:textId="77777777" w:rsidR="00011679" w:rsidRPr="00F4076F" w:rsidRDefault="00011679" w:rsidP="00011679">
      <w:pPr>
        <w:rPr>
          <w:sz w:val="18"/>
          <w:szCs w:val="18"/>
        </w:rPr>
      </w:pPr>
      <w:proofErr w:type="gramStart"/>
      <w:r w:rsidRPr="00F4076F">
        <w:rPr>
          <w:sz w:val="18"/>
          <w:szCs w:val="18"/>
        </w:rPr>
        <w:t>5  0.23809524</w:t>
      </w:r>
      <w:proofErr w:type="gramEnd"/>
      <w:r w:rsidRPr="00F4076F">
        <w:rPr>
          <w:sz w:val="18"/>
          <w:szCs w:val="18"/>
        </w:rPr>
        <w:t xml:space="preserve"> </w:t>
      </w:r>
      <w:proofErr w:type="spellStart"/>
      <w:r w:rsidRPr="00F4076F">
        <w:rPr>
          <w:sz w:val="18"/>
          <w:szCs w:val="18"/>
        </w:rPr>
        <w:t>0.23809524</w:t>
      </w:r>
      <w:proofErr w:type="spellEnd"/>
      <w:r w:rsidRPr="00F4076F">
        <w:rPr>
          <w:sz w:val="18"/>
          <w:szCs w:val="18"/>
        </w:rPr>
        <w:t xml:space="preserve">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E991CDF" w14:textId="77777777" w:rsidR="00011679" w:rsidRPr="00F4076F" w:rsidRDefault="00011679" w:rsidP="00011679">
      <w:pPr>
        <w:rPr>
          <w:sz w:val="18"/>
          <w:szCs w:val="18"/>
        </w:rPr>
      </w:pPr>
      <w:proofErr w:type="gramStart"/>
      <w:r w:rsidRPr="00F4076F">
        <w:rPr>
          <w:sz w:val="18"/>
          <w:szCs w:val="18"/>
        </w:rPr>
        <w:t>6  0.28571429</w:t>
      </w:r>
      <w:proofErr w:type="gramEnd"/>
      <w:r w:rsidRPr="00F4076F">
        <w:rPr>
          <w:sz w:val="18"/>
          <w:szCs w:val="18"/>
        </w:rPr>
        <w:t xml:space="preserve"> </w:t>
      </w:r>
      <w:proofErr w:type="spellStart"/>
      <w:r w:rsidRPr="00F4076F">
        <w:rPr>
          <w:sz w:val="18"/>
          <w:szCs w:val="18"/>
        </w:rPr>
        <w:t>0.28571429</w:t>
      </w:r>
      <w:proofErr w:type="spellEnd"/>
      <w:r w:rsidRPr="00F4076F">
        <w:rPr>
          <w:sz w:val="18"/>
          <w:szCs w:val="18"/>
        </w:rPr>
        <w:t xml:space="preserve">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02F59858" w14:textId="77777777" w:rsidR="00011679" w:rsidRPr="00F4076F" w:rsidRDefault="00011679" w:rsidP="00011679">
      <w:pPr>
        <w:rPr>
          <w:sz w:val="18"/>
          <w:szCs w:val="18"/>
        </w:rPr>
      </w:pPr>
      <w:proofErr w:type="gramStart"/>
      <w:r w:rsidRPr="00F4076F">
        <w:rPr>
          <w:sz w:val="18"/>
          <w:szCs w:val="18"/>
        </w:rPr>
        <w:t>7  0.30952381</w:t>
      </w:r>
      <w:proofErr w:type="gramEnd"/>
      <w:r w:rsidRPr="00F4076F">
        <w:rPr>
          <w:sz w:val="18"/>
          <w:szCs w:val="18"/>
        </w:rPr>
        <w:t xml:space="preserve"> 0.28571429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22E208DD" w14:textId="77777777" w:rsidR="00011679" w:rsidRPr="00F4076F" w:rsidRDefault="00011679" w:rsidP="00011679">
      <w:pPr>
        <w:rPr>
          <w:sz w:val="18"/>
          <w:szCs w:val="18"/>
        </w:rPr>
      </w:pPr>
      <w:proofErr w:type="gramStart"/>
      <w:r w:rsidRPr="00F4076F">
        <w:rPr>
          <w:sz w:val="18"/>
          <w:szCs w:val="18"/>
        </w:rPr>
        <w:t>8  0.35714286</w:t>
      </w:r>
      <w:proofErr w:type="gramEnd"/>
      <w:r w:rsidRPr="00F4076F">
        <w:rPr>
          <w:sz w:val="18"/>
          <w:szCs w:val="18"/>
        </w:rPr>
        <w:t xml:space="preserve"> 0.33333333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547AD629" w14:textId="77777777" w:rsidR="00011679" w:rsidRPr="00F4076F" w:rsidRDefault="00011679" w:rsidP="00011679">
      <w:pPr>
        <w:rPr>
          <w:sz w:val="18"/>
          <w:szCs w:val="18"/>
        </w:rPr>
      </w:pPr>
      <w:proofErr w:type="gramStart"/>
      <w:r w:rsidRPr="00F4076F">
        <w:rPr>
          <w:sz w:val="18"/>
          <w:szCs w:val="18"/>
        </w:rPr>
        <w:t>9  0.38095238</w:t>
      </w:r>
      <w:proofErr w:type="gramEnd"/>
      <w:r w:rsidRPr="00F4076F">
        <w:rPr>
          <w:sz w:val="18"/>
          <w:szCs w:val="18"/>
        </w:rPr>
        <w:t xml:space="preserve"> </w:t>
      </w:r>
      <w:proofErr w:type="spellStart"/>
      <w:r w:rsidRPr="00F4076F">
        <w:rPr>
          <w:sz w:val="18"/>
          <w:szCs w:val="18"/>
        </w:rPr>
        <w:t>0.38095238</w:t>
      </w:r>
      <w:proofErr w:type="spellEnd"/>
      <w:r w:rsidRPr="00F4076F">
        <w:rPr>
          <w:sz w:val="18"/>
          <w:szCs w:val="18"/>
        </w:rPr>
        <w:t xml:space="preserve">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0776C581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10 0.40476190 0.38095238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2839AD6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11 0.40476190 0.42857143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DD7EDB1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12 0.42857143 0.47619048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FC67326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13 0.42857143 0.52380952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B3C3619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14 0.45238095 0.52380952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FF426E2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15 0.47619048 0.52380952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0484A916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 xml:space="preserve">16 0.52380952 </w:t>
      </w:r>
      <w:proofErr w:type="spellStart"/>
      <w:r w:rsidRPr="00F4076F">
        <w:rPr>
          <w:sz w:val="18"/>
          <w:szCs w:val="18"/>
        </w:rPr>
        <w:t>0.52380952</w:t>
      </w:r>
      <w:proofErr w:type="spellEnd"/>
      <w:r w:rsidRPr="00F4076F">
        <w:rPr>
          <w:sz w:val="18"/>
          <w:szCs w:val="18"/>
        </w:rPr>
        <w:t xml:space="preserve">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0576391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17 0.54761905 0.57142857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393A2D1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18 0.54761905 0.61904762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1DA108E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19 0.54761905 0.66666667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5B9EF41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20 0.57142857 0.66666667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91C5806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21 0.59523810 0.66666667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F6995A0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22 0.59523810 0.71428571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409E04D9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23 0.61904762 0.71428571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092CDE10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24 0.64285714 0.71428571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94FCE80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25 0.64285714 0.76190476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25B1D14E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26 0.66666667 0.76190476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1B757C8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27 0.69047619 0.76190476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1AF6135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28 0.71428571 0.76190476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20310805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29 0.73809524 0.76190476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40D7286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 xml:space="preserve">30 0.76190476 </w:t>
      </w:r>
      <w:proofErr w:type="spellStart"/>
      <w:r w:rsidRPr="00F4076F">
        <w:rPr>
          <w:sz w:val="18"/>
          <w:szCs w:val="18"/>
        </w:rPr>
        <w:t>0.76190476</w:t>
      </w:r>
      <w:proofErr w:type="spellEnd"/>
      <w:r w:rsidRPr="00F4076F">
        <w:rPr>
          <w:sz w:val="18"/>
          <w:szCs w:val="18"/>
        </w:rPr>
        <w:t xml:space="preserve">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2EF35D3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31 0.76190476 0.80952381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0DF0D3DF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32 0.76190476 0.85714286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AFCBAEC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33 0.76190476 0.90476190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C9BD050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34 0.76190476 0.95238095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00939284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35 0.78571429 0.95238095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8687266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36 0.78571429 1.00000000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9F97F7C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37 0.80952381 1.00000000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39C817B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38 0.83333333 1.00000000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61FFF75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39 0.85714286 1.00000000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4498190D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40 0.88095238 1.00000000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A05D0C8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41 0.92857143 1.00000000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C273FF3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 xml:space="preserve">42 1.00000000 </w:t>
      </w:r>
      <w:proofErr w:type="spellStart"/>
      <w:r w:rsidRPr="00F4076F">
        <w:rPr>
          <w:sz w:val="18"/>
          <w:szCs w:val="18"/>
        </w:rPr>
        <w:t>1.00000000</w:t>
      </w:r>
      <w:proofErr w:type="spellEnd"/>
      <w:r w:rsidRPr="00F4076F">
        <w:rPr>
          <w:sz w:val="18"/>
          <w:szCs w:val="18"/>
        </w:rPr>
        <w:t xml:space="preserve">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50EA5B90" w14:textId="77777777" w:rsidR="00011679" w:rsidRPr="00F4076F" w:rsidRDefault="00011679" w:rsidP="00011679">
      <w:pPr>
        <w:rPr>
          <w:sz w:val="18"/>
          <w:szCs w:val="18"/>
        </w:rPr>
      </w:pPr>
    </w:p>
    <w:p w14:paraId="38CD4F6E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 xml:space="preserve">43 0.00000000 </w:t>
      </w:r>
      <w:proofErr w:type="spellStart"/>
      <w:r w:rsidRPr="00F4076F">
        <w:rPr>
          <w:sz w:val="18"/>
          <w:szCs w:val="18"/>
        </w:rPr>
        <w:t>0.00000000</w:t>
      </w:r>
      <w:proofErr w:type="spellEnd"/>
      <w:r w:rsidRPr="00F4076F">
        <w:rPr>
          <w:sz w:val="18"/>
          <w:szCs w:val="18"/>
        </w:rPr>
        <w:t xml:space="preserve">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76CF612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44 0.07142857 0.04761905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A28D279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45 0.16666667 0.23809524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B1F662A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46 0.16666667 0.33333333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E9F3CEA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47 0.21428571 0.33333333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DF0A6CF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48 0.21428571 0.38095238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43C502F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49 0.21428571 0.42857143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8DCCDA6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50 0.21428571 0.47619048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9CA4A71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51 0.23809524 0.52380952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096DBE4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52 0.28571429 0.57142857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67EAA00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53 0.30952381 0.61904762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44C7242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54 0.35714286 0.61904762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53C8008D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55 0.38095238 0.61904762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ACA125D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56 0.40476190 0.61904762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52F5E43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57 0.40476190 0.66666667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540206F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58 0.42857143 0.66666667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82911F8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59 0.45238095 0.66666667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5AA35A84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60 0.45238095 0.71428571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47D46ADF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61 0.47619048 0.71428571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B14BC96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62 0.47619048 0.76190476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25939C96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63 0.50000000 0.76190476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2AEAF505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64 0.50000000 0.80952381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2C68215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65 0.52380952 0.80952381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4791B1F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66 0.52380952 0.85714286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51256A5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67 0.52380952 0.90476190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B92BE5F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68 0.54761905 0.90476190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479E38D3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69 0.54761905 0.95238095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BF6C94D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70 0.59523810 0.95238095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5954FDC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71 0.61904762 0.95238095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2C25904D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72 0.64285714 0.95238095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81DAA99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73 0.66666667 0.95238095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5267424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74 0.69047619 0.95238095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0F426AA3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75 0.69047619 1.00000000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0201B5BA" w14:textId="77777777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>76 0.71428571 1.00000000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19734EE" w14:textId="16A55120" w:rsidR="00011679" w:rsidRPr="00F4076F" w:rsidRDefault="00011679" w:rsidP="00011679">
      <w:pPr>
        <w:rPr>
          <w:sz w:val="18"/>
          <w:szCs w:val="18"/>
        </w:rPr>
      </w:pPr>
      <w:r w:rsidRPr="00F4076F">
        <w:rPr>
          <w:sz w:val="18"/>
          <w:szCs w:val="18"/>
        </w:rPr>
        <w:t xml:space="preserve">77 1.00000000 </w:t>
      </w:r>
      <w:proofErr w:type="spellStart"/>
      <w:r w:rsidRPr="00F4076F">
        <w:rPr>
          <w:sz w:val="18"/>
          <w:szCs w:val="18"/>
        </w:rPr>
        <w:t>1.00000000</w:t>
      </w:r>
      <w:proofErr w:type="spellEnd"/>
      <w:r w:rsidRPr="00F4076F">
        <w:rPr>
          <w:sz w:val="18"/>
          <w:szCs w:val="18"/>
        </w:rPr>
        <w:t xml:space="preserve">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0D64215" w14:textId="77777777" w:rsidR="00011679" w:rsidRDefault="00011679" w:rsidP="00011679"/>
    <w:p w14:paraId="66B22599" w14:textId="77777777" w:rsidR="00011679" w:rsidRPr="00DF5D41" w:rsidRDefault="00011679" w:rsidP="00011679">
      <w:pPr>
        <w:pStyle w:val="Heading2"/>
      </w:pPr>
      <w:r>
        <w:t>ROC ANALYSIS</w:t>
      </w:r>
    </w:p>
    <w:p w14:paraId="5B595617" w14:textId="77777777" w:rsidR="00011679" w:rsidRDefault="00011679" w:rsidP="00011679">
      <w:pPr>
        <w:pStyle w:val="Heading3"/>
      </w:pPr>
      <w:r w:rsidRPr="00DF5D41">
        <w:t>Results</w:t>
      </w:r>
    </w:p>
    <w:p w14:paraId="53D65BFB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>$</w:t>
      </w:r>
      <w:proofErr w:type="spellStart"/>
      <w:proofErr w:type="gramStart"/>
      <w:r w:rsidRPr="003A2336">
        <w:rPr>
          <w:rStyle w:val="code2"/>
        </w:rPr>
        <w:t>fomArray</w:t>
      </w:r>
      <w:proofErr w:type="spellEnd"/>
      <w:proofErr w:type="gramEnd"/>
    </w:p>
    <w:p w14:paraId="61937B88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 xml:space="preserve">          </w:t>
      </w:r>
      <w:proofErr w:type="spellStart"/>
      <w:r w:rsidRPr="003A2336">
        <w:rPr>
          <w:rStyle w:val="code2"/>
        </w:rPr>
        <w:t>Rdr</w:t>
      </w:r>
      <w:proofErr w:type="spellEnd"/>
      <w:r w:rsidRPr="003A2336">
        <w:rPr>
          <w:rStyle w:val="code2"/>
        </w:rPr>
        <w:t xml:space="preserve"> - 1</w:t>
      </w:r>
    </w:p>
    <w:p w14:paraId="71F6F7F4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3A2336">
        <w:rPr>
          <w:rStyle w:val="code2"/>
        </w:rPr>
        <w:t>Trt</w:t>
      </w:r>
      <w:proofErr w:type="spellEnd"/>
      <w:r w:rsidRPr="003A2336">
        <w:rPr>
          <w:rStyle w:val="code2"/>
        </w:rPr>
        <w:t xml:space="preserve"> - 1 0.5419501</w:t>
      </w:r>
    </w:p>
    <w:p w14:paraId="2A934CE5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3A2336">
        <w:rPr>
          <w:rStyle w:val="code2"/>
        </w:rPr>
        <w:t>Trt</w:t>
      </w:r>
      <w:proofErr w:type="spellEnd"/>
      <w:r w:rsidRPr="003A2336">
        <w:rPr>
          <w:rStyle w:val="code2"/>
        </w:rPr>
        <w:t xml:space="preserve"> - 2 0.7057823</w:t>
      </w:r>
    </w:p>
    <w:p w14:paraId="6FF9AD67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587E3BCE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>$</w:t>
      </w:r>
      <w:proofErr w:type="spellStart"/>
      <w:proofErr w:type="gramStart"/>
      <w:r w:rsidRPr="003A2336">
        <w:rPr>
          <w:rStyle w:val="code2"/>
        </w:rPr>
        <w:t>msT</w:t>
      </w:r>
      <w:proofErr w:type="spellEnd"/>
      <w:proofErr w:type="gramEnd"/>
    </w:p>
    <w:p w14:paraId="7DC9438B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>[1] 0.01342049</w:t>
      </w:r>
    </w:p>
    <w:p w14:paraId="2D313969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54744C2E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>$</w:t>
      </w:r>
      <w:proofErr w:type="spellStart"/>
      <w:proofErr w:type="gramStart"/>
      <w:r w:rsidRPr="003A2336">
        <w:rPr>
          <w:rStyle w:val="code2"/>
        </w:rPr>
        <w:t>msTR</w:t>
      </w:r>
      <w:proofErr w:type="spellEnd"/>
      <w:proofErr w:type="gramEnd"/>
    </w:p>
    <w:p w14:paraId="0C9B7527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 xml:space="preserve">[1] </w:t>
      </w:r>
      <w:proofErr w:type="spellStart"/>
      <w:r w:rsidRPr="003A2336">
        <w:rPr>
          <w:rStyle w:val="code2"/>
        </w:rPr>
        <w:t>NaN</w:t>
      </w:r>
      <w:proofErr w:type="spellEnd"/>
    </w:p>
    <w:p w14:paraId="42EA16FC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298095C5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>$</w:t>
      </w:r>
      <w:proofErr w:type="spellStart"/>
      <w:proofErr w:type="gramStart"/>
      <w:r w:rsidRPr="003A2336">
        <w:rPr>
          <w:rStyle w:val="code2"/>
        </w:rPr>
        <w:t>varComp</w:t>
      </w:r>
      <w:proofErr w:type="spellEnd"/>
      <w:proofErr w:type="gramEnd"/>
    </w:p>
    <w:p w14:paraId="44FE6056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 xml:space="preserve">                </w:t>
      </w:r>
      <w:proofErr w:type="spellStart"/>
      <w:proofErr w:type="gramStart"/>
      <w:r w:rsidRPr="003A2336">
        <w:rPr>
          <w:rStyle w:val="code2"/>
        </w:rPr>
        <w:t>varCov</w:t>
      </w:r>
      <w:proofErr w:type="spellEnd"/>
      <w:proofErr w:type="gramEnd"/>
    </w:p>
    <w:p w14:paraId="6DC29ECD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3A2336">
        <w:rPr>
          <w:rStyle w:val="code2"/>
        </w:rPr>
        <w:t>Var</w:t>
      </w:r>
      <w:proofErr w:type="spellEnd"/>
      <w:r w:rsidRPr="003A2336">
        <w:rPr>
          <w:rStyle w:val="code2"/>
        </w:rPr>
        <w:t>(R</w:t>
      </w:r>
      <w:proofErr w:type="gramStart"/>
      <w:r w:rsidRPr="003A2336">
        <w:rPr>
          <w:rStyle w:val="code2"/>
        </w:rPr>
        <w:t xml:space="preserve">)             </w:t>
      </w:r>
      <w:proofErr w:type="spellStart"/>
      <w:r w:rsidRPr="003A2336">
        <w:rPr>
          <w:rStyle w:val="code2"/>
        </w:rPr>
        <w:t>NaN</w:t>
      </w:r>
      <w:proofErr w:type="spellEnd"/>
      <w:proofErr w:type="gramEnd"/>
    </w:p>
    <w:p w14:paraId="5E531D53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proofErr w:type="gramStart"/>
      <w:r w:rsidRPr="003A2336">
        <w:rPr>
          <w:rStyle w:val="code2"/>
        </w:rPr>
        <w:t>Var</w:t>
      </w:r>
      <w:proofErr w:type="spellEnd"/>
      <w:r w:rsidRPr="003A2336">
        <w:rPr>
          <w:rStyle w:val="code2"/>
        </w:rPr>
        <w:t>(</w:t>
      </w:r>
      <w:proofErr w:type="gramEnd"/>
      <w:r w:rsidRPr="003A2336">
        <w:rPr>
          <w:rStyle w:val="code2"/>
        </w:rPr>
        <w:t xml:space="preserve">T*R)           </w:t>
      </w:r>
      <w:proofErr w:type="spellStart"/>
      <w:r w:rsidRPr="003A2336">
        <w:rPr>
          <w:rStyle w:val="code2"/>
        </w:rPr>
        <w:t>NaN</w:t>
      </w:r>
      <w:proofErr w:type="spellEnd"/>
    </w:p>
    <w:p w14:paraId="3598E6EC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3A2336">
        <w:rPr>
          <w:rStyle w:val="code2"/>
        </w:rPr>
        <w:t>COV1</w:t>
      </w:r>
      <w:proofErr w:type="spellEnd"/>
      <w:r w:rsidRPr="003A2336">
        <w:rPr>
          <w:rStyle w:val="code2"/>
        </w:rPr>
        <w:t xml:space="preserve">       0.002682231</w:t>
      </w:r>
    </w:p>
    <w:p w14:paraId="45DFC98B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3A2336">
        <w:rPr>
          <w:rStyle w:val="code2"/>
        </w:rPr>
        <w:t>COV2</w:t>
      </w:r>
      <w:proofErr w:type="spellEnd"/>
      <w:r w:rsidRPr="003A2336">
        <w:rPr>
          <w:rStyle w:val="code2"/>
        </w:rPr>
        <w:t xml:space="preserve">               </w:t>
      </w:r>
      <w:proofErr w:type="spellStart"/>
      <w:r w:rsidRPr="003A2336">
        <w:rPr>
          <w:rStyle w:val="code2"/>
        </w:rPr>
        <w:t>NaN</w:t>
      </w:r>
      <w:proofErr w:type="spellEnd"/>
    </w:p>
    <w:p w14:paraId="3543C339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3A2336">
        <w:rPr>
          <w:rStyle w:val="code2"/>
        </w:rPr>
        <w:t>COV3</w:t>
      </w:r>
      <w:proofErr w:type="spellEnd"/>
      <w:r w:rsidRPr="003A2336">
        <w:rPr>
          <w:rStyle w:val="code2"/>
        </w:rPr>
        <w:t xml:space="preserve">               </w:t>
      </w:r>
      <w:proofErr w:type="spellStart"/>
      <w:r w:rsidRPr="003A2336">
        <w:rPr>
          <w:rStyle w:val="code2"/>
        </w:rPr>
        <w:t>NaN</w:t>
      </w:r>
      <w:proofErr w:type="spellEnd"/>
    </w:p>
    <w:p w14:paraId="03A52080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proofErr w:type="gramStart"/>
      <w:r w:rsidRPr="003A2336">
        <w:rPr>
          <w:rStyle w:val="code2"/>
        </w:rPr>
        <w:t>Var</w:t>
      </w:r>
      <w:proofErr w:type="spellEnd"/>
      <w:r w:rsidRPr="003A2336">
        <w:rPr>
          <w:rStyle w:val="code2"/>
        </w:rPr>
        <w:t>(</w:t>
      </w:r>
      <w:proofErr w:type="gramEnd"/>
      <w:r w:rsidRPr="003A2336">
        <w:rPr>
          <w:rStyle w:val="code2"/>
        </w:rPr>
        <w:t>Error) 0.004788171</w:t>
      </w:r>
    </w:p>
    <w:p w14:paraId="70DC8A37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57AF5744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>$</w:t>
      </w:r>
      <w:proofErr w:type="spellStart"/>
      <w:proofErr w:type="gramStart"/>
      <w:r w:rsidRPr="003A2336">
        <w:rPr>
          <w:rStyle w:val="code2"/>
        </w:rPr>
        <w:t>fFRRC</w:t>
      </w:r>
      <w:proofErr w:type="spellEnd"/>
      <w:proofErr w:type="gramEnd"/>
    </w:p>
    <w:p w14:paraId="7CB3AC22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>[1] 6.372688</w:t>
      </w:r>
    </w:p>
    <w:p w14:paraId="13DF8BCA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02028C8B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>$</w:t>
      </w:r>
      <w:proofErr w:type="spellStart"/>
      <w:proofErr w:type="gramStart"/>
      <w:r w:rsidRPr="003A2336">
        <w:rPr>
          <w:rStyle w:val="code2"/>
        </w:rPr>
        <w:t>ddfFRRC</w:t>
      </w:r>
      <w:proofErr w:type="spellEnd"/>
      <w:proofErr w:type="gramEnd"/>
    </w:p>
    <w:p w14:paraId="36D660E7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 xml:space="preserve">[1] </w:t>
      </w:r>
      <w:proofErr w:type="spellStart"/>
      <w:r w:rsidRPr="003A2336">
        <w:rPr>
          <w:rStyle w:val="code2"/>
        </w:rPr>
        <w:t>Inf</w:t>
      </w:r>
      <w:proofErr w:type="spellEnd"/>
    </w:p>
    <w:p w14:paraId="59503E6F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767801DC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>$</w:t>
      </w:r>
      <w:proofErr w:type="spellStart"/>
      <w:proofErr w:type="gramStart"/>
      <w:r w:rsidRPr="003A2336">
        <w:rPr>
          <w:rStyle w:val="code2"/>
        </w:rPr>
        <w:t>pFRRC</w:t>
      </w:r>
      <w:proofErr w:type="spellEnd"/>
      <w:proofErr w:type="gramEnd"/>
    </w:p>
    <w:p w14:paraId="74EC5772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>[1] 0.01158899</w:t>
      </w:r>
    </w:p>
    <w:p w14:paraId="29E39A70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1BA8956E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>$</w:t>
      </w:r>
      <w:proofErr w:type="spellStart"/>
      <w:proofErr w:type="gramStart"/>
      <w:r w:rsidRPr="003A2336">
        <w:rPr>
          <w:rStyle w:val="code2"/>
        </w:rPr>
        <w:t>ciDiffTrtFRRC</w:t>
      </w:r>
      <w:proofErr w:type="spellEnd"/>
      <w:proofErr w:type="gramEnd"/>
    </w:p>
    <w:p w14:paraId="2D794F2A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 xml:space="preserve">  Treatment   Estimate     </w:t>
      </w:r>
      <w:proofErr w:type="spellStart"/>
      <w:proofErr w:type="gramStart"/>
      <w:r w:rsidRPr="003A2336">
        <w:rPr>
          <w:rStyle w:val="code2"/>
        </w:rPr>
        <w:t>StdErr</w:t>
      </w:r>
      <w:proofErr w:type="spellEnd"/>
      <w:r w:rsidRPr="003A2336">
        <w:rPr>
          <w:rStyle w:val="code2"/>
        </w:rPr>
        <w:t xml:space="preserve">  DF</w:t>
      </w:r>
      <w:proofErr w:type="gramEnd"/>
      <w:r w:rsidRPr="003A2336">
        <w:rPr>
          <w:rStyle w:val="code2"/>
        </w:rPr>
        <w:t xml:space="preserve">         t     </w:t>
      </w:r>
      <w:proofErr w:type="spellStart"/>
      <w:r w:rsidRPr="003A2336">
        <w:rPr>
          <w:rStyle w:val="code2"/>
        </w:rPr>
        <w:t>Pr</w:t>
      </w:r>
      <w:proofErr w:type="spellEnd"/>
      <w:r w:rsidRPr="003A2336">
        <w:rPr>
          <w:rStyle w:val="code2"/>
        </w:rPr>
        <w:t xml:space="preserve"> &gt; t   CI Lower    CI Upper</w:t>
      </w:r>
    </w:p>
    <w:p w14:paraId="21DECC8F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 xml:space="preserve">1     </w:t>
      </w:r>
      <w:proofErr w:type="spellStart"/>
      <w:r w:rsidRPr="003A2336">
        <w:rPr>
          <w:rStyle w:val="code2"/>
        </w:rPr>
        <w:t>1</w:t>
      </w:r>
      <w:proofErr w:type="spellEnd"/>
      <w:r w:rsidRPr="003A2336">
        <w:rPr>
          <w:rStyle w:val="code2"/>
        </w:rPr>
        <w:t xml:space="preserve"> - 2 -0.1638322 0.06489899 </w:t>
      </w:r>
      <w:proofErr w:type="spellStart"/>
      <w:r w:rsidRPr="003A2336">
        <w:rPr>
          <w:rStyle w:val="code2"/>
        </w:rPr>
        <w:t>Inf</w:t>
      </w:r>
      <w:proofErr w:type="spellEnd"/>
      <w:r w:rsidRPr="003A2336">
        <w:rPr>
          <w:rStyle w:val="code2"/>
        </w:rPr>
        <w:t xml:space="preserve"> -2.524418 0.01158899 -0.2910319 -0.03663251</w:t>
      </w:r>
    </w:p>
    <w:p w14:paraId="7B5A5CAB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54A1FA57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>$</w:t>
      </w:r>
      <w:proofErr w:type="spellStart"/>
      <w:proofErr w:type="gramStart"/>
      <w:r w:rsidRPr="003A2336">
        <w:rPr>
          <w:rStyle w:val="code2"/>
        </w:rPr>
        <w:t>ciAvgRdrEachTrtFRRC</w:t>
      </w:r>
      <w:proofErr w:type="spellEnd"/>
      <w:proofErr w:type="gramEnd"/>
    </w:p>
    <w:p w14:paraId="650DBCEF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 xml:space="preserve">  Treatment      Area     </w:t>
      </w:r>
      <w:proofErr w:type="spellStart"/>
      <w:proofErr w:type="gramStart"/>
      <w:r w:rsidRPr="003A2336">
        <w:rPr>
          <w:rStyle w:val="code2"/>
        </w:rPr>
        <w:t>StdErr</w:t>
      </w:r>
      <w:proofErr w:type="spellEnd"/>
      <w:r w:rsidRPr="003A2336">
        <w:rPr>
          <w:rStyle w:val="code2"/>
        </w:rPr>
        <w:t xml:space="preserve">  DF</w:t>
      </w:r>
      <w:proofErr w:type="gramEnd"/>
      <w:r w:rsidRPr="003A2336">
        <w:rPr>
          <w:rStyle w:val="code2"/>
        </w:rPr>
        <w:t xml:space="preserve">  CI Lower  CI Upper</w:t>
      </w:r>
    </w:p>
    <w:p w14:paraId="5B161B27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 xml:space="preserve">1         </w:t>
      </w:r>
      <w:proofErr w:type="spellStart"/>
      <w:r w:rsidRPr="003A2336">
        <w:rPr>
          <w:rStyle w:val="code2"/>
        </w:rPr>
        <w:t>1</w:t>
      </w:r>
      <w:proofErr w:type="spellEnd"/>
      <w:r w:rsidRPr="003A2336">
        <w:rPr>
          <w:rStyle w:val="code2"/>
        </w:rPr>
        <w:t xml:space="preserve"> 0.5419501 0.07308174 </w:t>
      </w:r>
      <w:proofErr w:type="spellStart"/>
      <w:r w:rsidRPr="003A2336">
        <w:rPr>
          <w:rStyle w:val="code2"/>
        </w:rPr>
        <w:t>Inf</w:t>
      </w:r>
      <w:proofErr w:type="spellEnd"/>
      <w:r w:rsidRPr="003A2336">
        <w:rPr>
          <w:rStyle w:val="code2"/>
        </w:rPr>
        <w:t xml:space="preserve"> 0.3987125 0.6851877</w:t>
      </w:r>
    </w:p>
    <w:p w14:paraId="7A1C8A72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 xml:space="preserve">2         </w:t>
      </w:r>
      <w:proofErr w:type="spellStart"/>
      <w:r w:rsidRPr="003A2336">
        <w:rPr>
          <w:rStyle w:val="code2"/>
        </w:rPr>
        <w:t>2</w:t>
      </w:r>
      <w:proofErr w:type="spellEnd"/>
      <w:r w:rsidRPr="003A2336">
        <w:rPr>
          <w:rStyle w:val="code2"/>
        </w:rPr>
        <w:t xml:space="preserve"> 0.7057823 0.06507996 </w:t>
      </w:r>
      <w:proofErr w:type="spellStart"/>
      <w:r w:rsidRPr="003A2336">
        <w:rPr>
          <w:rStyle w:val="code2"/>
        </w:rPr>
        <w:t>Inf</w:t>
      </w:r>
      <w:proofErr w:type="spellEnd"/>
      <w:r w:rsidRPr="003A2336">
        <w:rPr>
          <w:rStyle w:val="code2"/>
        </w:rPr>
        <w:t xml:space="preserve"> 0.5782279 0.8333367</w:t>
      </w:r>
    </w:p>
    <w:p w14:paraId="33F82B1B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529A6FAB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>$</w:t>
      </w:r>
      <w:proofErr w:type="spellStart"/>
      <w:proofErr w:type="gramStart"/>
      <w:r w:rsidRPr="003A2336">
        <w:rPr>
          <w:rStyle w:val="code2"/>
        </w:rPr>
        <w:t>ciDiffTrtEachRdr</w:t>
      </w:r>
      <w:proofErr w:type="spellEnd"/>
      <w:proofErr w:type="gramEnd"/>
    </w:p>
    <w:p w14:paraId="09BACA31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 xml:space="preserve">  Reader Treatment   Estimate     </w:t>
      </w:r>
      <w:proofErr w:type="spellStart"/>
      <w:proofErr w:type="gramStart"/>
      <w:r w:rsidRPr="003A2336">
        <w:rPr>
          <w:rStyle w:val="code2"/>
        </w:rPr>
        <w:t>StdErr</w:t>
      </w:r>
      <w:proofErr w:type="spellEnd"/>
      <w:r w:rsidRPr="003A2336">
        <w:rPr>
          <w:rStyle w:val="code2"/>
        </w:rPr>
        <w:t xml:space="preserve">  DF</w:t>
      </w:r>
      <w:proofErr w:type="gramEnd"/>
      <w:r w:rsidRPr="003A2336">
        <w:rPr>
          <w:rStyle w:val="code2"/>
        </w:rPr>
        <w:t xml:space="preserve">         t     </w:t>
      </w:r>
      <w:proofErr w:type="spellStart"/>
      <w:r w:rsidRPr="003A2336">
        <w:rPr>
          <w:rStyle w:val="code2"/>
        </w:rPr>
        <w:t>Pr</w:t>
      </w:r>
      <w:proofErr w:type="spellEnd"/>
      <w:r w:rsidRPr="003A2336">
        <w:rPr>
          <w:rStyle w:val="code2"/>
        </w:rPr>
        <w:t xml:space="preserve"> &gt; t   CI Lower    CI Upper</w:t>
      </w:r>
    </w:p>
    <w:p w14:paraId="5DEB6FD3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 xml:space="preserve">1      </w:t>
      </w:r>
      <w:proofErr w:type="spellStart"/>
      <w:r w:rsidRPr="003A2336">
        <w:rPr>
          <w:rStyle w:val="code2"/>
        </w:rPr>
        <w:t>1</w:t>
      </w:r>
      <w:proofErr w:type="spellEnd"/>
      <w:r w:rsidRPr="003A2336">
        <w:rPr>
          <w:rStyle w:val="code2"/>
        </w:rPr>
        <w:t xml:space="preserve">     </w:t>
      </w:r>
      <w:proofErr w:type="spellStart"/>
      <w:r w:rsidRPr="003A2336">
        <w:rPr>
          <w:rStyle w:val="code2"/>
        </w:rPr>
        <w:t>1</w:t>
      </w:r>
      <w:proofErr w:type="spellEnd"/>
      <w:r w:rsidRPr="003A2336">
        <w:rPr>
          <w:rStyle w:val="code2"/>
        </w:rPr>
        <w:t xml:space="preserve"> - 2 -0.1638322 0.06489899 </w:t>
      </w:r>
      <w:proofErr w:type="spellStart"/>
      <w:r w:rsidRPr="003A2336">
        <w:rPr>
          <w:rStyle w:val="code2"/>
        </w:rPr>
        <w:t>Inf</w:t>
      </w:r>
      <w:proofErr w:type="spellEnd"/>
      <w:r w:rsidRPr="003A2336">
        <w:rPr>
          <w:rStyle w:val="code2"/>
        </w:rPr>
        <w:t xml:space="preserve"> -2.524418 0.01158899 -0.2910319 -0.03663251</w:t>
      </w:r>
    </w:p>
    <w:p w14:paraId="2C2DCA12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73ADD4E6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>$</w:t>
      </w:r>
      <w:proofErr w:type="spellStart"/>
      <w:proofErr w:type="gramStart"/>
      <w:r w:rsidRPr="003A2336">
        <w:rPr>
          <w:rStyle w:val="code2"/>
        </w:rPr>
        <w:t>varCovEachRdr</w:t>
      </w:r>
      <w:proofErr w:type="spellEnd"/>
      <w:proofErr w:type="gramEnd"/>
    </w:p>
    <w:p w14:paraId="6ECD7CE1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 xml:space="preserve">  Reader         </w:t>
      </w:r>
      <w:proofErr w:type="spellStart"/>
      <w:r w:rsidRPr="003A2336">
        <w:rPr>
          <w:rStyle w:val="code2"/>
        </w:rPr>
        <w:t>Var</w:t>
      </w:r>
      <w:proofErr w:type="spellEnd"/>
      <w:r w:rsidRPr="003A2336">
        <w:rPr>
          <w:rStyle w:val="code2"/>
        </w:rPr>
        <w:t xml:space="preserve">        </w:t>
      </w:r>
      <w:proofErr w:type="spellStart"/>
      <w:r w:rsidRPr="003A2336">
        <w:rPr>
          <w:rStyle w:val="code2"/>
        </w:rPr>
        <w:t>Cov1</w:t>
      </w:r>
      <w:proofErr w:type="spellEnd"/>
    </w:p>
    <w:p w14:paraId="0B2A6571" w14:textId="5C3CB15B" w:rsidR="00011679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 xml:space="preserve">1      </w:t>
      </w:r>
      <w:proofErr w:type="spellStart"/>
      <w:r w:rsidRPr="003A2336">
        <w:rPr>
          <w:rStyle w:val="code2"/>
        </w:rPr>
        <w:t>1</w:t>
      </w:r>
      <w:proofErr w:type="spellEnd"/>
      <w:r w:rsidRPr="003A2336">
        <w:rPr>
          <w:rStyle w:val="code2"/>
        </w:rPr>
        <w:t xml:space="preserve"> 0.004788171 0.002682231</w:t>
      </w:r>
    </w:p>
    <w:p w14:paraId="74825CD1" w14:textId="77777777" w:rsidR="00011679" w:rsidRDefault="00011679" w:rsidP="00011679">
      <w:pPr>
        <w:rPr>
          <w:rFonts w:ascii="PT Mono" w:hAnsi="PT Mono"/>
          <w:sz w:val="18"/>
          <w:szCs w:val="18"/>
        </w:rPr>
      </w:pPr>
    </w:p>
    <w:p w14:paraId="482FA3AE" w14:textId="77777777" w:rsidR="00011679" w:rsidRDefault="00011679" w:rsidP="00011679">
      <w:pPr>
        <w:pStyle w:val="Heading3"/>
      </w:pPr>
      <w:r w:rsidRPr="00DF5D41">
        <w:t xml:space="preserve">roc </w:t>
      </w:r>
      <w:r>
        <w:t>Plot</w:t>
      </w:r>
    </w:p>
    <w:p w14:paraId="66A71776" w14:textId="1F6CE65F" w:rsidR="00011679" w:rsidRDefault="00011679" w:rsidP="00011679">
      <w:pPr>
        <w:rPr>
          <w:rFonts w:ascii="PT Mono" w:hAnsi="PT Mono"/>
          <w:sz w:val="18"/>
          <w:szCs w:val="18"/>
        </w:rPr>
      </w:pPr>
    </w:p>
    <w:p w14:paraId="333BEE1F" w14:textId="435792B5" w:rsidR="00011679" w:rsidRDefault="003A2336" w:rsidP="00011679">
      <w:pPr>
        <w:rPr>
          <w:rFonts w:ascii="PT Mono" w:hAnsi="PT Mono"/>
          <w:sz w:val="18"/>
          <w:szCs w:val="18"/>
        </w:rPr>
      </w:pPr>
      <w:r>
        <w:rPr>
          <w:rFonts w:ascii="PT Mono" w:hAnsi="PT Mono"/>
          <w:noProof/>
          <w:sz w:val="18"/>
          <w:szCs w:val="18"/>
          <w:lang w:eastAsia="en-US"/>
        </w:rPr>
        <w:drawing>
          <wp:inline distT="0" distB="0" distL="0" distR="0" wp14:anchorId="458BBCD2" wp14:editId="41285527">
            <wp:extent cx="4580255" cy="4597400"/>
            <wp:effectExtent l="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F674" w14:textId="77777777" w:rsidR="00011679" w:rsidRDefault="00011679" w:rsidP="00011679">
      <w:pPr>
        <w:rPr>
          <w:rFonts w:ascii="PT Mono" w:hAnsi="PT Mono"/>
          <w:sz w:val="18"/>
          <w:szCs w:val="18"/>
        </w:rPr>
      </w:pPr>
    </w:p>
    <w:p w14:paraId="143D75CB" w14:textId="77777777" w:rsidR="00011679" w:rsidRDefault="00011679" w:rsidP="00011679">
      <w:pPr>
        <w:pStyle w:val="Heading3"/>
      </w:pPr>
      <w:r w:rsidRPr="00DF5D41">
        <w:t xml:space="preserve">roc </w:t>
      </w:r>
      <w:r>
        <w:t>Data Points</w:t>
      </w:r>
    </w:p>
    <w:p w14:paraId="1ACE825D" w14:textId="27FD5141" w:rsidR="003A2336" w:rsidRPr="00F4076F" w:rsidRDefault="003A2336" w:rsidP="003A2336">
      <w:pPr>
        <w:rPr>
          <w:sz w:val="18"/>
          <w:szCs w:val="18"/>
        </w:rPr>
      </w:pPr>
      <w:proofErr w:type="spellStart"/>
      <w:r w:rsidRPr="00F4076F">
        <w:rPr>
          <w:sz w:val="18"/>
          <w:szCs w:val="18"/>
        </w:rPr>
        <w:t>FPF</w:t>
      </w:r>
      <w:proofErr w:type="spellEnd"/>
      <w:r w:rsidRPr="00F4076F">
        <w:rPr>
          <w:sz w:val="18"/>
          <w:szCs w:val="18"/>
        </w:rPr>
        <w:t xml:space="preserve">        </w:t>
      </w:r>
      <w:proofErr w:type="spellStart"/>
      <w:r w:rsidRPr="00F4076F">
        <w:rPr>
          <w:sz w:val="18"/>
          <w:szCs w:val="18"/>
        </w:rPr>
        <w:t>TPF</w:t>
      </w:r>
      <w:proofErr w:type="spellEnd"/>
      <w:r w:rsidRPr="00F4076F">
        <w:rPr>
          <w:sz w:val="18"/>
          <w:szCs w:val="18"/>
        </w:rPr>
        <w:t xml:space="preserve">    class       type</w:t>
      </w:r>
    </w:p>
    <w:p w14:paraId="7F6BEEF1" w14:textId="77777777" w:rsidR="003A2336" w:rsidRPr="00F4076F" w:rsidRDefault="003A2336" w:rsidP="003A2336">
      <w:pPr>
        <w:rPr>
          <w:sz w:val="18"/>
          <w:szCs w:val="18"/>
        </w:rPr>
      </w:pPr>
      <w:proofErr w:type="gramStart"/>
      <w:r w:rsidRPr="00F4076F">
        <w:rPr>
          <w:sz w:val="18"/>
          <w:szCs w:val="18"/>
        </w:rPr>
        <w:t>1  0.00000000</w:t>
      </w:r>
      <w:proofErr w:type="gramEnd"/>
      <w:r w:rsidRPr="00F4076F">
        <w:rPr>
          <w:sz w:val="18"/>
          <w:szCs w:val="18"/>
        </w:rPr>
        <w:t xml:space="preserve"> </w:t>
      </w:r>
      <w:proofErr w:type="spellStart"/>
      <w:r w:rsidRPr="00F4076F">
        <w:rPr>
          <w:sz w:val="18"/>
          <w:szCs w:val="18"/>
        </w:rPr>
        <w:t>0.00000000</w:t>
      </w:r>
      <w:proofErr w:type="spellEnd"/>
      <w:r w:rsidRPr="00F4076F">
        <w:rPr>
          <w:sz w:val="18"/>
          <w:szCs w:val="18"/>
        </w:rPr>
        <w:t xml:space="preserve">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ABA867D" w14:textId="77777777" w:rsidR="003A2336" w:rsidRPr="00F4076F" w:rsidRDefault="003A2336" w:rsidP="003A2336">
      <w:pPr>
        <w:rPr>
          <w:sz w:val="18"/>
          <w:szCs w:val="18"/>
        </w:rPr>
      </w:pPr>
      <w:proofErr w:type="gramStart"/>
      <w:r w:rsidRPr="00F4076F">
        <w:rPr>
          <w:sz w:val="18"/>
          <w:szCs w:val="18"/>
        </w:rPr>
        <w:t>2  0.07142857</w:t>
      </w:r>
      <w:proofErr w:type="gramEnd"/>
      <w:r w:rsidRPr="00F4076F">
        <w:rPr>
          <w:sz w:val="18"/>
          <w:szCs w:val="18"/>
        </w:rPr>
        <w:t xml:space="preserve"> 0.00000000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0C65BD4" w14:textId="77777777" w:rsidR="003A2336" w:rsidRPr="00F4076F" w:rsidRDefault="003A2336" w:rsidP="003A2336">
      <w:pPr>
        <w:rPr>
          <w:sz w:val="18"/>
          <w:szCs w:val="18"/>
        </w:rPr>
      </w:pPr>
      <w:proofErr w:type="gramStart"/>
      <w:r w:rsidRPr="00F4076F">
        <w:rPr>
          <w:sz w:val="18"/>
          <w:szCs w:val="18"/>
        </w:rPr>
        <w:t>3  0.19047619</w:t>
      </w:r>
      <w:proofErr w:type="gramEnd"/>
      <w:r w:rsidRPr="00F4076F">
        <w:rPr>
          <w:sz w:val="18"/>
          <w:szCs w:val="18"/>
        </w:rPr>
        <w:t xml:space="preserve"> 0.00000000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24BD9581" w14:textId="77777777" w:rsidR="003A2336" w:rsidRPr="00F4076F" w:rsidRDefault="003A2336" w:rsidP="003A2336">
      <w:pPr>
        <w:rPr>
          <w:sz w:val="18"/>
          <w:szCs w:val="18"/>
        </w:rPr>
      </w:pPr>
      <w:proofErr w:type="gramStart"/>
      <w:r w:rsidRPr="00F4076F">
        <w:rPr>
          <w:sz w:val="18"/>
          <w:szCs w:val="18"/>
        </w:rPr>
        <w:t>4  0.21428571</w:t>
      </w:r>
      <w:proofErr w:type="gramEnd"/>
      <w:r w:rsidRPr="00F4076F">
        <w:rPr>
          <w:sz w:val="18"/>
          <w:szCs w:val="18"/>
        </w:rPr>
        <w:t xml:space="preserve"> 0.23809524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81D4644" w14:textId="77777777" w:rsidR="003A2336" w:rsidRPr="00F4076F" w:rsidRDefault="003A2336" w:rsidP="003A2336">
      <w:pPr>
        <w:rPr>
          <w:sz w:val="18"/>
          <w:szCs w:val="18"/>
        </w:rPr>
      </w:pPr>
      <w:proofErr w:type="gramStart"/>
      <w:r w:rsidRPr="00F4076F">
        <w:rPr>
          <w:sz w:val="18"/>
          <w:szCs w:val="18"/>
        </w:rPr>
        <w:t>5  0.23809524</w:t>
      </w:r>
      <w:proofErr w:type="gramEnd"/>
      <w:r w:rsidRPr="00F4076F">
        <w:rPr>
          <w:sz w:val="18"/>
          <w:szCs w:val="18"/>
        </w:rPr>
        <w:t xml:space="preserve"> </w:t>
      </w:r>
      <w:proofErr w:type="spellStart"/>
      <w:r w:rsidRPr="00F4076F">
        <w:rPr>
          <w:sz w:val="18"/>
          <w:szCs w:val="18"/>
        </w:rPr>
        <w:t>0.23809524</w:t>
      </w:r>
      <w:proofErr w:type="spellEnd"/>
      <w:r w:rsidRPr="00F4076F">
        <w:rPr>
          <w:sz w:val="18"/>
          <w:szCs w:val="18"/>
        </w:rPr>
        <w:t xml:space="preserve">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61D4E5C" w14:textId="77777777" w:rsidR="003A2336" w:rsidRPr="00F4076F" w:rsidRDefault="003A2336" w:rsidP="003A2336">
      <w:pPr>
        <w:rPr>
          <w:sz w:val="18"/>
          <w:szCs w:val="18"/>
        </w:rPr>
      </w:pPr>
      <w:proofErr w:type="gramStart"/>
      <w:r w:rsidRPr="00F4076F">
        <w:rPr>
          <w:sz w:val="18"/>
          <w:szCs w:val="18"/>
        </w:rPr>
        <w:t>6  0.28571429</w:t>
      </w:r>
      <w:proofErr w:type="gramEnd"/>
      <w:r w:rsidRPr="00F4076F">
        <w:rPr>
          <w:sz w:val="18"/>
          <w:szCs w:val="18"/>
        </w:rPr>
        <w:t xml:space="preserve"> </w:t>
      </w:r>
      <w:proofErr w:type="spellStart"/>
      <w:r w:rsidRPr="00F4076F">
        <w:rPr>
          <w:sz w:val="18"/>
          <w:szCs w:val="18"/>
        </w:rPr>
        <w:t>0.28571429</w:t>
      </w:r>
      <w:proofErr w:type="spellEnd"/>
      <w:r w:rsidRPr="00F4076F">
        <w:rPr>
          <w:sz w:val="18"/>
          <w:szCs w:val="18"/>
        </w:rPr>
        <w:t xml:space="preserve">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D53E6FB" w14:textId="77777777" w:rsidR="003A2336" w:rsidRPr="00F4076F" w:rsidRDefault="003A2336" w:rsidP="003A2336">
      <w:pPr>
        <w:rPr>
          <w:sz w:val="18"/>
          <w:szCs w:val="18"/>
        </w:rPr>
      </w:pPr>
      <w:proofErr w:type="gramStart"/>
      <w:r w:rsidRPr="00F4076F">
        <w:rPr>
          <w:sz w:val="18"/>
          <w:szCs w:val="18"/>
        </w:rPr>
        <w:t>7  0.30952381</w:t>
      </w:r>
      <w:proofErr w:type="gramEnd"/>
      <w:r w:rsidRPr="00F4076F">
        <w:rPr>
          <w:sz w:val="18"/>
          <w:szCs w:val="18"/>
        </w:rPr>
        <w:t xml:space="preserve"> 0.28571429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6D0F091" w14:textId="77777777" w:rsidR="003A2336" w:rsidRPr="00F4076F" w:rsidRDefault="003A2336" w:rsidP="003A2336">
      <w:pPr>
        <w:rPr>
          <w:sz w:val="18"/>
          <w:szCs w:val="18"/>
        </w:rPr>
      </w:pPr>
      <w:proofErr w:type="gramStart"/>
      <w:r w:rsidRPr="00F4076F">
        <w:rPr>
          <w:sz w:val="18"/>
          <w:szCs w:val="18"/>
        </w:rPr>
        <w:t>8  0.35714286</w:t>
      </w:r>
      <w:proofErr w:type="gramEnd"/>
      <w:r w:rsidRPr="00F4076F">
        <w:rPr>
          <w:sz w:val="18"/>
          <w:szCs w:val="18"/>
        </w:rPr>
        <w:t xml:space="preserve"> 0.33333333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08A9CC29" w14:textId="77777777" w:rsidR="003A2336" w:rsidRPr="00F4076F" w:rsidRDefault="003A2336" w:rsidP="003A2336">
      <w:pPr>
        <w:rPr>
          <w:sz w:val="18"/>
          <w:szCs w:val="18"/>
        </w:rPr>
      </w:pPr>
      <w:proofErr w:type="gramStart"/>
      <w:r w:rsidRPr="00F4076F">
        <w:rPr>
          <w:sz w:val="18"/>
          <w:szCs w:val="18"/>
        </w:rPr>
        <w:t>9  0.38095238</w:t>
      </w:r>
      <w:proofErr w:type="gramEnd"/>
      <w:r w:rsidRPr="00F4076F">
        <w:rPr>
          <w:sz w:val="18"/>
          <w:szCs w:val="18"/>
        </w:rPr>
        <w:t xml:space="preserve"> </w:t>
      </w:r>
      <w:proofErr w:type="spellStart"/>
      <w:r w:rsidRPr="00F4076F">
        <w:rPr>
          <w:sz w:val="18"/>
          <w:szCs w:val="18"/>
        </w:rPr>
        <w:t>0.38095238</w:t>
      </w:r>
      <w:proofErr w:type="spellEnd"/>
      <w:r w:rsidRPr="00F4076F">
        <w:rPr>
          <w:sz w:val="18"/>
          <w:szCs w:val="18"/>
        </w:rPr>
        <w:t xml:space="preserve">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50A006E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10 0.40476190 0.38095238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BBF7D5D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11 0.40476190 0.42857143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C3926F0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12 0.42857143 0.47619048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579789F8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13 0.42857143 0.52380952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B94E58E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14 0.45238095 0.52380952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4A375918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15 0.47619048 0.52380952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4861C5C2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16 0.47619048 0.57142857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9EC8DB9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17 0.52380952 0.57142857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305E1C7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18 0.54761905 0.61904762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03B35488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19 0.54761905 0.66666667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1BE9297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20 0.57142857 0.66666667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570A72A3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21 0.59523810 0.66666667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46DCB181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22 0.59523810 0.71428571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B9276FC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23 0.59523810 0.76190476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5CEB6235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24 0.61904762 0.76190476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4D238217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25 0.64285714 0.76190476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6428957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26 0.64285714 0.80952381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219BB868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27 0.66666667 0.80952381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DFE3389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28 0.69047619 0.80952381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4C0C1318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29 0.71428571 0.80952381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0645512B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30 0.71428571 0.85714286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2C47A31B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31 0.73809524 0.85714286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53491D65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32 0.76190476 0.85714286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6F99CAF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33 0.76190476 0.90476190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20FCBC1E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34 0.76190476 0.95238095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AC99CDF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35 0.76190476 1.00000000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4393E5E9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36 0.78571429 1.00000000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BE7FFC0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37 0.80952381 1.00000000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2E4B3601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38 0.83333333 1.00000000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6638242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39 0.85714286 1.00000000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0288D2CE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40 0.88095238 1.00000000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560BDE7C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41 0.92857143 1.00000000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206316FD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 xml:space="preserve">42 1.00000000 </w:t>
      </w:r>
      <w:proofErr w:type="spellStart"/>
      <w:r w:rsidRPr="00F4076F">
        <w:rPr>
          <w:sz w:val="18"/>
          <w:szCs w:val="18"/>
        </w:rPr>
        <w:t>1.00000000</w:t>
      </w:r>
      <w:proofErr w:type="spellEnd"/>
      <w:r w:rsidRPr="00F4076F">
        <w:rPr>
          <w:sz w:val="18"/>
          <w:szCs w:val="18"/>
        </w:rPr>
        <w:t xml:space="preserve">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C22EF9F" w14:textId="77777777" w:rsidR="003A2336" w:rsidRPr="00F4076F" w:rsidRDefault="003A2336" w:rsidP="003A2336">
      <w:pPr>
        <w:rPr>
          <w:sz w:val="18"/>
          <w:szCs w:val="18"/>
        </w:rPr>
      </w:pPr>
    </w:p>
    <w:p w14:paraId="1475AD86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 xml:space="preserve">43 0.00000000 </w:t>
      </w:r>
      <w:proofErr w:type="spellStart"/>
      <w:r w:rsidRPr="00F4076F">
        <w:rPr>
          <w:sz w:val="18"/>
          <w:szCs w:val="18"/>
        </w:rPr>
        <w:t>0.00000000</w:t>
      </w:r>
      <w:proofErr w:type="spellEnd"/>
      <w:r w:rsidRPr="00F4076F">
        <w:rPr>
          <w:sz w:val="18"/>
          <w:szCs w:val="18"/>
        </w:rPr>
        <w:t xml:space="preserve">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018E9758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44 0.07142857 0.04761905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5650BE25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45 0.16666667 0.23809524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29B6D9A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46 0.16666667 0.33333333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4FC8A248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47 0.21428571 0.33333333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5F068F61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48 0.21428571 0.38095238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9B7534F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49 0.21428571 0.47619048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2903B3B9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50 0.21428571 0.52380952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0E1298A0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51 0.23809524 0.57142857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A75F27C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52 0.28571429 0.57142857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9E48060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53 0.30952381 0.61904762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E1DAA21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54 0.35714286 0.61904762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0314AA3B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55 0.38095238 0.61904762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4AD33ED3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56 0.40476190 0.61904762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251DF0A2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57 0.40476190 0.66666667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08A54861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58 0.42857143 0.66666667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47D65654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59 0.45238095 0.66666667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04BAAAFD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60 0.45238095 0.71428571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083E508E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61 0.47619048 0.71428571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59A5043E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62 0.47619048 0.76190476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2AA0A241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63 0.50000000 0.76190476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F7D6862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64 0.50000000 0.80952381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91A7076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65 0.52380952 0.80952381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46593842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66 0.52380952 0.85714286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7D00A33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67 0.52380952 0.90476190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32438A5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68 0.52380952 0.95238095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0F9DDDEC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69 0.54761905 0.95238095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6576141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70 0.54761905 1.00000000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513ACF22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71 0.59523810 1.00000000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582920FE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72 0.61904762 1.00000000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CE3A1B7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73 0.64285714 1.00000000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03BFC379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74 0.66666667 1.00000000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EBAB233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75 0.69047619 1.00000000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0B53460B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76 0.71428571 1.00000000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535526B7" w14:textId="14B2BCAF" w:rsidR="00011679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 xml:space="preserve">77 1.00000000 </w:t>
      </w:r>
      <w:proofErr w:type="spellStart"/>
      <w:r w:rsidRPr="00F4076F">
        <w:rPr>
          <w:sz w:val="18"/>
          <w:szCs w:val="18"/>
        </w:rPr>
        <w:t>1.00000000</w:t>
      </w:r>
      <w:proofErr w:type="spellEnd"/>
      <w:r w:rsidRPr="00F4076F">
        <w:rPr>
          <w:sz w:val="18"/>
          <w:szCs w:val="18"/>
        </w:rPr>
        <w:t xml:space="preserve">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175BAAD" w14:textId="7C875742" w:rsidR="00DF5D41" w:rsidRDefault="00DF5D41" w:rsidP="00DF5D41">
      <w:pPr>
        <w:tabs>
          <w:tab w:val="left" w:pos="1200"/>
        </w:tabs>
        <w:rPr>
          <w:rFonts w:ascii="PT Mono" w:hAnsi="PT Mono"/>
          <w:sz w:val="18"/>
          <w:szCs w:val="18"/>
        </w:rPr>
      </w:pPr>
    </w:p>
    <w:p w14:paraId="39C281BB" w14:textId="01B49EDB" w:rsidR="003A2336" w:rsidRDefault="003A2336" w:rsidP="003A2336">
      <w:pPr>
        <w:pStyle w:val="Heading1"/>
      </w:pPr>
      <w:r>
        <w:t xml:space="preserve">Dataset </w:t>
      </w:r>
      <w:proofErr w:type="spellStart"/>
      <w:r w:rsidRPr="003A2336">
        <w:t>RA_Lesion_Bx_Certainty</w:t>
      </w:r>
      <w:proofErr w:type="spellEnd"/>
    </w:p>
    <w:p w14:paraId="75F7C550" w14:textId="77777777" w:rsidR="003A2336" w:rsidRPr="00DF5D41" w:rsidRDefault="003A2336" w:rsidP="003A2336">
      <w:pPr>
        <w:pStyle w:val="Heading2"/>
      </w:pPr>
      <w:r w:rsidRPr="00DF5D41">
        <w:t>F</w:t>
      </w:r>
      <w:r>
        <w:t>ROC ANALYSIS</w:t>
      </w:r>
    </w:p>
    <w:p w14:paraId="3D597ADC" w14:textId="77777777" w:rsidR="003A2336" w:rsidRDefault="003A2336" w:rsidP="003A2336">
      <w:pPr>
        <w:pStyle w:val="Heading3"/>
      </w:pPr>
      <w:r w:rsidRPr="00DF5D41">
        <w:t>Results</w:t>
      </w:r>
    </w:p>
    <w:p w14:paraId="2CCB19DF" w14:textId="77777777" w:rsidR="003A2336" w:rsidRDefault="003A2336" w:rsidP="003A2336"/>
    <w:p w14:paraId="65055D1F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>$</w:t>
      </w:r>
      <w:proofErr w:type="spellStart"/>
      <w:proofErr w:type="gramStart"/>
      <w:r w:rsidRPr="003A2336">
        <w:rPr>
          <w:rStyle w:val="code2"/>
        </w:rPr>
        <w:t>fomArray</w:t>
      </w:r>
      <w:proofErr w:type="spellEnd"/>
      <w:proofErr w:type="gramEnd"/>
    </w:p>
    <w:p w14:paraId="19D24D59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 xml:space="preserve">          </w:t>
      </w:r>
      <w:proofErr w:type="spellStart"/>
      <w:r w:rsidRPr="003A2336">
        <w:rPr>
          <w:rStyle w:val="code2"/>
        </w:rPr>
        <w:t>Rdr</w:t>
      </w:r>
      <w:proofErr w:type="spellEnd"/>
      <w:r w:rsidRPr="003A2336">
        <w:rPr>
          <w:rStyle w:val="code2"/>
        </w:rPr>
        <w:t xml:space="preserve"> - 1</w:t>
      </w:r>
    </w:p>
    <w:p w14:paraId="33EE1611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3A2336">
        <w:rPr>
          <w:rStyle w:val="code2"/>
        </w:rPr>
        <w:t>Trt</w:t>
      </w:r>
      <w:proofErr w:type="spellEnd"/>
      <w:r w:rsidRPr="003A2336">
        <w:rPr>
          <w:rStyle w:val="code2"/>
        </w:rPr>
        <w:t xml:space="preserve"> - 1 0.6573129</w:t>
      </w:r>
    </w:p>
    <w:p w14:paraId="4FD14FA2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3A2336">
        <w:rPr>
          <w:rStyle w:val="code2"/>
        </w:rPr>
        <w:t>Trt</w:t>
      </w:r>
      <w:proofErr w:type="spellEnd"/>
      <w:r w:rsidRPr="003A2336">
        <w:rPr>
          <w:rStyle w:val="code2"/>
        </w:rPr>
        <w:t xml:space="preserve"> - 2 0.7854308</w:t>
      </w:r>
    </w:p>
    <w:p w14:paraId="2BE8E24E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203E85C2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>$</w:t>
      </w:r>
      <w:proofErr w:type="spellStart"/>
      <w:proofErr w:type="gramStart"/>
      <w:r w:rsidRPr="003A2336">
        <w:rPr>
          <w:rStyle w:val="code2"/>
        </w:rPr>
        <w:t>msT</w:t>
      </w:r>
      <w:proofErr w:type="spellEnd"/>
      <w:proofErr w:type="gramEnd"/>
    </w:p>
    <w:p w14:paraId="199E1887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>[1] 0.0082071</w:t>
      </w:r>
    </w:p>
    <w:p w14:paraId="611FBD98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19B96629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>$</w:t>
      </w:r>
      <w:proofErr w:type="spellStart"/>
      <w:proofErr w:type="gramStart"/>
      <w:r w:rsidRPr="003A2336">
        <w:rPr>
          <w:rStyle w:val="code2"/>
        </w:rPr>
        <w:t>msTR</w:t>
      </w:r>
      <w:proofErr w:type="spellEnd"/>
      <w:proofErr w:type="gramEnd"/>
    </w:p>
    <w:p w14:paraId="7890E29F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 xml:space="preserve">[1] </w:t>
      </w:r>
      <w:proofErr w:type="spellStart"/>
      <w:r w:rsidRPr="003A2336">
        <w:rPr>
          <w:rStyle w:val="code2"/>
        </w:rPr>
        <w:t>NaN</w:t>
      </w:r>
      <w:proofErr w:type="spellEnd"/>
    </w:p>
    <w:p w14:paraId="6952E2A6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2BCDE1EF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>$</w:t>
      </w:r>
      <w:proofErr w:type="spellStart"/>
      <w:proofErr w:type="gramStart"/>
      <w:r w:rsidRPr="003A2336">
        <w:rPr>
          <w:rStyle w:val="code2"/>
        </w:rPr>
        <w:t>varComp</w:t>
      </w:r>
      <w:proofErr w:type="spellEnd"/>
      <w:proofErr w:type="gramEnd"/>
    </w:p>
    <w:p w14:paraId="14614952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 xml:space="preserve">                </w:t>
      </w:r>
      <w:proofErr w:type="spellStart"/>
      <w:proofErr w:type="gramStart"/>
      <w:r w:rsidRPr="003A2336">
        <w:rPr>
          <w:rStyle w:val="code2"/>
        </w:rPr>
        <w:t>varCov</w:t>
      </w:r>
      <w:proofErr w:type="spellEnd"/>
      <w:proofErr w:type="gramEnd"/>
    </w:p>
    <w:p w14:paraId="73468ACE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3A2336">
        <w:rPr>
          <w:rStyle w:val="code2"/>
        </w:rPr>
        <w:t>Var</w:t>
      </w:r>
      <w:proofErr w:type="spellEnd"/>
      <w:r w:rsidRPr="003A2336">
        <w:rPr>
          <w:rStyle w:val="code2"/>
        </w:rPr>
        <w:t>(R</w:t>
      </w:r>
      <w:proofErr w:type="gramStart"/>
      <w:r w:rsidRPr="003A2336">
        <w:rPr>
          <w:rStyle w:val="code2"/>
        </w:rPr>
        <w:t xml:space="preserve">)             </w:t>
      </w:r>
      <w:proofErr w:type="spellStart"/>
      <w:r w:rsidRPr="003A2336">
        <w:rPr>
          <w:rStyle w:val="code2"/>
        </w:rPr>
        <w:t>NaN</w:t>
      </w:r>
      <w:proofErr w:type="spellEnd"/>
      <w:proofErr w:type="gramEnd"/>
    </w:p>
    <w:p w14:paraId="7447EDA1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proofErr w:type="gramStart"/>
      <w:r w:rsidRPr="003A2336">
        <w:rPr>
          <w:rStyle w:val="code2"/>
        </w:rPr>
        <w:t>Var</w:t>
      </w:r>
      <w:proofErr w:type="spellEnd"/>
      <w:r w:rsidRPr="003A2336">
        <w:rPr>
          <w:rStyle w:val="code2"/>
        </w:rPr>
        <w:t>(</w:t>
      </w:r>
      <w:proofErr w:type="gramEnd"/>
      <w:r w:rsidRPr="003A2336">
        <w:rPr>
          <w:rStyle w:val="code2"/>
        </w:rPr>
        <w:t xml:space="preserve">T*R)           </w:t>
      </w:r>
      <w:proofErr w:type="spellStart"/>
      <w:r w:rsidRPr="003A2336">
        <w:rPr>
          <w:rStyle w:val="code2"/>
        </w:rPr>
        <w:t>NaN</w:t>
      </w:r>
      <w:proofErr w:type="spellEnd"/>
    </w:p>
    <w:p w14:paraId="06742FCE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3A2336">
        <w:rPr>
          <w:rStyle w:val="code2"/>
        </w:rPr>
        <w:t>COV1</w:t>
      </w:r>
      <w:proofErr w:type="spellEnd"/>
      <w:r w:rsidRPr="003A2336">
        <w:rPr>
          <w:rStyle w:val="code2"/>
        </w:rPr>
        <w:t xml:space="preserve">       0.003619903</w:t>
      </w:r>
    </w:p>
    <w:p w14:paraId="325A9E1F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3A2336">
        <w:rPr>
          <w:rStyle w:val="code2"/>
        </w:rPr>
        <w:t>COV2</w:t>
      </w:r>
      <w:proofErr w:type="spellEnd"/>
      <w:r w:rsidRPr="003A2336">
        <w:rPr>
          <w:rStyle w:val="code2"/>
        </w:rPr>
        <w:t xml:space="preserve">               </w:t>
      </w:r>
      <w:proofErr w:type="spellStart"/>
      <w:r w:rsidRPr="003A2336">
        <w:rPr>
          <w:rStyle w:val="code2"/>
        </w:rPr>
        <w:t>NaN</w:t>
      </w:r>
      <w:proofErr w:type="spellEnd"/>
    </w:p>
    <w:p w14:paraId="5970CC26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3A2336">
        <w:rPr>
          <w:rStyle w:val="code2"/>
        </w:rPr>
        <w:t>COV3</w:t>
      </w:r>
      <w:proofErr w:type="spellEnd"/>
      <w:r w:rsidRPr="003A2336">
        <w:rPr>
          <w:rStyle w:val="code2"/>
        </w:rPr>
        <w:t xml:space="preserve">               </w:t>
      </w:r>
      <w:proofErr w:type="spellStart"/>
      <w:r w:rsidRPr="003A2336">
        <w:rPr>
          <w:rStyle w:val="code2"/>
        </w:rPr>
        <w:t>NaN</w:t>
      </w:r>
      <w:proofErr w:type="spellEnd"/>
    </w:p>
    <w:p w14:paraId="5754B32E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proofErr w:type="gramStart"/>
      <w:r w:rsidRPr="003A2336">
        <w:rPr>
          <w:rStyle w:val="code2"/>
        </w:rPr>
        <w:t>Var</w:t>
      </w:r>
      <w:proofErr w:type="spellEnd"/>
      <w:r w:rsidRPr="003A2336">
        <w:rPr>
          <w:rStyle w:val="code2"/>
        </w:rPr>
        <w:t>(</w:t>
      </w:r>
      <w:proofErr w:type="gramEnd"/>
      <w:r w:rsidRPr="003A2336">
        <w:rPr>
          <w:rStyle w:val="code2"/>
        </w:rPr>
        <w:t>Error) 0.006039102</w:t>
      </w:r>
    </w:p>
    <w:p w14:paraId="676AE2B2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0A87B197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>$</w:t>
      </w:r>
      <w:proofErr w:type="spellStart"/>
      <w:proofErr w:type="gramStart"/>
      <w:r w:rsidRPr="003A2336">
        <w:rPr>
          <w:rStyle w:val="code2"/>
        </w:rPr>
        <w:t>fFRRC</w:t>
      </w:r>
      <w:proofErr w:type="spellEnd"/>
      <w:proofErr w:type="gramEnd"/>
    </w:p>
    <w:p w14:paraId="12B4A90D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>[1] 3.392487</w:t>
      </w:r>
    </w:p>
    <w:p w14:paraId="37C61E3B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4682945A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>$</w:t>
      </w:r>
      <w:proofErr w:type="spellStart"/>
      <w:proofErr w:type="gramStart"/>
      <w:r w:rsidRPr="003A2336">
        <w:rPr>
          <w:rStyle w:val="code2"/>
        </w:rPr>
        <w:t>ddfFRRC</w:t>
      </w:r>
      <w:proofErr w:type="spellEnd"/>
      <w:proofErr w:type="gramEnd"/>
    </w:p>
    <w:p w14:paraId="1A820F26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 xml:space="preserve">[1] </w:t>
      </w:r>
      <w:proofErr w:type="spellStart"/>
      <w:r w:rsidRPr="003A2336">
        <w:rPr>
          <w:rStyle w:val="code2"/>
        </w:rPr>
        <w:t>Inf</w:t>
      </w:r>
      <w:proofErr w:type="spellEnd"/>
    </w:p>
    <w:p w14:paraId="0A8BDF1A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32FAA810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>$</w:t>
      </w:r>
      <w:proofErr w:type="spellStart"/>
      <w:proofErr w:type="gramStart"/>
      <w:r w:rsidRPr="003A2336">
        <w:rPr>
          <w:rStyle w:val="code2"/>
        </w:rPr>
        <w:t>pFRRC</w:t>
      </w:r>
      <w:proofErr w:type="spellEnd"/>
      <w:proofErr w:type="gramEnd"/>
    </w:p>
    <w:p w14:paraId="550E2974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>[1] 0.06549411</w:t>
      </w:r>
    </w:p>
    <w:p w14:paraId="1B593776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48B1680F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>$</w:t>
      </w:r>
      <w:proofErr w:type="spellStart"/>
      <w:proofErr w:type="gramStart"/>
      <w:r w:rsidRPr="003A2336">
        <w:rPr>
          <w:rStyle w:val="code2"/>
        </w:rPr>
        <w:t>ciDiffTrtFRRC</w:t>
      </w:r>
      <w:proofErr w:type="spellEnd"/>
      <w:proofErr w:type="gramEnd"/>
    </w:p>
    <w:p w14:paraId="58F1D825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 xml:space="preserve">  Treatment   Estimate     </w:t>
      </w:r>
      <w:proofErr w:type="spellStart"/>
      <w:proofErr w:type="gramStart"/>
      <w:r w:rsidRPr="003A2336">
        <w:rPr>
          <w:rStyle w:val="code2"/>
        </w:rPr>
        <w:t>StdErr</w:t>
      </w:r>
      <w:proofErr w:type="spellEnd"/>
      <w:r w:rsidRPr="003A2336">
        <w:rPr>
          <w:rStyle w:val="code2"/>
        </w:rPr>
        <w:t xml:space="preserve">  DF</w:t>
      </w:r>
      <w:proofErr w:type="gramEnd"/>
      <w:r w:rsidRPr="003A2336">
        <w:rPr>
          <w:rStyle w:val="code2"/>
        </w:rPr>
        <w:t xml:space="preserve">        t     </w:t>
      </w:r>
      <w:proofErr w:type="spellStart"/>
      <w:r w:rsidRPr="003A2336">
        <w:rPr>
          <w:rStyle w:val="code2"/>
        </w:rPr>
        <w:t>Pr</w:t>
      </w:r>
      <w:proofErr w:type="spellEnd"/>
      <w:r w:rsidRPr="003A2336">
        <w:rPr>
          <w:rStyle w:val="code2"/>
        </w:rPr>
        <w:t xml:space="preserve"> &gt; t   CI Lower    CI Upper</w:t>
      </w:r>
    </w:p>
    <w:p w14:paraId="50FDF555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 xml:space="preserve">1     </w:t>
      </w:r>
      <w:proofErr w:type="spellStart"/>
      <w:r w:rsidRPr="003A2336">
        <w:rPr>
          <w:rStyle w:val="code2"/>
        </w:rPr>
        <w:t>1</w:t>
      </w:r>
      <w:proofErr w:type="spellEnd"/>
      <w:r w:rsidRPr="003A2336">
        <w:rPr>
          <w:rStyle w:val="code2"/>
        </w:rPr>
        <w:t xml:space="preserve"> - 2 -0.1281179 0.06955859 </w:t>
      </w:r>
      <w:proofErr w:type="spellStart"/>
      <w:r w:rsidRPr="003A2336">
        <w:rPr>
          <w:rStyle w:val="code2"/>
        </w:rPr>
        <w:t>Inf</w:t>
      </w:r>
      <w:proofErr w:type="spellEnd"/>
      <w:r w:rsidRPr="003A2336">
        <w:rPr>
          <w:rStyle w:val="code2"/>
        </w:rPr>
        <w:t xml:space="preserve"> -1.84187 0.06549411 -0.2644503 0.008214423</w:t>
      </w:r>
    </w:p>
    <w:p w14:paraId="39B99B51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2088394F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>$</w:t>
      </w:r>
      <w:proofErr w:type="spellStart"/>
      <w:proofErr w:type="gramStart"/>
      <w:r w:rsidRPr="003A2336">
        <w:rPr>
          <w:rStyle w:val="code2"/>
        </w:rPr>
        <w:t>ciAvgRdrEachTrtFRRC</w:t>
      </w:r>
      <w:proofErr w:type="spellEnd"/>
      <w:proofErr w:type="gramEnd"/>
    </w:p>
    <w:p w14:paraId="250B5F19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 xml:space="preserve">  Treatment      Area     </w:t>
      </w:r>
      <w:proofErr w:type="spellStart"/>
      <w:proofErr w:type="gramStart"/>
      <w:r w:rsidRPr="003A2336">
        <w:rPr>
          <w:rStyle w:val="code2"/>
        </w:rPr>
        <w:t>StdErr</w:t>
      </w:r>
      <w:proofErr w:type="spellEnd"/>
      <w:r w:rsidRPr="003A2336">
        <w:rPr>
          <w:rStyle w:val="code2"/>
        </w:rPr>
        <w:t xml:space="preserve">  DF</w:t>
      </w:r>
      <w:proofErr w:type="gramEnd"/>
      <w:r w:rsidRPr="003A2336">
        <w:rPr>
          <w:rStyle w:val="code2"/>
        </w:rPr>
        <w:t xml:space="preserve">  CI Lower  CI Upper</w:t>
      </w:r>
    </w:p>
    <w:p w14:paraId="404BFBED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 xml:space="preserve">1         </w:t>
      </w:r>
      <w:proofErr w:type="spellStart"/>
      <w:r w:rsidRPr="003A2336">
        <w:rPr>
          <w:rStyle w:val="code2"/>
        </w:rPr>
        <w:t>1</w:t>
      </w:r>
      <w:proofErr w:type="spellEnd"/>
      <w:r w:rsidRPr="003A2336">
        <w:rPr>
          <w:rStyle w:val="code2"/>
        </w:rPr>
        <w:t xml:space="preserve"> 0.6573129 0.08404110 </w:t>
      </w:r>
      <w:proofErr w:type="spellStart"/>
      <w:r w:rsidRPr="003A2336">
        <w:rPr>
          <w:rStyle w:val="code2"/>
        </w:rPr>
        <w:t>Inf</w:t>
      </w:r>
      <w:proofErr w:type="spellEnd"/>
      <w:r w:rsidRPr="003A2336">
        <w:rPr>
          <w:rStyle w:val="code2"/>
        </w:rPr>
        <w:t xml:space="preserve"> 0.4925954 0.8220304</w:t>
      </w:r>
    </w:p>
    <w:p w14:paraId="3E0C95A1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 xml:space="preserve">2         </w:t>
      </w:r>
      <w:proofErr w:type="spellStart"/>
      <w:r w:rsidRPr="003A2336">
        <w:rPr>
          <w:rStyle w:val="code2"/>
        </w:rPr>
        <w:t>2</w:t>
      </w:r>
      <w:proofErr w:type="spellEnd"/>
      <w:r w:rsidRPr="003A2336">
        <w:rPr>
          <w:rStyle w:val="code2"/>
        </w:rPr>
        <w:t xml:space="preserve"> 0.7854308 0.07081877 </w:t>
      </w:r>
      <w:proofErr w:type="spellStart"/>
      <w:r w:rsidRPr="003A2336">
        <w:rPr>
          <w:rStyle w:val="code2"/>
        </w:rPr>
        <w:t>Inf</w:t>
      </w:r>
      <w:proofErr w:type="spellEnd"/>
      <w:r w:rsidRPr="003A2336">
        <w:rPr>
          <w:rStyle w:val="code2"/>
        </w:rPr>
        <w:t xml:space="preserve"> 0.6466286 0.9242331</w:t>
      </w:r>
    </w:p>
    <w:p w14:paraId="03D515DD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20B460A1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>$</w:t>
      </w:r>
      <w:proofErr w:type="spellStart"/>
      <w:proofErr w:type="gramStart"/>
      <w:r w:rsidRPr="003A2336">
        <w:rPr>
          <w:rStyle w:val="code2"/>
        </w:rPr>
        <w:t>ciDiffTrtEachRdr</w:t>
      </w:r>
      <w:proofErr w:type="spellEnd"/>
      <w:proofErr w:type="gramEnd"/>
    </w:p>
    <w:p w14:paraId="42EBD3CF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 xml:space="preserve">  Reader Treatment   Estimate     </w:t>
      </w:r>
      <w:proofErr w:type="spellStart"/>
      <w:proofErr w:type="gramStart"/>
      <w:r w:rsidRPr="003A2336">
        <w:rPr>
          <w:rStyle w:val="code2"/>
        </w:rPr>
        <w:t>StdErr</w:t>
      </w:r>
      <w:proofErr w:type="spellEnd"/>
      <w:r w:rsidRPr="003A2336">
        <w:rPr>
          <w:rStyle w:val="code2"/>
        </w:rPr>
        <w:t xml:space="preserve">  DF</w:t>
      </w:r>
      <w:proofErr w:type="gramEnd"/>
      <w:r w:rsidRPr="003A2336">
        <w:rPr>
          <w:rStyle w:val="code2"/>
        </w:rPr>
        <w:t xml:space="preserve">        t     </w:t>
      </w:r>
      <w:proofErr w:type="spellStart"/>
      <w:r w:rsidRPr="003A2336">
        <w:rPr>
          <w:rStyle w:val="code2"/>
        </w:rPr>
        <w:t>Pr</w:t>
      </w:r>
      <w:proofErr w:type="spellEnd"/>
      <w:r w:rsidRPr="003A2336">
        <w:rPr>
          <w:rStyle w:val="code2"/>
        </w:rPr>
        <w:t xml:space="preserve"> &gt; t   CI Lower    CI Upper</w:t>
      </w:r>
    </w:p>
    <w:p w14:paraId="6C298570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 xml:space="preserve">1      </w:t>
      </w:r>
      <w:proofErr w:type="spellStart"/>
      <w:r w:rsidRPr="003A2336">
        <w:rPr>
          <w:rStyle w:val="code2"/>
        </w:rPr>
        <w:t>1</w:t>
      </w:r>
      <w:proofErr w:type="spellEnd"/>
      <w:r w:rsidRPr="003A2336">
        <w:rPr>
          <w:rStyle w:val="code2"/>
        </w:rPr>
        <w:t xml:space="preserve">     </w:t>
      </w:r>
      <w:proofErr w:type="spellStart"/>
      <w:r w:rsidRPr="003A2336">
        <w:rPr>
          <w:rStyle w:val="code2"/>
        </w:rPr>
        <w:t>1</w:t>
      </w:r>
      <w:proofErr w:type="spellEnd"/>
      <w:r w:rsidRPr="003A2336">
        <w:rPr>
          <w:rStyle w:val="code2"/>
        </w:rPr>
        <w:t xml:space="preserve"> - 2 -0.1281179 0.06955859 </w:t>
      </w:r>
      <w:proofErr w:type="spellStart"/>
      <w:r w:rsidRPr="003A2336">
        <w:rPr>
          <w:rStyle w:val="code2"/>
        </w:rPr>
        <w:t>Inf</w:t>
      </w:r>
      <w:proofErr w:type="spellEnd"/>
      <w:r w:rsidRPr="003A2336">
        <w:rPr>
          <w:rStyle w:val="code2"/>
        </w:rPr>
        <w:t xml:space="preserve"> -1.84187 0.06549411 -0.2644503 0.008214423</w:t>
      </w:r>
    </w:p>
    <w:p w14:paraId="0FF10058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2BA6DDC0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>$</w:t>
      </w:r>
      <w:proofErr w:type="spellStart"/>
      <w:proofErr w:type="gramStart"/>
      <w:r w:rsidRPr="003A2336">
        <w:rPr>
          <w:rStyle w:val="code2"/>
        </w:rPr>
        <w:t>varCovEachRdr</w:t>
      </w:r>
      <w:proofErr w:type="spellEnd"/>
      <w:proofErr w:type="gramEnd"/>
    </w:p>
    <w:p w14:paraId="3B95E7EA" w14:textId="77777777" w:rsidR="003A2336" w:rsidRPr="003A2336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3A2336">
        <w:rPr>
          <w:rStyle w:val="code2"/>
        </w:rPr>
        <w:t xml:space="preserve">  Reader         </w:t>
      </w:r>
      <w:proofErr w:type="spellStart"/>
      <w:r w:rsidRPr="003A2336">
        <w:rPr>
          <w:rStyle w:val="code2"/>
        </w:rPr>
        <w:t>Var</w:t>
      </w:r>
      <w:proofErr w:type="spellEnd"/>
      <w:r w:rsidRPr="003A2336">
        <w:rPr>
          <w:rStyle w:val="code2"/>
        </w:rPr>
        <w:t xml:space="preserve">        </w:t>
      </w:r>
      <w:proofErr w:type="spellStart"/>
      <w:r w:rsidRPr="003A2336">
        <w:rPr>
          <w:rStyle w:val="code2"/>
        </w:rPr>
        <w:t>Cov1</w:t>
      </w:r>
      <w:proofErr w:type="spellEnd"/>
    </w:p>
    <w:p w14:paraId="0E83FFBE" w14:textId="00EEDBB2" w:rsidR="003A2336" w:rsidRPr="00DF5D41" w:rsidRDefault="003A2336" w:rsidP="003A2336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</w:pPr>
      <w:r w:rsidRPr="003A2336">
        <w:rPr>
          <w:rStyle w:val="code2"/>
        </w:rPr>
        <w:t xml:space="preserve">1      </w:t>
      </w:r>
      <w:proofErr w:type="spellStart"/>
      <w:r w:rsidRPr="003A2336">
        <w:rPr>
          <w:rStyle w:val="code2"/>
        </w:rPr>
        <w:t>1</w:t>
      </w:r>
      <w:proofErr w:type="spellEnd"/>
      <w:r w:rsidRPr="003A2336">
        <w:rPr>
          <w:rStyle w:val="code2"/>
        </w:rPr>
        <w:t xml:space="preserve"> 0.006039102 0.003619903</w:t>
      </w:r>
    </w:p>
    <w:p w14:paraId="78F6E586" w14:textId="77777777" w:rsidR="003A2336" w:rsidRDefault="003A2336" w:rsidP="003A2336">
      <w:pPr>
        <w:pStyle w:val="Heading3"/>
      </w:pPr>
      <w:r>
        <w:t>wAf</w:t>
      </w:r>
      <w:r w:rsidRPr="00DF5D41">
        <w:t xml:space="preserve">roc </w:t>
      </w:r>
      <w:r>
        <w:t>Plot</w:t>
      </w:r>
    </w:p>
    <w:p w14:paraId="32D04D27" w14:textId="6AE34156" w:rsidR="003A2336" w:rsidRDefault="003A2336" w:rsidP="003A2336">
      <w:pPr>
        <w:keepNext/>
      </w:pPr>
      <w:r>
        <w:rPr>
          <w:noProof/>
          <w:lang w:eastAsia="en-US"/>
        </w:rPr>
        <w:drawing>
          <wp:inline distT="0" distB="0" distL="0" distR="0" wp14:anchorId="5CFD7719" wp14:editId="7E2EF7BE">
            <wp:extent cx="4580255" cy="4597400"/>
            <wp:effectExtent l="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943A" w14:textId="48306A42" w:rsidR="003A2336" w:rsidRDefault="003A2336" w:rsidP="003A2336">
      <w:pPr>
        <w:jc w:val="center"/>
      </w:pPr>
    </w:p>
    <w:p w14:paraId="553F64B6" w14:textId="77777777" w:rsidR="003A2336" w:rsidRDefault="003A2336" w:rsidP="003A2336">
      <w:pPr>
        <w:pStyle w:val="Heading3"/>
      </w:pPr>
      <w:r>
        <w:t>wAf</w:t>
      </w:r>
      <w:r w:rsidRPr="00DF5D41">
        <w:t xml:space="preserve">roc </w:t>
      </w:r>
      <w:r>
        <w:t>Data Points</w:t>
      </w:r>
    </w:p>
    <w:p w14:paraId="5E526711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 xml:space="preserve">          </w:t>
      </w:r>
      <w:proofErr w:type="spellStart"/>
      <w:r w:rsidRPr="00F4076F">
        <w:rPr>
          <w:sz w:val="18"/>
          <w:szCs w:val="18"/>
        </w:rPr>
        <w:t>FPF</w:t>
      </w:r>
      <w:proofErr w:type="spellEnd"/>
      <w:r w:rsidRPr="00F4076F">
        <w:rPr>
          <w:sz w:val="18"/>
          <w:szCs w:val="18"/>
        </w:rPr>
        <w:t xml:space="preserve">       </w:t>
      </w:r>
      <w:proofErr w:type="spellStart"/>
      <w:r w:rsidRPr="00F4076F">
        <w:rPr>
          <w:sz w:val="18"/>
          <w:szCs w:val="18"/>
        </w:rPr>
        <w:t>wLLF</w:t>
      </w:r>
      <w:proofErr w:type="spellEnd"/>
      <w:r w:rsidRPr="00F4076F">
        <w:rPr>
          <w:sz w:val="18"/>
          <w:szCs w:val="18"/>
        </w:rPr>
        <w:t xml:space="preserve">    class       type</w:t>
      </w:r>
    </w:p>
    <w:p w14:paraId="1A48E4CC" w14:textId="77777777" w:rsidR="003A2336" w:rsidRPr="00F4076F" w:rsidRDefault="003A2336" w:rsidP="003A2336">
      <w:pPr>
        <w:rPr>
          <w:sz w:val="18"/>
          <w:szCs w:val="18"/>
        </w:rPr>
      </w:pPr>
      <w:proofErr w:type="gramStart"/>
      <w:r w:rsidRPr="00F4076F">
        <w:rPr>
          <w:sz w:val="18"/>
          <w:szCs w:val="18"/>
        </w:rPr>
        <w:t>1  0.00000000</w:t>
      </w:r>
      <w:proofErr w:type="gramEnd"/>
      <w:r w:rsidRPr="00F4076F">
        <w:rPr>
          <w:sz w:val="18"/>
          <w:szCs w:val="18"/>
        </w:rPr>
        <w:t xml:space="preserve"> </w:t>
      </w:r>
      <w:proofErr w:type="spellStart"/>
      <w:r w:rsidRPr="00F4076F">
        <w:rPr>
          <w:sz w:val="18"/>
          <w:szCs w:val="18"/>
        </w:rPr>
        <w:t>0.00000000</w:t>
      </w:r>
      <w:proofErr w:type="spellEnd"/>
      <w:r w:rsidRPr="00F4076F">
        <w:rPr>
          <w:sz w:val="18"/>
          <w:szCs w:val="18"/>
        </w:rPr>
        <w:t xml:space="preserve">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97E35FB" w14:textId="77777777" w:rsidR="003A2336" w:rsidRPr="00F4076F" w:rsidRDefault="003A2336" w:rsidP="003A2336">
      <w:pPr>
        <w:rPr>
          <w:sz w:val="18"/>
          <w:szCs w:val="18"/>
        </w:rPr>
      </w:pPr>
      <w:proofErr w:type="gramStart"/>
      <w:r w:rsidRPr="00F4076F">
        <w:rPr>
          <w:sz w:val="18"/>
          <w:szCs w:val="18"/>
        </w:rPr>
        <w:t>2  0.04761905</w:t>
      </w:r>
      <w:proofErr w:type="gramEnd"/>
      <w:r w:rsidRPr="00F4076F">
        <w:rPr>
          <w:sz w:val="18"/>
          <w:szCs w:val="18"/>
        </w:rPr>
        <w:t xml:space="preserve"> 0.02380952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9E9D025" w14:textId="77777777" w:rsidR="003A2336" w:rsidRPr="00F4076F" w:rsidRDefault="003A2336" w:rsidP="003A2336">
      <w:pPr>
        <w:rPr>
          <w:sz w:val="18"/>
          <w:szCs w:val="18"/>
        </w:rPr>
      </w:pPr>
      <w:proofErr w:type="gramStart"/>
      <w:r w:rsidRPr="00F4076F">
        <w:rPr>
          <w:sz w:val="18"/>
          <w:szCs w:val="18"/>
        </w:rPr>
        <w:t>3  0.14285714</w:t>
      </w:r>
      <w:proofErr w:type="gramEnd"/>
      <w:r w:rsidRPr="00F4076F">
        <w:rPr>
          <w:sz w:val="18"/>
          <w:szCs w:val="18"/>
        </w:rPr>
        <w:t xml:space="preserve"> 0.09523810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9E32649" w14:textId="77777777" w:rsidR="003A2336" w:rsidRPr="00F4076F" w:rsidRDefault="003A2336" w:rsidP="003A2336">
      <w:pPr>
        <w:rPr>
          <w:sz w:val="18"/>
          <w:szCs w:val="18"/>
        </w:rPr>
      </w:pPr>
      <w:proofErr w:type="gramStart"/>
      <w:r w:rsidRPr="00F4076F">
        <w:rPr>
          <w:sz w:val="18"/>
          <w:szCs w:val="18"/>
        </w:rPr>
        <w:t>4  0.14285714</w:t>
      </w:r>
      <w:proofErr w:type="gramEnd"/>
      <w:r w:rsidRPr="00F4076F">
        <w:rPr>
          <w:sz w:val="18"/>
          <w:szCs w:val="18"/>
        </w:rPr>
        <w:t xml:space="preserve"> 0.23809524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A408853" w14:textId="77777777" w:rsidR="003A2336" w:rsidRPr="00F4076F" w:rsidRDefault="003A2336" w:rsidP="003A2336">
      <w:pPr>
        <w:rPr>
          <w:sz w:val="18"/>
          <w:szCs w:val="18"/>
        </w:rPr>
      </w:pPr>
      <w:proofErr w:type="gramStart"/>
      <w:r w:rsidRPr="00F4076F">
        <w:rPr>
          <w:sz w:val="18"/>
          <w:szCs w:val="18"/>
        </w:rPr>
        <w:t>5  0.14285714</w:t>
      </w:r>
      <w:proofErr w:type="gramEnd"/>
      <w:r w:rsidRPr="00F4076F">
        <w:rPr>
          <w:sz w:val="18"/>
          <w:szCs w:val="18"/>
        </w:rPr>
        <w:t xml:space="preserve"> 0.26190476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58BAAEC5" w14:textId="77777777" w:rsidR="003A2336" w:rsidRPr="00F4076F" w:rsidRDefault="003A2336" w:rsidP="003A2336">
      <w:pPr>
        <w:rPr>
          <w:sz w:val="18"/>
          <w:szCs w:val="18"/>
        </w:rPr>
      </w:pPr>
      <w:proofErr w:type="gramStart"/>
      <w:r w:rsidRPr="00F4076F">
        <w:rPr>
          <w:sz w:val="18"/>
          <w:szCs w:val="18"/>
        </w:rPr>
        <w:t>6  0.14285714</w:t>
      </w:r>
      <w:proofErr w:type="gramEnd"/>
      <w:r w:rsidRPr="00F4076F">
        <w:rPr>
          <w:sz w:val="18"/>
          <w:szCs w:val="18"/>
        </w:rPr>
        <w:t xml:space="preserve"> 0.33333333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0CCF9482" w14:textId="77777777" w:rsidR="003A2336" w:rsidRPr="00F4076F" w:rsidRDefault="003A2336" w:rsidP="003A2336">
      <w:pPr>
        <w:rPr>
          <w:sz w:val="18"/>
          <w:szCs w:val="18"/>
        </w:rPr>
      </w:pPr>
      <w:proofErr w:type="gramStart"/>
      <w:r w:rsidRPr="00F4076F">
        <w:rPr>
          <w:sz w:val="18"/>
          <w:szCs w:val="18"/>
        </w:rPr>
        <w:t>7  0.19047619</w:t>
      </w:r>
      <w:proofErr w:type="gramEnd"/>
      <w:r w:rsidRPr="00F4076F">
        <w:rPr>
          <w:sz w:val="18"/>
          <w:szCs w:val="18"/>
        </w:rPr>
        <w:t xml:space="preserve"> 0.36904762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2810A02" w14:textId="77777777" w:rsidR="003A2336" w:rsidRPr="00F4076F" w:rsidRDefault="003A2336" w:rsidP="003A2336">
      <w:pPr>
        <w:rPr>
          <w:sz w:val="18"/>
          <w:szCs w:val="18"/>
        </w:rPr>
      </w:pPr>
      <w:proofErr w:type="gramStart"/>
      <w:r w:rsidRPr="00F4076F">
        <w:rPr>
          <w:sz w:val="18"/>
          <w:szCs w:val="18"/>
        </w:rPr>
        <w:t>8  0.23809524</w:t>
      </w:r>
      <w:proofErr w:type="gramEnd"/>
      <w:r w:rsidRPr="00F4076F">
        <w:rPr>
          <w:sz w:val="18"/>
          <w:szCs w:val="18"/>
        </w:rPr>
        <w:t xml:space="preserve"> 0.39285714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B69ACD7" w14:textId="77777777" w:rsidR="003A2336" w:rsidRPr="00F4076F" w:rsidRDefault="003A2336" w:rsidP="003A2336">
      <w:pPr>
        <w:rPr>
          <w:sz w:val="18"/>
          <w:szCs w:val="18"/>
        </w:rPr>
      </w:pPr>
      <w:proofErr w:type="gramStart"/>
      <w:r w:rsidRPr="00F4076F">
        <w:rPr>
          <w:sz w:val="18"/>
          <w:szCs w:val="18"/>
        </w:rPr>
        <w:t>9  0.28571429</w:t>
      </w:r>
      <w:proofErr w:type="gramEnd"/>
      <w:r w:rsidRPr="00F4076F">
        <w:rPr>
          <w:sz w:val="18"/>
          <w:szCs w:val="18"/>
        </w:rPr>
        <w:t xml:space="preserve"> 0.39285714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2018A433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10 0.28571429 0.41666667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C60082C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11 0.28571429 0.46428571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B268369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12 0.28571429 0.50000000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4F8C1DB3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13 0.33333333 0.50000000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4D5C2B9A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14 0.38095238 0.50000000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4018909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15 0.42857143 0.52380952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29F31329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16 0.42857143 0.54761905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D32CD28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17 0.42857143 0.57142857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50F55963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18 0.47619048 0.57142857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F730D7E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19 0.47619048 0.61904762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2BD99582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20 0.47619048 0.64285714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55496415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21 0.47619048 0.66666667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B915AE2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22 0.47619048 0.69047619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2588777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23 0.47619048 0.71428571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951A157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24 0.52380952 0.73809524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BA780E3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25 0.57142857 0.73809524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4086F16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26 0.57142857 0.76190476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29A8B1D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27 0.57142857 0.78571429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DD7B57E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28 0.57142857 0.80952381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075A9A70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29 0.57142857 0.83333333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9E37150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30 0.57142857 0.85714286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57ECD7F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31 0.57142857 0.88095238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4C9E6D42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32 0.57142857 0.90476190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4D25AEF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33 0.57142857 0.92857143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44F77A7C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34 0.57142857 0.95238095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522C408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35 0.57142857 0.97619048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01C750B6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36 0.57142857 1.00000000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566FF583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37 0.61904762 1.00000000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202A808E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38 0.66666667 1.00000000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9928987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39 0.71428571 1.00000000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25B2AD87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40 0.76190476 1.00000000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52B7D155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41 0.85714286 1.00000000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0E69A0B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 xml:space="preserve">42 1.00000000 </w:t>
      </w:r>
      <w:proofErr w:type="spellStart"/>
      <w:r w:rsidRPr="00F4076F">
        <w:rPr>
          <w:sz w:val="18"/>
          <w:szCs w:val="18"/>
        </w:rPr>
        <w:t>1.00000000</w:t>
      </w:r>
      <w:proofErr w:type="spellEnd"/>
      <w:r w:rsidRPr="00F4076F">
        <w:rPr>
          <w:sz w:val="18"/>
          <w:szCs w:val="18"/>
        </w:rPr>
        <w:t xml:space="preserve"> M-1\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EBE7661" w14:textId="77777777" w:rsidR="003A2336" w:rsidRPr="00F4076F" w:rsidRDefault="003A2336" w:rsidP="003A2336">
      <w:pPr>
        <w:rPr>
          <w:sz w:val="18"/>
          <w:szCs w:val="18"/>
        </w:rPr>
      </w:pPr>
    </w:p>
    <w:p w14:paraId="59B094FA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 xml:space="preserve">43 0.00000000 </w:t>
      </w:r>
      <w:proofErr w:type="spellStart"/>
      <w:r w:rsidRPr="00F4076F">
        <w:rPr>
          <w:sz w:val="18"/>
          <w:szCs w:val="18"/>
        </w:rPr>
        <w:t>0.00000000</w:t>
      </w:r>
      <w:proofErr w:type="spellEnd"/>
      <w:r w:rsidRPr="00F4076F">
        <w:rPr>
          <w:sz w:val="18"/>
          <w:szCs w:val="18"/>
        </w:rPr>
        <w:t xml:space="preserve">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65013C2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44 0.04761905 0.07142857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2912EA9F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45 0.09523810 0.20238095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55BF93E0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46 0.09523810 0.25000000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198E878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47 0.09523810 0.29761905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521B133E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48 0.09523810 0.32142857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3BE0E95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49 0.09523810 0.34523810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5D425AE5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50 0.09523810 0.36904762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55A5EB44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51 0.09523810 0.39285714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593F7501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52 0.09523810 0.41666667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2789761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53 0.14285714 0.46428571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7545349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54 0.19047619 0.48809524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90BD27E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55 0.23809524 0.51190476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596DD5F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56 0.23809524 0.53571429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7B78F28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57 0.23809524 0.54761905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7FBBEEF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58 0.23809524 0.57142857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2FD8A2A7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59 0.23809524 0.59523810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24E4B39E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60 0.28571429 0.59523810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4CB6ACB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61 0.28571429 0.61904762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ACCE901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62 0.28571429 0.64285714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2139D8F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63 0.28571429 0.66666667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25905AC1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64 0.28571429 0.69047619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2DF675DB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65 0.28571429 0.71428571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31420EF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66 0.28571429 0.73809524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6404A84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67 0.28571429 0.76190476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B776DB0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68 0.28571429 0.78571429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6FB7DA91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69 0.28571429 0.80952381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B48E083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70 0.28571429 0.83333333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5D9FAE6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71 0.28571429 0.85714286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067B2665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72 0.28571429 0.88095238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D7CA631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73 0.33333333 0.88095238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20073CC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74 0.33333333 0.90476190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6675CB0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75 0.38095238 0.90476190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165B7DEB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76 0.42857143 0.90476190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4EFA59C4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77 0.47619048 0.90476190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5529349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78 0.47619048 0.92857143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BE9449D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79 0.47619048 0.95238095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3EFA26DB" w14:textId="77777777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>80 0.52380952 0.95238095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C078CD4" w14:textId="1DB18816" w:rsidR="003A2336" w:rsidRPr="00F4076F" w:rsidRDefault="003A2336" w:rsidP="003A2336">
      <w:pPr>
        <w:rPr>
          <w:sz w:val="18"/>
          <w:szCs w:val="18"/>
        </w:rPr>
      </w:pPr>
      <w:r w:rsidRPr="00F4076F">
        <w:rPr>
          <w:sz w:val="18"/>
          <w:szCs w:val="18"/>
        </w:rPr>
        <w:t xml:space="preserve">81 1.00000000 </w:t>
      </w:r>
      <w:proofErr w:type="spellStart"/>
      <w:r w:rsidRPr="00F4076F">
        <w:rPr>
          <w:sz w:val="18"/>
          <w:szCs w:val="18"/>
        </w:rPr>
        <w:t>1.00000000</w:t>
      </w:r>
      <w:proofErr w:type="spellEnd"/>
      <w:r w:rsidRPr="00F4076F">
        <w:rPr>
          <w:sz w:val="18"/>
          <w:szCs w:val="18"/>
        </w:rPr>
        <w:t xml:space="preserve"> M-2\</w:t>
      </w:r>
      <w:proofErr w:type="spellStart"/>
      <w:r w:rsidRPr="00F4076F">
        <w:rPr>
          <w:sz w:val="18"/>
          <w:szCs w:val="18"/>
        </w:rPr>
        <w:t>nR</w:t>
      </w:r>
      <w:proofErr w:type="spellEnd"/>
      <w:r w:rsidRPr="00F4076F">
        <w:rPr>
          <w:sz w:val="18"/>
          <w:szCs w:val="18"/>
        </w:rPr>
        <w:t>-1 continuous</w:t>
      </w:r>
    </w:p>
    <w:p w14:paraId="7A453F1E" w14:textId="77777777" w:rsidR="003A2336" w:rsidRDefault="003A2336" w:rsidP="003A2336"/>
    <w:p w14:paraId="4D9352AA" w14:textId="77777777" w:rsidR="003A2336" w:rsidRPr="00DF5D41" w:rsidRDefault="003A2336" w:rsidP="003A2336">
      <w:pPr>
        <w:pStyle w:val="Heading2"/>
      </w:pPr>
      <w:r>
        <w:t>ROC ANALYSIS</w:t>
      </w:r>
    </w:p>
    <w:p w14:paraId="27D72BD6" w14:textId="77777777" w:rsidR="003A2336" w:rsidRDefault="003A2336" w:rsidP="003A2336">
      <w:pPr>
        <w:pStyle w:val="Heading3"/>
      </w:pPr>
      <w:r w:rsidRPr="00DF5D41">
        <w:t>Results</w:t>
      </w:r>
    </w:p>
    <w:p w14:paraId="51A3C24D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F4076F">
        <w:rPr>
          <w:rStyle w:val="code2"/>
        </w:rPr>
        <w:t>$</w:t>
      </w:r>
      <w:proofErr w:type="spellStart"/>
      <w:proofErr w:type="gramStart"/>
      <w:r w:rsidRPr="00F4076F">
        <w:rPr>
          <w:rStyle w:val="code2"/>
        </w:rPr>
        <w:t>fomArray</w:t>
      </w:r>
      <w:proofErr w:type="spellEnd"/>
      <w:proofErr w:type="gramEnd"/>
    </w:p>
    <w:p w14:paraId="1261E768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F4076F">
        <w:rPr>
          <w:rStyle w:val="code2"/>
        </w:rPr>
        <w:t xml:space="preserve">          </w:t>
      </w:r>
      <w:proofErr w:type="spellStart"/>
      <w:r w:rsidRPr="00F4076F">
        <w:rPr>
          <w:rStyle w:val="code2"/>
        </w:rPr>
        <w:t>Rdr</w:t>
      </w:r>
      <w:proofErr w:type="spellEnd"/>
      <w:r w:rsidRPr="00F4076F">
        <w:rPr>
          <w:rStyle w:val="code2"/>
        </w:rPr>
        <w:t xml:space="preserve"> - 1</w:t>
      </w:r>
    </w:p>
    <w:p w14:paraId="50F735AE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F4076F">
        <w:rPr>
          <w:rStyle w:val="code2"/>
        </w:rPr>
        <w:t>Trt</w:t>
      </w:r>
      <w:proofErr w:type="spellEnd"/>
      <w:r w:rsidRPr="00F4076F">
        <w:rPr>
          <w:rStyle w:val="code2"/>
        </w:rPr>
        <w:t xml:space="preserve"> - 1 0.6972789</w:t>
      </w:r>
    </w:p>
    <w:p w14:paraId="36D33731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F4076F">
        <w:rPr>
          <w:rStyle w:val="code2"/>
        </w:rPr>
        <w:t>Trt</w:t>
      </w:r>
      <w:proofErr w:type="spellEnd"/>
      <w:r w:rsidRPr="00F4076F">
        <w:rPr>
          <w:rStyle w:val="code2"/>
        </w:rPr>
        <w:t xml:space="preserve"> - 2 0.8044218</w:t>
      </w:r>
    </w:p>
    <w:p w14:paraId="5FF92A9D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74E4C4BD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F4076F">
        <w:rPr>
          <w:rStyle w:val="code2"/>
        </w:rPr>
        <w:t>$</w:t>
      </w:r>
      <w:proofErr w:type="spellStart"/>
      <w:proofErr w:type="gramStart"/>
      <w:r w:rsidRPr="00F4076F">
        <w:rPr>
          <w:rStyle w:val="code2"/>
        </w:rPr>
        <w:t>msT</w:t>
      </w:r>
      <w:proofErr w:type="spellEnd"/>
      <w:proofErr w:type="gramEnd"/>
    </w:p>
    <w:p w14:paraId="075C8298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F4076F">
        <w:rPr>
          <w:rStyle w:val="code2"/>
        </w:rPr>
        <w:t>[1] 0.005739796</w:t>
      </w:r>
    </w:p>
    <w:p w14:paraId="030AC57C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4F46C55E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F4076F">
        <w:rPr>
          <w:rStyle w:val="code2"/>
        </w:rPr>
        <w:t>$</w:t>
      </w:r>
      <w:proofErr w:type="spellStart"/>
      <w:proofErr w:type="gramStart"/>
      <w:r w:rsidRPr="00F4076F">
        <w:rPr>
          <w:rStyle w:val="code2"/>
        </w:rPr>
        <w:t>msTR</w:t>
      </w:r>
      <w:proofErr w:type="spellEnd"/>
      <w:proofErr w:type="gramEnd"/>
    </w:p>
    <w:p w14:paraId="690E7E24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F4076F">
        <w:rPr>
          <w:rStyle w:val="code2"/>
        </w:rPr>
        <w:t xml:space="preserve">[1] </w:t>
      </w:r>
      <w:proofErr w:type="spellStart"/>
      <w:r w:rsidRPr="00F4076F">
        <w:rPr>
          <w:rStyle w:val="code2"/>
        </w:rPr>
        <w:t>NaN</w:t>
      </w:r>
      <w:proofErr w:type="spellEnd"/>
    </w:p>
    <w:p w14:paraId="6C0A177F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5A345CF8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F4076F">
        <w:rPr>
          <w:rStyle w:val="code2"/>
        </w:rPr>
        <w:t>$</w:t>
      </w:r>
      <w:proofErr w:type="spellStart"/>
      <w:proofErr w:type="gramStart"/>
      <w:r w:rsidRPr="00F4076F">
        <w:rPr>
          <w:rStyle w:val="code2"/>
        </w:rPr>
        <w:t>varComp</w:t>
      </w:r>
      <w:proofErr w:type="spellEnd"/>
      <w:proofErr w:type="gramEnd"/>
    </w:p>
    <w:p w14:paraId="25DF7D6C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F4076F">
        <w:rPr>
          <w:rStyle w:val="code2"/>
        </w:rPr>
        <w:t xml:space="preserve">                </w:t>
      </w:r>
      <w:proofErr w:type="spellStart"/>
      <w:proofErr w:type="gramStart"/>
      <w:r w:rsidRPr="00F4076F">
        <w:rPr>
          <w:rStyle w:val="code2"/>
        </w:rPr>
        <w:t>varCov</w:t>
      </w:r>
      <w:proofErr w:type="spellEnd"/>
      <w:proofErr w:type="gramEnd"/>
    </w:p>
    <w:p w14:paraId="09DB5E39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F4076F">
        <w:rPr>
          <w:rStyle w:val="code2"/>
        </w:rPr>
        <w:t>Var</w:t>
      </w:r>
      <w:proofErr w:type="spellEnd"/>
      <w:r w:rsidRPr="00F4076F">
        <w:rPr>
          <w:rStyle w:val="code2"/>
        </w:rPr>
        <w:t>(R</w:t>
      </w:r>
      <w:proofErr w:type="gramStart"/>
      <w:r w:rsidRPr="00F4076F">
        <w:rPr>
          <w:rStyle w:val="code2"/>
        </w:rPr>
        <w:t xml:space="preserve">)             </w:t>
      </w:r>
      <w:proofErr w:type="spellStart"/>
      <w:r w:rsidRPr="00F4076F">
        <w:rPr>
          <w:rStyle w:val="code2"/>
        </w:rPr>
        <w:t>NaN</w:t>
      </w:r>
      <w:proofErr w:type="spellEnd"/>
      <w:proofErr w:type="gramEnd"/>
    </w:p>
    <w:p w14:paraId="3FBA56D9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proofErr w:type="gramStart"/>
      <w:r w:rsidRPr="00F4076F">
        <w:rPr>
          <w:rStyle w:val="code2"/>
        </w:rPr>
        <w:t>Var</w:t>
      </w:r>
      <w:proofErr w:type="spellEnd"/>
      <w:r w:rsidRPr="00F4076F">
        <w:rPr>
          <w:rStyle w:val="code2"/>
        </w:rPr>
        <w:t>(</w:t>
      </w:r>
      <w:proofErr w:type="gramEnd"/>
      <w:r w:rsidRPr="00F4076F">
        <w:rPr>
          <w:rStyle w:val="code2"/>
        </w:rPr>
        <w:t xml:space="preserve">T*R)           </w:t>
      </w:r>
      <w:proofErr w:type="spellStart"/>
      <w:r w:rsidRPr="00F4076F">
        <w:rPr>
          <w:rStyle w:val="code2"/>
        </w:rPr>
        <w:t>NaN</w:t>
      </w:r>
      <w:proofErr w:type="spellEnd"/>
    </w:p>
    <w:p w14:paraId="6AA287C4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F4076F">
        <w:rPr>
          <w:rStyle w:val="code2"/>
        </w:rPr>
        <w:t>COV1</w:t>
      </w:r>
      <w:proofErr w:type="spellEnd"/>
      <w:r w:rsidRPr="00F4076F">
        <w:rPr>
          <w:rStyle w:val="code2"/>
        </w:rPr>
        <w:t xml:space="preserve">       0.003117305</w:t>
      </w:r>
    </w:p>
    <w:p w14:paraId="783F483C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F4076F">
        <w:rPr>
          <w:rStyle w:val="code2"/>
        </w:rPr>
        <w:t>COV2</w:t>
      </w:r>
      <w:proofErr w:type="spellEnd"/>
      <w:r w:rsidRPr="00F4076F">
        <w:rPr>
          <w:rStyle w:val="code2"/>
        </w:rPr>
        <w:t xml:space="preserve">               </w:t>
      </w:r>
      <w:proofErr w:type="spellStart"/>
      <w:r w:rsidRPr="00F4076F">
        <w:rPr>
          <w:rStyle w:val="code2"/>
        </w:rPr>
        <w:t>NaN</w:t>
      </w:r>
      <w:proofErr w:type="spellEnd"/>
    </w:p>
    <w:p w14:paraId="2EC3246D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r w:rsidRPr="00F4076F">
        <w:rPr>
          <w:rStyle w:val="code2"/>
        </w:rPr>
        <w:t>COV3</w:t>
      </w:r>
      <w:proofErr w:type="spellEnd"/>
      <w:r w:rsidRPr="00F4076F">
        <w:rPr>
          <w:rStyle w:val="code2"/>
        </w:rPr>
        <w:t xml:space="preserve">               </w:t>
      </w:r>
      <w:proofErr w:type="spellStart"/>
      <w:r w:rsidRPr="00F4076F">
        <w:rPr>
          <w:rStyle w:val="code2"/>
        </w:rPr>
        <w:t>NaN</w:t>
      </w:r>
      <w:proofErr w:type="spellEnd"/>
    </w:p>
    <w:p w14:paraId="0F59428A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proofErr w:type="spellStart"/>
      <w:proofErr w:type="gramStart"/>
      <w:r w:rsidRPr="00F4076F">
        <w:rPr>
          <w:rStyle w:val="code2"/>
        </w:rPr>
        <w:t>Var</w:t>
      </w:r>
      <w:proofErr w:type="spellEnd"/>
      <w:r w:rsidRPr="00F4076F">
        <w:rPr>
          <w:rStyle w:val="code2"/>
        </w:rPr>
        <w:t>(</w:t>
      </w:r>
      <w:proofErr w:type="gramEnd"/>
      <w:r w:rsidRPr="00F4076F">
        <w:rPr>
          <w:rStyle w:val="code2"/>
        </w:rPr>
        <w:t>Error) 0.005674852</w:t>
      </w:r>
    </w:p>
    <w:p w14:paraId="6E5A72E9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1EF73920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F4076F">
        <w:rPr>
          <w:rStyle w:val="code2"/>
        </w:rPr>
        <w:t>$</w:t>
      </w:r>
      <w:proofErr w:type="spellStart"/>
      <w:proofErr w:type="gramStart"/>
      <w:r w:rsidRPr="00F4076F">
        <w:rPr>
          <w:rStyle w:val="code2"/>
        </w:rPr>
        <w:t>fFRRC</w:t>
      </w:r>
      <w:proofErr w:type="spellEnd"/>
      <w:proofErr w:type="gramEnd"/>
    </w:p>
    <w:p w14:paraId="0D574A6F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F4076F">
        <w:rPr>
          <w:rStyle w:val="code2"/>
        </w:rPr>
        <w:t>[1] 2.244258</w:t>
      </w:r>
    </w:p>
    <w:p w14:paraId="68CF3493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7020EAB4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F4076F">
        <w:rPr>
          <w:rStyle w:val="code2"/>
        </w:rPr>
        <w:t>$</w:t>
      </w:r>
      <w:proofErr w:type="spellStart"/>
      <w:proofErr w:type="gramStart"/>
      <w:r w:rsidRPr="00F4076F">
        <w:rPr>
          <w:rStyle w:val="code2"/>
        </w:rPr>
        <w:t>ddfFRRC</w:t>
      </w:r>
      <w:proofErr w:type="spellEnd"/>
      <w:proofErr w:type="gramEnd"/>
    </w:p>
    <w:p w14:paraId="39D8EC88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F4076F">
        <w:rPr>
          <w:rStyle w:val="code2"/>
        </w:rPr>
        <w:t xml:space="preserve">[1] </w:t>
      </w:r>
      <w:proofErr w:type="spellStart"/>
      <w:r w:rsidRPr="00F4076F">
        <w:rPr>
          <w:rStyle w:val="code2"/>
        </w:rPr>
        <w:t>Inf</w:t>
      </w:r>
      <w:proofErr w:type="spellEnd"/>
    </w:p>
    <w:p w14:paraId="51F70209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0C15EAF0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F4076F">
        <w:rPr>
          <w:rStyle w:val="code2"/>
        </w:rPr>
        <w:t>$</w:t>
      </w:r>
      <w:proofErr w:type="spellStart"/>
      <w:proofErr w:type="gramStart"/>
      <w:r w:rsidRPr="00F4076F">
        <w:rPr>
          <w:rStyle w:val="code2"/>
        </w:rPr>
        <w:t>pFRRC</w:t>
      </w:r>
      <w:proofErr w:type="spellEnd"/>
      <w:proofErr w:type="gramEnd"/>
    </w:p>
    <w:p w14:paraId="3FE2C098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F4076F">
        <w:rPr>
          <w:rStyle w:val="code2"/>
        </w:rPr>
        <w:t>[1] 0.1341112</w:t>
      </w:r>
    </w:p>
    <w:p w14:paraId="79036507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1247A745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F4076F">
        <w:rPr>
          <w:rStyle w:val="code2"/>
        </w:rPr>
        <w:t>$</w:t>
      </w:r>
      <w:proofErr w:type="spellStart"/>
      <w:proofErr w:type="gramStart"/>
      <w:r w:rsidRPr="00F4076F">
        <w:rPr>
          <w:rStyle w:val="code2"/>
        </w:rPr>
        <w:t>ciDiffTrtFRRC</w:t>
      </w:r>
      <w:proofErr w:type="spellEnd"/>
      <w:proofErr w:type="gramEnd"/>
    </w:p>
    <w:p w14:paraId="61E8C0EE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F4076F">
        <w:rPr>
          <w:rStyle w:val="code2"/>
        </w:rPr>
        <w:t xml:space="preserve">  Treatment   Estimate     </w:t>
      </w:r>
      <w:proofErr w:type="spellStart"/>
      <w:proofErr w:type="gramStart"/>
      <w:r w:rsidRPr="00F4076F">
        <w:rPr>
          <w:rStyle w:val="code2"/>
        </w:rPr>
        <w:t>StdErr</w:t>
      </w:r>
      <w:proofErr w:type="spellEnd"/>
      <w:r w:rsidRPr="00F4076F">
        <w:rPr>
          <w:rStyle w:val="code2"/>
        </w:rPr>
        <w:t xml:space="preserve">  DF</w:t>
      </w:r>
      <w:proofErr w:type="gramEnd"/>
      <w:r w:rsidRPr="00F4076F">
        <w:rPr>
          <w:rStyle w:val="code2"/>
        </w:rPr>
        <w:t xml:space="preserve">         t    </w:t>
      </w:r>
      <w:proofErr w:type="spellStart"/>
      <w:r w:rsidRPr="00F4076F">
        <w:rPr>
          <w:rStyle w:val="code2"/>
        </w:rPr>
        <w:t>Pr</w:t>
      </w:r>
      <w:proofErr w:type="spellEnd"/>
      <w:r w:rsidRPr="00F4076F">
        <w:rPr>
          <w:rStyle w:val="code2"/>
        </w:rPr>
        <w:t xml:space="preserve"> &gt; t   CI Lower   CI Upper</w:t>
      </w:r>
    </w:p>
    <w:p w14:paraId="393E5383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F4076F">
        <w:rPr>
          <w:rStyle w:val="code2"/>
        </w:rPr>
        <w:t xml:space="preserve">1     </w:t>
      </w:r>
      <w:proofErr w:type="spellStart"/>
      <w:r w:rsidRPr="00F4076F">
        <w:rPr>
          <w:rStyle w:val="code2"/>
        </w:rPr>
        <w:t>1</w:t>
      </w:r>
      <w:proofErr w:type="spellEnd"/>
      <w:r w:rsidRPr="00F4076F">
        <w:rPr>
          <w:rStyle w:val="code2"/>
        </w:rPr>
        <w:t xml:space="preserve"> - 2 -0.1071429 0.07151989 </w:t>
      </w:r>
      <w:proofErr w:type="spellStart"/>
      <w:r w:rsidRPr="00F4076F">
        <w:rPr>
          <w:rStyle w:val="code2"/>
        </w:rPr>
        <w:t>Inf</w:t>
      </w:r>
      <w:proofErr w:type="spellEnd"/>
      <w:r w:rsidRPr="00F4076F">
        <w:rPr>
          <w:rStyle w:val="code2"/>
        </w:rPr>
        <w:t xml:space="preserve"> -1.498085 0.1341112 -0.2473193 0.03303355</w:t>
      </w:r>
    </w:p>
    <w:p w14:paraId="27169565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286DFE23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F4076F">
        <w:rPr>
          <w:rStyle w:val="code2"/>
        </w:rPr>
        <w:t>$</w:t>
      </w:r>
      <w:proofErr w:type="spellStart"/>
      <w:proofErr w:type="gramStart"/>
      <w:r w:rsidRPr="00F4076F">
        <w:rPr>
          <w:rStyle w:val="code2"/>
        </w:rPr>
        <w:t>ciAvgRdrEachTrtFRRC</w:t>
      </w:r>
      <w:proofErr w:type="spellEnd"/>
      <w:proofErr w:type="gramEnd"/>
    </w:p>
    <w:p w14:paraId="1EBB5245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F4076F">
        <w:rPr>
          <w:rStyle w:val="code2"/>
        </w:rPr>
        <w:t xml:space="preserve">  Treatment      Area     </w:t>
      </w:r>
      <w:proofErr w:type="spellStart"/>
      <w:proofErr w:type="gramStart"/>
      <w:r w:rsidRPr="00F4076F">
        <w:rPr>
          <w:rStyle w:val="code2"/>
        </w:rPr>
        <w:t>StdErr</w:t>
      </w:r>
      <w:proofErr w:type="spellEnd"/>
      <w:r w:rsidRPr="00F4076F">
        <w:rPr>
          <w:rStyle w:val="code2"/>
        </w:rPr>
        <w:t xml:space="preserve">  DF</w:t>
      </w:r>
      <w:proofErr w:type="gramEnd"/>
      <w:r w:rsidRPr="00F4076F">
        <w:rPr>
          <w:rStyle w:val="code2"/>
        </w:rPr>
        <w:t xml:space="preserve">  CI Lower  CI Upper</w:t>
      </w:r>
    </w:p>
    <w:p w14:paraId="134FD478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F4076F">
        <w:rPr>
          <w:rStyle w:val="code2"/>
        </w:rPr>
        <w:t xml:space="preserve">1         </w:t>
      </w:r>
      <w:proofErr w:type="spellStart"/>
      <w:r w:rsidRPr="00F4076F">
        <w:rPr>
          <w:rStyle w:val="code2"/>
        </w:rPr>
        <w:t>1</w:t>
      </w:r>
      <w:proofErr w:type="spellEnd"/>
      <w:r w:rsidRPr="00F4076F">
        <w:rPr>
          <w:rStyle w:val="code2"/>
        </w:rPr>
        <w:t xml:space="preserve"> 0.6972789 0.08089529 </w:t>
      </w:r>
      <w:proofErr w:type="spellStart"/>
      <w:r w:rsidRPr="00F4076F">
        <w:rPr>
          <w:rStyle w:val="code2"/>
        </w:rPr>
        <w:t>Inf</w:t>
      </w:r>
      <w:proofErr w:type="spellEnd"/>
      <w:r w:rsidRPr="00F4076F">
        <w:rPr>
          <w:rStyle w:val="code2"/>
        </w:rPr>
        <w:t xml:space="preserve"> 0.5387271 0.8558308</w:t>
      </w:r>
    </w:p>
    <w:p w14:paraId="7896CA4B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F4076F">
        <w:rPr>
          <w:rStyle w:val="code2"/>
        </w:rPr>
        <w:t xml:space="preserve">2         </w:t>
      </w:r>
      <w:proofErr w:type="spellStart"/>
      <w:r w:rsidRPr="00F4076F">
        <w:rPr>
          <w:rStyle w:val="code2"/>
        </w:rPr>
        <w:t>2</w:t>
      </w:r>
      <w:proofErr w:type="spellEnd"/>
      <w:r w:rsidRPr="00F4076F">
        <w:rPr>
          <w:rStyle w:val="code2"/>
        </w:rPr>
        <w:t xml:space="preserve"> 0.8044218 0.06932284 </w:t>
      </w:r>
      <w:proofErr w:type="spellStart"/>
      <w:r w:rsidRPr="00F4076F">
        <w:rPr>
          <w:rStyle w:val="code2"/>
        </w:rPr>
        <w:t>Inf</w:t>
      </w:r>
      <w:proofErr w:type="spellEnd"/>
      <w:r w:rsidRPr="00F4076F">
        <w:rPr>
          <w:rStyle w:val="code2"/>
        </w:rPr>
        <w:t xml:space="preserve"> 0.6685515 0.9402920</w:t>
      </w:r>
    </w:p>
    <w:p w14:paraId="4BDBA31F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440DAA1D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F4076F">
        <w:rPr>
          <w:rStyle w:val="code2"/>
        </w:rPr>
        <w:t>$</w:t>
      </w:r>
      <w:proofErr w:type="spellStart"/>
      <w:proofErr w:type="gramStart"/>
      <w:r w:rsidRPr="00F4076F">
        <w:rPr>
          <w:rStyle w:val="code2"/>
        </w:rPr>
        <w:t>ciDiffTrtEachRdr</w:t>
      </w:r>
      <w:proofErr w:type="spellEnd"/>
      <w:proofErr w:type="gramEnd"/>
    </w:p>
    <w:p w14:paraId="5B43E9CF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F4076F">
        <w:rPr>
          <w:rStyle w:val="code2"/>
        </w:rPr>
        <w:t xml:space="preserve">  Reader Treatment   Estimate     </w:t>
      </w:r>
      <w:proofErr w:type="spellStart"/>
      <w:proofErr w:type="gramStart"/>
      <w:r w:rsidRPr="00F4076F">
        <w:rPr>
          <w:rStyle w:val="code2"/>
        </w:rPr>
        <w:t>StdErr</w:t>
      </w:r>
      <w:proofErr w:type="spellEnd"/>
      <w:r w:rsidRPr="00F4076F">
        <w:rPr>
          <w:rStyle w:val="code2"/>
        </w:rPr>
        <w:t xml:space="preserve">  DF</w:t>
      </w:r>
      <w:proofErr w:type="gramEnd"/>
      <w:r w:rsidRPr="00F4076F">
        <w:rPr>
          <w:rStyle w:val="code2"/>
        </w:rPr>
        <w:t xml:space="preserve">         t    </w:t>
      </w:r>
      <w:proofErr w:type="spellStart"/>
      <w:r w:rsidRPr="00F4076F">
        <w:rPr>
          <w:rStyle w:val="code2"/>
        </w:rPr>
        <w:t>Pr</w:t>
      </w:r>
      <w:proofErr w:type="spellEnd"/>
      <w:r w:rsidRPr="00F4076F">
        <w:rPr>
          <w:rStyle w:val="code2"/>
        </w:rPr>
        <w:t xml:space="preserve"> &gt; t   CI Lower   CI Upper</w:t>
      </w:r>
    </w:p>
    <w:p w14:paraId="576D8AC8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F4076F">
        <w:rPr>
          <w:rStyle w:val="code2"/>
        </w:rPr>
        <w:t xml:space="preserve">1      </w:t>
      </w:r>
      <w:proofErr w:type="spellStart"/>
      <w:r w:rsidRPr="00F4076F">
        <w:rPr>
          <w:rStyle w:val="code2"/>
        </w:rPr>
        <w:t>1</w:t>
      </w:r>
      <w:proofErr w:type="spellEnd"/>
      <w:r w:rsidRPr="00F4076F">
        <w:rPr>
          <w:rStyle w:val="code2"/>
        </w:rPr>
        <w:t xml:space="preserve">     </w:t>
      </w:r>
      <w:proofErr w:type="spellStart"/>
      <w:r w:rsidRPr="00F4076F">
        <w:rPr>
          <w:rStyle w:val="code2"/>
        </w:rPr>
        <w:t>1</w:t>
      </w:r>
      <w:proofErr w:type="spellEnd"/>
      <w:r w:rsidRPr="00F4076F">
        <w:rPr>
          <w:rStyle w:val="code2"/>
        </w:rPr>
        <w:t xml:space="preserve"> - 2 -0.1071429 0.07151989 </w:t>
      </w:r>
      <w:proofErr w:type="spellStart"/>
      <w:r w:rsidRPr="00F4076F">
        <w:rPr>
          <w:rStyle w:val="code2"/>
        </w:rPr>
        <w:t>Inf</w:t>
      </w:r>
      <w:proofErr w:type="spellEnd"/>
      <w:r w:rsidRPr="00F4076F">
        <w:rPr>
          <w:rStyle w:val="code2"/>
        </w:rPr>
        <w:t xml:space="preserve"> -1.498085 0.1341112 -0.2473193 0.03303355</w:t>
      </w:r>
    </w:p>
    <w:p w14:paraId="2071F9AB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</w:p>
    <w:p w14:paraId="4F83D4E2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F4076F">
        <w:rPr>
          <w:rStyle w:val="code2"/>
        </w:rPr>
        <w:t>$</w:t>
      </w:r>
      <w:proofErr w:type="spellStart"/>
      <w:proofErr w:type="gramStart"/>
      <w:r w:rsidRPr="00F4076F">
        <w:rPr>
          <w:rStyle w:val="code2"/>
        </w:rPr>
        <w:t>varCovEachRdr</w:t>
      </w:r>
      <w:proofErr w:type="spellEnd"/>
      <w:proofErr w:type="gramEnd"/>
    </w:p>
    <w:p w14:paraId="0F8AD20C" w14:textId="77777777" w:rsidR="00F4076F" w:rsidRPr="00F4076F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F4076F">
        <w:rPr>
          <w:rStyle w:val="code2"/>
        </w:rPr>
        <w:t xml:space="preserve">  Reader         </w:t>
      </w:r>
      <w:proofErr w:type="spellStart"/>
      <w:r w:rsidRPr="00F4076F">
        <w:rPr>
          <w:rStyle w:val="code2"/>
        </w:rPr>
        <w:t>Var</w:t>
      </w:r>
      <w:proofErr w:type="spellEnd"/>
      <w:r w:rsidRPr="00F4076F">
        <w:rPr>
          <w:rStyle w:val="code2"/>
        </w:rPr>
        <w:t xml:space="preserve">        </w:t>
      </w:r>
      <w:proofErr w:type="spellStart"/>
      <w:r w:rsidRPr="00F4076F">
        <w:rPr>
          <w:rStyle w:val="code2"/>
        </w:rPr>
        <w:t>Cov1</w:t>
      </w:r>
      <w:proofErr w:type="spellEnd"/>
    </w:p>
    <w:p w14:paraId="79F64A2D" w14:textId="5BA8D812" w:rsidR="003A2336" w:rsidRDefault="00F4076F" w:rsidP="00F4076F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clear" w:color="auto" w:fill="E0E0E0"/>
        <w:rPr>
          <w:rStyle w:val="code2"/>
        </w:rPr>
      </w:pPr>
      <w:r w:rsidRPr="00F4076F">
        <w:rPr>
          <w:rStyle w:val="code2"/>
        </w:rPr>
        <w:t xml:space="preserve">1      </w:t>
      </w:r>
      <w:proofErr w:type="spellStart"/>
      <w:r w:rsidRPr="00F4076F">
        <w:rPr>
          <w:rStyle w:val="code2"/>
        </w:rPr>
        <w:t>1</w:t>
      </w:r>
      <w:proofErr w:type="spellEnd"/>
      <w:r w:rsidRPr="00F4076F">
        <w:rPr>
          <w:rStyle w:val="code2"/>
        </w:rPr>
        <w:t xml:space="preserve"> 0.005674852 0.003117305</w:t>
      </w:r>
    </w:p>
    <w:p w14:paraId="7888A185" w14:textId="77777777" w:rsidR="003A2336" w:rsidRDefault="003A2336" w:rsidP="003A2336">
      <w:pPr>
        <w:rPr>
          <w:rFonts w:ascii="PT Mono" w:hAnsi="PT Mono"/>
          <w:sz w:val="18"/>
          <w:szCs w:val="18"/>
        </w:rPr>
      </w:pPr>
    </w:p>
    <w:p w14:paraId="2CA97137" w14:textId="77777777" w:rsidR="003A2336" w:rsidRDefault="003A2336" w:rsidP="003A2336">
      <w:pPr>
        <w:pStyle w:val="Heading3"/>
      </w:pPr>
      <w:r w:rsidRPr="00DF5D41">
        <w:t xml:space="preserve">roc </w:t>
      </w:r>
      <w:r>
        <w:t>Plot</w:t>
      </w:r>
    </w:p>
    <w:p w14:paraId="7B69153B" w14:textId="77777777" w:rsidR="003A2336" w:rsidRDefault="003A2336" w:rsidP="003A2336">
      <w:pPr>
        <w:rPr>
          <w:rFonts w:ascii="PT Mono" w:hAnsi="PT Mono"/>
          <w:sz w:val="18"/>
          <w:szCs w:val="18"/>
        </w:rPr>
      </w:pPr>
    </w:p>
    <w:p w14:paraId="096078DD" w14:textId="6750C911" w:rsidR="003A2336" w:rsidRDefault="00F4076F" w:rsidP="003A2336">
      <w:pPr>
        <w:rPr>
          <w:rFonts w:ascii="PT Mono" w:hAnsi="PT Mono"/>
          <w:sz w:val="18"/>
          <w:szCs w:val="18"/>
        </w:rPr>
      </w:pPr>
      <w:r>
        <w:rPr>
          <w:rFonts w:ascii="PT Mono" w:hAnsi="PT Mono"/>
          <w:noProof/>
          <w:sz w:val="18"/>
          <w:szCs w:val="18"/>
          <w:lang w:eastAsia="en-US"/>
        </w:rPr>
        <w:drawing>
          <wp:inline distT="0" distB="0" distL="0" distR="0" wp14:anchorId="7F78E863" wp14:editId="7594C4DA">
            <wp:extent cx="4580255" cy="4597400"/>
            <wp:effectExtent l="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976A6" w14:textId="77777777" w:rsidR="003A2336" w:rsidRDefault="003A2336" w:rsidP="003A2336">
      <w:pPr>
        <w:rPr>
          <w:rFonts w:ascii="PT Mono" w:hAnsi="PT Mono"/>
          <w:sz w:val="18"/>
          <w:szCs w:val="18"/>
        </w:rPr>
      </w:pPr>
    </w:p>
    <w:p w14:paraId="67199944" w14:textId="77777777" w:rsidR="003A2336" w:rsidRDefault="003A2336" w:rsidP="003A2336">
      <w:pPr>
        <w:pStyle w:val="Heading3"/>
      </w:pPr>
      <w:r w:rsidRPr="00DF5D41">
        <w:t xml:space="preserve">roc </w:t>
      </w:r>
      <w:r>
        <w:t>Data Points</w:t>
      </w:r>
    </w:p>
    <w:p w14:paraId="5C19B32C" w14:textId="77777777" w:rsidR="003A2336" w:rsidRPr="00F4076F" w:rsidRDefault="003A2336" w:rsidP="003A2336">
      <w:pPr>
        <w:rPr>
          <w:sz w:val="18"/>
          <w:szCs w:val="18"/>
        </w:rPr>
      </w:pPr>
      <w:proofErr w:type="spellStart"/>
      <w:r w:rsidRPr="00F4076F">
        <w:rPr>
          <w:sz w:val="18"/>
          <w:szCs w:val="18"/>
        </w:rPr>
        <w:t>FPF</w:t>
      </w:r>
      <w:proofErr w:type="spellEnd"/>
      <w:r w:rsidRPr="00F4076F">
        <w:rPr>
          <w:sz w:val="18"/>
          <w:szCs w:val="18"/>
        </w:rPr>
        <w:t xml:space="preserve">        </w:t>
      </w:r>
      <w:proofErr w:type="spellStart"/>
      <w:r w:rsidRPr="00F4076F">
        <w:rPr>
          <w:sz w:val="18"/>
          <w:szCs w:val="18"/>
        </w:rPr>
        <w:t>TPF</w:t>
      </w:r>
      <w:proofErr w:type="spellEnd"/>
      <w:r w:rsidRPr="00F4076F">
        <w:rPr>
          <w:sz w:val="18"/>
          <w:szCs w:val="18"/>
        </w:rPr>
        <w:t xml:space="preserve">    class       type</w:t>
      </w:r>
    </w:p>
    <w:p w14:paraId="5B30B92D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proofErr w:type="gramStart"/>
      <w:r w:rsidRPr="00F4076F">
        <w:rPr>
          <w:rFonts w:ascii="PT Mono" w:hAnsi="PT Mono"/>
          <w:sz w:val="18"/>
          <w:szCs w:val="18"/>
        </w:rPr>
        <w:t>1  0.00000000</w:t>
      </w:r>
      <w:proofErr w:type="gramEnd"/>
      <w:r w:rsidRPr="00F4076F">
        <w:rPr>
          <w:rFonts w:ascii="PT Mono" w:hAnsi="PT Mono"/>
          <w:sz w:val="18"/>
          <w:szCs w:val="18"/>
        </w:rPr>
        <w:t xml:space="preserve"> </w:t>
      </w:r>
      <w:proofErr w:type="spellStart"/>
      <w:r w:rsidRPr="00F4076F">
        <w:rPr>
          <w:rFonts w:ascii="PT Mono" w:hAnsi="PT Mono"/>
          <w:sz w:val="18"/>
          <w:szCs w:val="18"/>
        </w:rPr>
        <w:t>0.00000000</w:t>
      </w:r>
      <w:proofErr w:type="spellEnd"/>
      <w:r w:rsidRPr="00F4076F">
        <w:rPr>
          <w:rFonts w:ascii="PT Mono" w:hAnsi="PT Mono"/>
          <w:sz w:val="18"/>
          <w:szCs w:val="18"/>
        </w:rPr>
        <w:t xml:space="preserve">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773CD8F3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proofErr w:type="gramStart"/>
      <w:r w:rsidRPr="00F4076F">
        <w:rPr>
          <w:rFonts w:ascii="PT Mono" w:hAnsi="PT Mono"/>
          <w:sz w:val="18"/>
          <w:szCs w:val="18"/>
        </w:rPr>
        <w:t>2  0.04761905</w:t>
      </w:r>
      <w:proofErr w:type="gramEnd"/>
      <w:r w:rsidRPr="00F4076F">
        <w:rPr>
          <w:rFonts w:ascii="PT Mono" w:hAnsi="PT Mono"/>
          <w:sz w:val="18"/>
          <w:szCs w:val="18"/>
        </w:rPr>
        <w:t xml:space="preserve"> </w:t>
      </w:r>
      <w:proofErr w:type="spellStart"/>
      <w:r w:rsidRPr="00F4076F">
        <w:rPr>
          <w:rFonts w:ascii="PT Mono" w:hAnsi="PT Mono"/>
          <w:sz w:val="18"/>
          <w:szCs w:val="18"/>
        </w:rPr>
        <w:t>0.04761905</w:t>
      </w:r>
      <w:proofErr w:type="spellEnd"/>
      <w:r w:rsidRPr="00F4076F">
        <w:rPr>
          <w:rFonts w:ascii="PT Mono" w:hAnsi="PT Mono"/>
          <w:sz w:val="18"/>
          <w:szCs w:val="18"/>
        </w:rPr>
        <w:t xml:space="preserve">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745BC7CD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proofErr w:type="gramStart"/>
      <w:r w:rsidRPr="00F4076F">
        <w:rPr>
          <w:rFonts w:ascii="PT Mono" w:hAnsi="PT Mono"/>
          <w:sz w:val="18"/>
          <w:szCs w:val="18"/>
        </w:rPr>
        <w:t>3  0.14285714</w:t>
      </w:r>
      <w:proofErr w:type="gramEnd"/>
      <w:r w:rsidRPr="00F4076F">
        <w:rPr>
          <w:rFonts w:ascii="PT Mono" w:hAnsi="PT Mono"/>
          <w:sz w:val="18"/>
          <w:szCs w:val="18"/>
        </w:rPr>
        <w:t xml:space="preserve"> 0.11904762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000D0879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proofErr w:type="gramStart"/>
      <w:r w:rsidRPr="00F4076F">
        <w:rPr>
          <w:rFonts w:ascii="PT Mono" w:hAnsi="PT Mono"/>
          <w:sz w:val="18"/>
          <w:szCs w:val="18"/>
        </w:rPr>
        <w:t>4  0.14285714</w:t>
      </w:r>
      <w:proofErr w:type="gramEnd"/>
      <w:r w:rsidRPr="00F4076F">
        <w:rPr>
          <w:rFonts w:ascii="PT Mono" w:hAnsi="PT Mono"/>
          <w:sz w:val="18"/>
          <w:szCs w:val="18"/>
        </w:rPr>
        <w:t xml:space="preserve"> 0.26190476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0F0ACD52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proofErr w:type="gramStart"/>
      <w:r w:rsidRPr="00F4076F">
        <w:rPr>
          <w:rFonts w:ascii="PT Mono" w:hAnsi="PT Mono"/>
          <w:sz w:val="18"/>
          <w:szCs w:val="18"/>
        </w:rPr>
        <w:t>5  0.14285714</w:t>
      </w:r>
      <w:proofErr w:type="gramEnd"/>
      <w:r w:rsidRPr="00F4076F">
        <w:rPr>
          <w:rFonts w:ascii="PT Mono" w:hAnsi="PT Mono"/>
          <w:sz w:val="18"/>
          <w:szCs w:val="18"/>
        </w:rPr>
        <w:t xml:space="preserve"> 0.28571429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2C738195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proofErr w:type="gramStart"/>
      <w:r w:rsidRPr="00F4076F">
        <w:rPr>
          <w:rFonts w:ascii="PT Mono" w:hAnsi="PT Mono"/>
          <w:sz w:val="18"/>
          <w:szCs w:val="18"/>
        </w:rPr>
        <w:t>6  0.14285714</w:t>
      </w:r>
      <w:proofErr w:type="gramEnd"/>
      <w:r w:rsidRPr="00F4076F">
        <w:rPr>
          <w:rFonts w:ascii="PT Mono" w:hAnsi="PT Mono"/>
          <w:sz w:val="18"/>
          <w:szCs w:val="18"/>
        </w:rPr>
        <w:t xml:space="preserve"> 0.35714286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663EFA80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proofErr w:type="gramStart"/>
      <w:r w:rsidRPr="00F4076F">
        <w:rPr>
          <w:rFonts w:ascii="PT Mono" w:hAnsi="PT Mono"/>
          <w:sz w:val="18"/>
          <w:szCs w:val="18"/>
        </w:rPr>
        <w:t>7  0.14285714</w:t>
      </w:r>
      <w:proofErr w:type="gramEnd"/>
      <w:r w:rsidRPr="00F4076F">
        <w:rPr>
          <w:rFonts w:ascii="PT Mono" w:hAnsi="PT Mono"/>
          <w:sz w:val="18"/>
          <w:szCs w:val="18"/>
        </w:rPr>
        <w:t xml:space="preserve"> 0.38095238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191CF22B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proofErr w:type="gramStart"/>
      <w:r w:rsidRPr="00F4076F">
        <w:rPr>
          <w:rFonts w:ascii="PT Mono" w:hAnsi="PT Mono"/>
          <w:sz w:val="18"/>
          <w:szCs w:val="18"/>
        </w:rPr>
        <w:t>8  0.19047619</w:t>
      </w:r>
      <w:proofErr w:type="gramEnd"/>
      <w:r w:rsidRPr="00F4076F">
        <w:rPr>
          <w:rFonts w:ascii="PT Mono" w:hAnsi="PT Mono"/>
          <w:sz w:val="18"/>
          <w:szCs w:val="18"/>
        </w:rPr>
        <w:t xml:space="preserve"> 0.42857143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06832428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proofErr w:type="gramStart"/>
      <w:r w:rsidRPr="00F4076F">
        <w:rPr>
          <w:rFonts w:ascii="PT Mono" w:hAnsi="PT Mono"/>
          <w:sz w:val="18"/>
          <w:szCs w:val="18"/>
        </w:rPr>
        <w:t>9  0.23809524</w:t>
      </w:r>
      <w:proofErr w:type="gramEnd"/>
      <w:r w:rsidRPr="00F4076F">
        <w:rPr>
          <w:rFonts w:ascii="PT Mono" w:hAnsi="PT Mono"/>
          <w:sz w:val="18"/>
          <w:szCs w:val="18"/>
        </w:rPr>
        <w:t xml:space="preserve"> 0.45238095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700EBF69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10 0.28571429 0.45238095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00D217C9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11 0.28571429 0.47619048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16E71838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12 0.28571429 0.52380952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3A98D78A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13 0.28571429 0.54761905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14919B25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14 0.33333333 0.54761905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30F999AF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15 0.38095238 0.54761905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72898DBC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16 0.38095238 0.57142857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220F6A39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17 0.38095238 0.61904762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446AC92D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18 0.42857143 0.64285714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4FB48D3A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19 0.42857143 0.66666667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5C9AC7A8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20 0.42857143 0.69047619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38EA4CDA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21 0.47619048 0.69047619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0F93125A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22 0.47619048 0.71428571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1833C14B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23 0.47619048 0.73809524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148B0F60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24 0.47619048 0.76190476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35D98109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25 0.47619048 0.78571429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743801B8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26 0.47619048 0.80952381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23A6ECAD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27 0.47619048 0.83333333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55D27400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28 0.47619048 0.85714286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05B904F6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29 0.52380952 0.85714286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2600067E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30 0.52380952 0.88095238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6A05E14B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31 0.57142857 0.88095238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7EA0EC0F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32 0.57142857 0.90476190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7E8CF847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33 0.57142857 0.92857143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011DAD50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34 0.57142857 0.95238095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6A8E90BB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35 0.57142857 0.97619048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7A533863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36 0.57142857 1.00000000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65A72D31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37 0.61904762 1.00000000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597D9B1F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38 0.66666667 1.00000000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42B4EACC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39 0.71428571 1.00000000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31A07B96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40 0.76190476 1.00000000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74B1FD69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41 0.85714286 1.00000000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6B538FC4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 xml:space="preserve">42 1.00000000 </w:t>
      </w:r>
      <w:proofErr w:type="spellStart"/>
      <w:r w:rsidRPr="00F4076F">
        <w:rPr>
          <w:rFonts w:ascii="PT Mono" w:hAnsi="PT Mono"/>
          <w:sz w:val="18"/>
          <w:szCs w:val="18"/>
        </w:rPr>
        <w:t>1.00000000</w:t>
      </w:r>
      <w:proofErr w:type="spellEnd"/>
      <w:r w:rsidRPr="00F4076F">
        <w:rPr>
          <w:rFonts w:ascii="PT Mono" w:hAnsi="PT Mono"/>
          <w:sz w:val="18"/>
          <w:szCs w:val="18"/>
        </w:rPr>
        <w:t xml:space="preserve"> M-1\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7FBF3E52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 xml:space="preserve">43 0.00000000 </w:t>
      </w:r>
      <w:proofErr w:type="spellStart"/>
      <w:r w:rsidRPr="00F4076F">
        <w:rPr>
          <w:rFonts w:ascii="PT Mono" w:hAnsi="PT Mono"/>
          <w:sz w:val="18"/>
          <w:szCs w:val="18"/>
        </w:rPr>
        <w:t>0.00000000</w:t>
      </w:r>
      <w:proofErr w:type="spellEnd"/>
      <w:r w:rsidRPr="00F4076F">
        <w:rPr>
          <w:rFonts w:ascii="PT Mono" w:hAnsi="PT Mono"/>
          <w:sz w:val="18"/>
          <w:szCs w:val="18"/>
        </w:rPr>
        <w:t xml:space="preserve">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66C6D42F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44 0.04761905 0.07142857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74C70DC6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45 0.09523810 0.23809524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13686B0E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46 0.09523810 0.28571429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27DFB0F5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47 0.09523810 0.33333333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4B947BAC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48 0.09523810 0.35714286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1A595911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49 0.09523810 0.40476190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70BAA402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50 0.09523810 0.42857143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4332E1D4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51 0.09523810 0.47619048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120E5AA9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52 0.14285714 0.50000000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4BB8B44D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53 0.19047619 0.52380952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07E9BC94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54 0.23809524 0.54761905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2CF41BA2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55 0.23809524 0.57142857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2BD4F397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56 0.23809524 0.59523810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2391A440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57 0.23809524 0.61904762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2556EE2A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58 0.23809524 0.64285714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12FB7C9B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59 0.28571429 0.64285714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54E7F463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60 0.28571429 0.66666667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61976F00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61 0.28571429 0.69047619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098A4891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62 0.28571429 0.71428571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190E95EE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63 0.28571429 0.73809524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5F9A883A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64 0.28571429 0.76190476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4668FED3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65 0.28571429 0.78571429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4504B1C1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66 0.28571429 0.80952381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60240F6E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67 0.28571429 0.83333333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6270D264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68 0.28571429 0.85714286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1D442198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69 0.28571429 0.88095238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59C980D6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70 0.28571429 0.90476190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2260698F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71 0.28571429 0.95238095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67BE684A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72 0.33333333 0.95238095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0EB3DAD1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73 0.38095238 0.95238095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24DE480A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74 0.42857143 0.95238095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7E7E5F60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75 0.47619048 0.95238095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511DEB79" w14:textId="77777777" w:rsidR="00F4076F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>76 0.52380952 0.95238095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p w14:paraId="52B66160" w14:textId="03DF55B4" w:rsidR="003A2336" w:rsidRPr="00F4076F" w:rsidRDefault="00F4076F" w:rsidP="00F4076F">
      <w:pPr>
        <w:tabs>
          <w:tab w:val="left" w:pos="1200"/>
        </w:tabs>
        <w:rPr>
          <w:rFonts w:ascii="PT Mono" w:hAnsi="PT Mono"/>
          <w:sz w:val="18"/>
          <w:szCs w:val="18"/>
        </w:rPr>
      </w:pPr>
      <w:r w:rsidRPr="00F4076F">
        <w:rPr>
          <w:rFonts w:ascii="PT Mono" w:hAnsi="PT Mono"/>
          <w:sz w:val="18"/>
          <w:szCs w:val="18"/>
        </w:rPr>
        <w:t xml:space="preserve">77 1.00000000 </w:t>
      </w:r>
      <w:proofErr w:type="spellStart"/>
      <w:r w:rsidRPr="00F4076F">
        <w:rPr>
          <w:rFonts w:ascii="PT Mono" w:hAnsi="PT Mono"/>
          <w:sz w:val="18"/>
          <w:szCs w:val="18"/>
        </w:rPr>
        <w:t>1.00000000</w:t>
      </w:r>
      <w:proofErr w:type="spellEnd"/>
      <w:r w:rsidRPr="00F4076F">
        <w:rPr>
          <w:rFonts w:ascii="PT Mono" w:hAnsi="PT Mono"/>
          <w:sz w:val="18"/>
          <w:szCs w:val="18"/>
        </w:rPr>
        <w:t xml:space="preserve"> M-2\</w:t>
      </w:r>
      <w:proofErr w:type="spellStart"/>
      <w:r w:rsidRPr="00F4076F">
        <w:rPr>
          <w:rFonts w:ascii="PT Mono" w:hAnsi="PT Mono"/>
          <w:sz w:val="18"/>
          <w:szCs w:val="18"/>
        </w:rPr>
        <w:t>nR</w:t>
      </w:r>
      <w:proofErr w:type="spellEnd"/>
      <w:r w:rsidRPr="00F4076F">
        <w:rPr>
          <w:rFonts w:ascii="PT Mono" w:hAnsi="PT Mono"/>
          <w:sz w:val="18"/>
          <w:szCs w:val="18"/>
        </w:rPr>
        <w:t>-1 continuous</w:t>
      </w:r>
    </w:p>
    <w:sectPr w:rsidR="003A2336" w:rsidRPr="00F4076F" w:rsidSect="005A3D5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3ACE"/>
    <w:multiLevelType w:val="hybridMultilevel"/>
    <w:tmpl w:val="86DC3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8F68A8"/>
    <w:multiLevelType w:val="multilevel"/>
    <w:tmpl w:val="54E695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2547EF0"/>
    <w:multiLevelType w:val="multilevel"/>
    <w:tmpl w:val="54E695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387134F"/>
    <w:multiLevelType w:val="hybridMultilevel"/>
    <w:tmpl w:val="D3C0EA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58A25DF"/>
    <w:multiLevelType w:val="hybridMultilevel"/>
    <w:tmpl w:val="1C7625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B920B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E755802"/>
    <w:multiLevelType w:val="hybridMultilevel"/>
    <w:tmpl w:val="297CF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CA78B1"/>
    <w:multiLevelType w:val="multilevel"/>
    <w:tmpl w:val="54E695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71D6F10"/>
    <w:multiLevelType w:val="hybridMultilevel"/>
    <w:tmpl w:val="9524EA70"/>
    <w:lvl w:ilvl="0" w:tplc="565EBF8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9186D56"/>
    <w:multiLevelType w:val="hybridMultilevel"/>
    <w:tmpl w:val="B0B6C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9279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C9C521E"/>
    <w:multiLevelType w:val="hybridMultilevel"/>
    <w:tmpl w:val="A1085120"/>
    <w:lvl w:ilvl="0" w:tplc="0EE2757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E974C18"/>
    <w:multiLevelType w:val="hybridMultilevel"/>
    <w:tmpl w:val="FA6CBB90"/>
    <w:lvl w:ilvl="0" w:tplc="29A027E8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11A2A7A"/>
    <w:multiLevelType w:val="hybridMultilevel"/>
    <w:tmpl w:val="8F8ED8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1B71E21"/>
    <w:multiLevelType w:val="hybridMultilevel"/>
    <w:tmpl w:val="026E8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1D930F5"/>
    <w:multiLevelType w:val="hybridMultilevel"/>
    <w:tmpl w:val="CDA264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322157F"/>
    <w:multiLevelType w:val="hybridMultilevel"/>
    <w:tmpl w:val="61D8F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5A84D5D"/>
    <w:multiLevelType w:val="hybridMultilevel"/>
    <w:tmpl w:val="3B7EA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616E49"/>
    <w:multiLevelType w:val="hybridMultilevel"/>
    <w:tmpl w:val="6AEE9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983E23"/>
    <w:multiLevelType w:val="hybridMultilevel"/>
    <w:tmpl w:val="17C40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A61A52"/>
    <w:multiLevelType w:val="multilevel"/>
    <w:tmpl w:val="9F88A4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653C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8D75B79"/>
    <w:multiLevelType w:val="hybridMultilevel"/>
    <w:tmpl w:val="E9D08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A53438A"/>
    <w:multiLevelType w:val="hybridMultilevel"/>
    <w:tmpl w:val="E070C84E"/>
    <w:lvl w:ilvl="0" w:tplc="E2046C30">
      <w:start w:val="1"/>
      <w:numFmt w:val="lowerLetter"/>
      <w:lvlText w:val="(%1)"/>
      <w:lvlJc w:val="left"/>
      <w:pPr>
        <w:ind w:left="1760" w:hanging="1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CDC4AE7"/>
    <w:multiLevelType w:val="hybridMultilevel"/>
    <w:tmpl w:val="CAE89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095866"/>
    <w:multiLevelType w:val="hybridMultilevel"/>
    <w:tmpl w:val="00448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46156BD"/>
    <w:multiLevelType w:val="hybridMultilevel"/>
    <w:tmpl w:val="A5509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9195CF2"/>
    <w:multiLevelType w:val="hybridMultilevel"/>
    <w:tmpl w:val="DE4C8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B83F2E"/>
    <w:multiLevelType w:val="hybridMultilevel"/>
    <w:tmpl w:val="61789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7D1A79"/>
    <w:multiLevelType w:val="hybridMultilevel"/>
    <w:tmpl w:val="A29EF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9C2394"/>
    <w:multiLevelType w:val="multilevel"/>
    <w:tmpl w:val="FA6CBB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09D2835"/>
    <w:multiLevelType w:val="hybridMultilevel"/>
    <w:tmpl w:val="7D2C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A00DA6"/>
    <w:multiLevelType w:val="hybridMultilevel"/>
    <w:tmpl w:val="87869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1BE02CB"/>
    <w:multiLevelType w:val="hybridMultilevel"/>
    <w:tmpl w:val="9F88A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5723B4"/>
    <w:multiLevelType w:val="multilevel"/>
    <w:tmpl w:val="6142AC2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5">
    <w:nsid w:val="70886155"/>
    <w:multiLevelType w:val="hybridMultilevel"/>
    <w:tmpl w:val="66FE74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13B27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73B41A83"/>
    <w:multiLevelType w:val="multilevel"/>
    <w:tmpl w:val="FA6CBB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3C465E8"/>
    <w:multiLevelType w:val="hybridMultilevel"/>
    <w:tmpl w:val="A6C2FC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3CB7865"/>
    <w:multiLevelType w:val="hybridMultilevel"/>
    <w:tmpl w:val="88E2DD0C"/>
    <w:lvl w:ilvl="0" w:tplc="95E4E1DC">
      <w:start w:val="1"/>
      <w:numFmt w:val="decimal"/>
      <w:lvlText w:val="%1.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3EB51DD"/>
    <w:multiLevelType w:val="hybridMultilevel"/>
    <w:tmpl w:val="8EFCE33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CD5550"/>
    <w:multiLevelType w:val="hybridMultilevel"/>
    <w:tmpl w:val="5600C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CD60005"/>
    <w:multiLevelType w:val="hybridMultilevel"/>
    <w:tmpl w:val="D09A5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6"/>
  </w:num>
  <w:num w:numId="3">
    <w:abstractNumId w:val="35"/>
  </w:num>
  <w:num w:numId="4">
    <w:abstractNumId w:val="4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15"/>
  </w:num>
  <w:num w:numId="9">
    <w:abstractNumId w:val="23"/>
  </w:num>
  <w:num w:numId="10">
    <w:abstractNumId w:val="13"/>
  </w:num>
  <w:num w:numId="11">
    <w:abstractNumId w:val="18"/>
  </w:num>
  <w:num w:numId="12">
    <w:abstractNumId w:val="21"/>
  </w:num>
  <w:num w:numId="13">
    <w:abstractNumId w:val="28"/>
  </w:num>
  <w:num w:numId="14">
    <w:abstractNumId w:val="1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4"/>
  </w:num>
  <w:num w:numId="19">
    <w:abstractNumId w:val="19"/>
  </w:num>
  <w:num w:numId="20">
    <w:abstractNumId w:val="24"/>
  </w:num>
  <w:num w:numId="21">
    <w:abstractNumId w:val="5"/>
  </w:num>
  <w:num w:numId="22">
    <w:abstractNumId w:val="29"/>
  </w:num>
  <w:num w:numId="23">
    <w:abstractNumId w:val="38"/>
  </w:num>
  <w:num w:numId="24">
    <w:abstractNumId w:val="3"/>
  </w:num>
  <w:num w:numId="25">
    <w:abstractNumId w:val="11"/>
  </w:num>
  <w:num w:numId="26">
    <w:abstractNumId w:val="27"/>
  </w:num>
  <w:num w:numId="27">
    <w:abstractNumId w:val="10"/>
  </w:num>
  <w:num w:numId="28">
    <w:abstractNumId w:val="42"/>
  </w:num>
  <w:num w:numId="29">
    <w:abstractNumId w:val="33"/>
  </w:num>
  <w:num w:numId="30">
    <w:abstractNumId w:val="20"/>
  </w:num>
  <w:num w:numId="31">
    <w:abstractNumId w:val="36"/>
  </w:num>
  <w:num w:numId="32">
    <w:abstractNumId w:val="12"/>
  </w:num>
  <w:num w:numId="33">
    <w:abstractNumId w:val="25"/>
  </w:num>
  <w:num w:numId="34">
    <w:abstractNumId w:val="22"/>
  </w:num>
  <w:num w:numId="35">
    <w:abstractNumId w:val="31"/>
  </w:num>
  <w:num w:numId="36">
    <w:abstractNumId w:val="39"/>
  </w:num>
  <w:num w:numId="37">
    <w:abstractNumId w:val="41"/>
  </w:num>
  <w:num w:numId="38">
    <w:abstractNumId w:val="37"/>
  </w:num>
  <w:num w:numId="39">
    <w:abstractNumId w:val="0"/>
  </w:num>
  <w:num w:numId="40">
    <w:abstractNumId w:val="30"/>
  </w:num>
  <w:num w:numId="41">
    <w:abstractNumId w:val="9"/>
  </w:num>
  <w:num w:numId="42">
    <w:abstractNumId w:val="14"/>
  </w:num>
  <w:num w:numId="43">
    <w:abstractNumId w:val="6"/>
  </w:num>
  <w:num w:numId="44">
    <w:abstractNumId w:val="32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EC2"/>
    <w:rsid w:val="00011679"/>
    <w:rsid w:val="000654B1"/>
    <w:rsid w:val="001F14E8"/>
    <w:rsid w:val="003A2336"/>
    <w:rsid w:val="005A3D54"/>
    <w:rsid w:val="005C3904"/>
    <w:rsid w:val="00750EC2"/>
    <w:rsid w:val="008F247F"/>
    <w:rsid w:val="009723E8"/>
    <w:rsid w:val="00B45C2B"/>
    <w:rsid w:val="00B66BE8"/>
    <w:rsid w:val="00CF01E3"/>
    <w:rsid w:val="00DF5D41"/>
    <w:rsid w:val="00E93377"/>
    <w:rsid w:val="00F407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5D28B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D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D41"/>
    <w:pPr>
      <w:keepNext/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D41"/>
    <w:pPr>
      <w:keepNext/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D41"/>
    <w:pPr>
      <w:keepNext/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D41"/>
    <w:pPr>
      <w:keepNext/>
      <w:pBdr>
        <w:bottom w:val="dotted" w:sz="4" w:space="1" w:color="943634" w:themeColor="accent2" w:themeShade="BF"/>
      </w:pBdr>
      <w:jc w:val="center"/>
      <w:outlineLvl w:val="3"/>
    </w:pPr>
    <w:rPr>
      <w:caps/>
      <w:color w:val="622423" w:themeColor="accent2" w:themeShade="7F"/>
      <w:spacing w:val="10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5D41"/>
    <w:pPr>
      <w:keepNext/>
      <w:spacing w:before="3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5D41"/>
    <w:pPr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F5D41"/>
    <w:pPr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5D41"/>
    <w:pPr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D41"/>
    <w:pPr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DF5D4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F5D41"/>
  </w:style>
  <w:style w:type="paragraph" w:styleId="BalloonText">
    <w:name w:val="Balloon Text"/>
    <w:basedOn w:val="Normal"/>
    <w:link w:val="BalloonTextChar"/>
    <w:semiHidden/>
    <w:rsid w:val="00DF5D41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5D41"/>
    <w:rPr>
      <w:caps/>
      <w:color w:val="632423" w:themeColor="accent2" w:themeShade="80"/>
      <w:spacing w:val="20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D41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D41"/>
    <w:rPr>
      <w:rFonts w:ascii="Lucida Grande" w:hAnsi="Lucida Grande" w:cs="Lucida Grande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F5D41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F5D41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5D41"/>
    <w:rPr>
      <w:caps/>
      <w:color w:val="622423" w:themeColor="accent2" w:themeShade="7F"/>
      <w:spacing w:val="1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F5D41"/>
    <w:rPr>
      <w:caps/>
      <w:color w:val="622423" w:themeColor="accent2" w:themeShade="7F"/>
      <w:spacing w:val="1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F5D41"/>
    <w:rPr>
      <w:caps/>
      <w:color w:val="943634" w:themeColor="accent2" w:themeShade="BF"/>
      <w:spacing w:val="1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DF5D41"/>
    <w:rPr>
      <w:i/>
      <w:iCs/>
      <w:caps/>
      <w:color w:val="943634" w:themeColor="accent2" w:themeShade="BF"/>
      <w:spacing w:val="1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F5D41"/>
    <w:rPr>
      <w:caps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D41"/>
    <w:rPr>
      <w:i/>
      <w:iCs/>
      <w:caps/>
      <w:spacing w:val="10"/>
    </w:rPr>
  </w:style>
  <w:style w:type="paragraph" w:styleId="ListParagraph">
    <w:name w:val="List Paragraph"/>
    <w:basedOn w:val="Normal"/>
    <w:uiPriority w:val="34"/>
    <w:qFormat/>
    <w:rsid w:val="00DF5D41"/>
    <w:pPr>
      <w:numPr>
        <w:numId w:val="32"/>
      </w:numPr>
      <w:contextualSpacing/>
    </w:pPr>
  </w:style>
  <w:style w:type="table" w:styleId="TableGrid">
    <w:name w:val="Table Grid"/>
    <w:basedOn w:val="TableNormal"/>
    <w:uiPriority w:val="59"/>
    <w:rsid w:val="00DF5D41"/>
    <w:pPr>
      <w:spacing w:after="200" w:line="252" w:lineRule="auto"/>
    </w:pPr>
    <w:rPr>
      <w:rFonts w:ascii="Calibri" w:eastAsia="Calibri" w:hAnsi="Calibri" w:cs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quation">
    <w:name w:val="Equation"/>
    <w:basedOn w:val="TableNormal"/>
    <w:uiPriority w:val="99"/>
    <w:rsid w:val="00DF5D41"/>
    <w:pPr>
      <w:keepNext/>
      <w:spacing w:after="200" w:line="252" w:lineRule="auto"/>
    </w:pPr>
    <w:rPr>
      <w:rFonts w:ascii="Times New Roman" w:eastAsia="Calibri" w:hAnsi="Times New Roman" w:cs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character" w:customStyle="1" w:styleId="MTEquationSection">
    <w:name w:val="MTEquationSection"/>
    <w:basedOn w:val="DefaultParagraphFont"/>
    <w:rsid w:val="00DF5D4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DF5D41"/>
    <w:pPr>
      <w:tabs>
        <w:tab w:val="center" w:pos="5400"/>
        <w:tab w:val="right" w:pos="10800"/>
      </w:tabs>
    </w:pPr>
    <w:rPr>
      <w:rFonts w:ascii="Times New Roman" w:hAnsi="Times New Roman" w:cs="Times New Roman"/>
      <w:sz w:val="20"/>
      <w:szCs w:val="20"/>
    </w:rPr>
  </w:style>
  <w:style w:type="character" w:customStyle="1" w:styleId="MTDisplayEquationChar">
    <w:name w:val="MTDisplayEquation Char"/>
    <w:basedOn w:val="DefaultParagraphFont"/>
    <w:link w:val="MTDisplayEquation"/>
    <w:rsid w:val="00DF5D41"/>
    <w:rPr>
      <w:rFonts w:ascii="Times New Roman" w:hAnsi="Times New Roman" w:cs="Times New Roman"/>
    </w:rPr>
  </w:style>
  <w:style w:type="character" w:styleId="Hyperlink">
    <w:name w:val="Hyperlink"/>
    <w:rsid w:val="00DF5D41"/>
    <w:rPr>
      <w:color w:val="0000FF"/>
      <w:u w:val="single"/>
    </w:rPr>
  </w:style>
  <w:style w:type="character" w:customStyle="1" w:styleId="code2">
    <w:name w:val="code2"/>
    <w:basedOn w:val="DefaultParagraphFont"/>
    <w:uiPriority w:val="1"/>
    <w:qFormat/>
    <w:rsid w:val="00DF5D41"/>
    <w:rPr>
      <w:rFonts w:ascii="PT Mono" w:hAnsi="PT Mono"/>
      <w:b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F5D41"/>
    <w:rPr>
      <w:caps/>
      <w:spacing w:val="10"/>
      <w:sz w:val="18"/>
      <w:szCs w:val="18"/>
    </w:rPr>
  </w:style>
  <w:style w:type="paragraph" w:customStyle="1" w:styleId="Code">
    <w:name w:val="Code"/>
    <w:basedOn w:val="Normal"/>
    <w:rsid w:val="00DF5D41"/>
    <w:rPr>
      <w:rFonts w:ascii="Courier" w:eastAsia="Times New Roman" w:hAnsi="Courier"/>
      <w:sz w:val="20"/>
      <w:szCs w:val="20"/>
      <w:shd w:val="clear" w:color="auto" w:fill="E1E2E5"/>
    </w:rPr>
  </w:style>
  <w:style w:type="paragraph" w:styleId="HTMLPreformatted">
    <w:name w:val="HTML Preformatted"/>
    <w:basedOn w:val="Normal"/>
    <w:link w:val="HTMLPreformattedChar"/>
    <w:unhideWhenUsed/>
    <w:rsid w:val="00DF5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F5D41"/>
    <w:rPr>
      <w:rFonts w:ascii="Courier New" w:eastAsia="Times New Roman" w:hAnsi="Courier New" w:cs="Courier New"/>
    </w:rPr>
  </w:style>
  <w:style w:type="character" w:styleId="LineNumber">
    <w:name w:val="line number"/>
    <w:basedOn w:val="DefaultParagraphFont"/>
    <w:uiPriority w:val="99"/>
    <w:semiHidden/>
    <w:unhideWhenUsed/>
    <w:rsid w:val="00DF5D41"/>
  </w:style>
  <w:style w:type="paragraph" w:styleId="FootnoteText">
    <w:name w:val="footnote text"/>
    <w:basedOn w:val="Normal"/>
    <w:link w:val="FootnoteTextChar"/>
    <w:uiPriority w:val="99"/>
    <w:unhideWhenUsed/>
    <w:rsid w:val="00DF5D41"/>
  </w:style>
  <w:style w:type="character" w:customStyle="1" w:styleId="FootnoteTextChar">
    <w:name w:val="Footnote Text Char"/>
    <w:basedOn w:val="DefaultParagraphFont"/>
    <w:link w:val="FootnoteText"/>
    <w:uiPriority w:val="99"/>
    <w:rsid w:val="00DF5D41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DF5D41"/>
    <w:rPr>
      <w:vertAlign w:val="superscript"/>
    </w:rPr>
  </w:style>
  <w:style w:type="character" w:customStyle="1" w:styleId="MTConvertedEquation">
    <w:name w:val="MTConvertedEquation"/>
    <w:basedOn w:val="DefaultParagraphFont"/>
    <w:rsid w:val="00DF5D41"/>
  </w:style>
  <w:style w:type="paragraph" w:styleId="EndnoteText">
    <w:name w:val="endnote text"/>
    <w:basedOn w:val="Normal"/>
    <w:link w:val="EndnoteTextChar"/>
    <w:uiPriority w:val="99"/>
    <w:semiHidden/>
    <w:unhideWhenUsed/>
    <w:rsid w:val="00DF5D4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5D41"/>
  </w:style>
  <w:style w:type="character" w:styleId="EndnoteReference">
    <w:name w:val="endnote reference"/>
    <w:basedOn w:val="DefaultParagraphFont"/>
    <w:uiPriority w:val="99"/>
    <w:semiHidden/>
    <w:unhideWhenUsed/>
    <w:rsid w:val="00DF5D41"/>
    <w:rPr>
      <w:vertAlign w:val="superscript"/>
    </w:rPr>
  </w:style>
  <w:style w:type="character" w:customStyle="1" w:styleId="gcg2ujhdabb">
    <w:name w:val="gcg2ujhdabb"/>
    <w:basedOn w:val="DefaultParagraphFont"/>
    <w:rsid w:val="00DF5D41"/>
  </w:style>
  <w:style w:type="character" w:customStyle="1" w:styleId="gcg2ujhdeab">
    <w:name w:val="gcg2ujhdeab"/>
    <w:basedOn w:val="DefaultParagraphFont"/>
    <w:rsid w:val="00DF5D41"/>
  </w:style>
  <w:style w:type="character" w:customStyle="1" w:styleId="InLineCode">
    <w:name w:val="InLineCode"/>
    <w:basedOn w:val="code2"/>
    <w:uiPriority w:val="1"/>
    <w:qFormat/>
    <w:rsid w:val="00DF5D41"/>
    <w:rPr>
      <w:rFonts w:ascii="PT Mono" w:hAnsi="PT Mono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5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D41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DF5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F5D41"/>
    <w:rPr>
      <w:sz w:val="24"/>
      <w:szCs w:val="24"/>
    </w:rPr>
  </w:style>
  <w:style w:type="character" w:customStyle="1" w:styleId="gewyw5ybjeb">
    <w:name w:val="gewyw5ybjeb"/>
    <w:basedOn w:val="DefaultParagraphFont"/>
    <w:rsid w:val="00DF5D41"/>
  </w:style>
  <w:style w:type="character" w:customStyle="1" w:styleId="gewyw5ybmdb">
    <w:name w:val="gewyw5ybmdb"/>
    <w:basedOn w:val="DefaultParagraphFont"/>
    <w:rsid w:val="00DF5D41"/>
  </w:style>
  <w:style w:type="character" w:styleId="FollowedHyperlink">
    <w:name w:val="FollowedHyperlink"/>
    <w:basedOn w:val="DefaultParagraphFont"/>
    <w:uiPriority w:val="99"/>
    <w:semiHidden/>
    <w:unhideWhenUsed/>
    <w:rsid w:val="00DF5D4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F5D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5D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5D4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D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D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5D41"/>
    <w:pPr>
      <w:spacing w:before="100" w:beforeAutospacing="1" w:after="100" w:afterAutospacing="1"/>
    </w:pPr>
  </w:style>
  <w:style w:type="paragraph" w:customStyle="1" w:styleId="EndNoteBibliographyTitle">
    <w:name w:val="EndNote Bibliography Title"/>
    <w:basedOn w:val="Normal"/>
    <w:rsid w:val="00DF5D41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DF5D41"/>
    <w:rPr>
      <w:rFonts w:ascii="Calibri" w:hAnsi="Calibri"/>
    </w:rPr>
  </w:style>
  <w:style w:type="character" w:customStyle="1" w:styleId="BalloonTextChar">
    <w:name w:val="Balloon Text Char"/>
    <w:basedOn w:val="DefaultParagraphFont"/>
    <w:link w:val="BalloonText"/>
    <w:semiHidden/>
    <w:rsid w:val="00DF5D41"/>
    <w:rPr>
      <w:rFonts w:ascii="Lucida Grande" w:hAnsi="Lucida Grande"/>
      <w:sz w:val="18"/>
      <w:szCs w:val="18"/>
    </w:rPr>
  </w:style>
  <w:style w:type="table" w:customStyle="1" w:styleId="PlainTable51">
    <w:name w:val="Plain Table 51"/>
    <w:basedOn w:val="TableNormal"/>
    <w:uiPriority w:val="45"/>
    <w:rsid w:val="00DF5D41"/>
    <w:rPr>
      <w:rFonts w:eastAsiaTheme="minorHAnsi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DF5D41"/>
    <w:rPr>
      <w:rFonts w:eastAsia="SimSun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2">
    <w:name w:val="Plain Table 52"/>
    <w:basedOn w:val="TableNormal"/>
    <w:uiPriority w:val="45"/>
    <w:rsid w:val="00DF5D41"/>
    <w:rPr>
      <w:rFonts w:eastAsia="SimSun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DF5D41"/>
    <w:rPr>
      <w:rFonts w:ascii="Times New Roman" w:eastAsia="SimSun" w:hAnsi="Times New Roman"/>
      <w:sz w:val="24"/>
      <w:szCs w:val="24"/>
      <w:lang w:eastAsia="en-US"/>
    </w:rPr>
  </w:style>
  <w:style w:type="paragraph" w:styleId="NoSpacing">
    <w:name w:val="No Spacing"/>
    <w:aliases w:val="NormalLeftJustified"/>
    <w:basedOn w:val="Normal"/>
    <w:link w:val="NoSpacingChar"/>
    <w:uiPriority w:val="1"/>
    <w:qFormat/>
    <w:rsid w:val="00DF5D41"/>
  </w:style>
  <w:style w:type="character" w:styleId="PageNumber">
    <w:name w:val="page number"/>
    <w:basedOn w:val="DefaultParagraphFont"/>
    <w:rsid w:val="00DF5D41"/>
  </w:style>
  <w:style w:type="paragraph" w:customStyle="1" w:styleId="NormalLeftJust">
    <w:name w:val="NormalLeftJust"/>
    <w:basedOn w:val="Normal"/>
    <w:rsid w:val="00DF5D41"/>
  </w:style>
  <w:style w:type="paragraph" w:styleId="Title">
    <w:name w:val="Title"/>
    <w:basedOn w:val="Normal"/>
    <w:next w:val="Normal"/>
    <w:link w:val="TitleChar"/>
    <w:uiPriority w:val="10"/>
    <w:qFormat/>
    <w:rsid w:val="00DF5D4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F5D41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D41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F5D4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F5D4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DF5D41"/>
    <w:rPr>
      <w:caps/>
      <w:spacing w:val="5"/>
      <w:sz w:val="20"/>
      <w:szCs w:val="20"/>
    </w:rPr>
  </w:style>
  <w:style w:type="character" w:customStyle="1" w:styleId="NoSpacingChar">
    <w:name w:val="No Spacing Char"/>
    <w:aliases w:val="NormalLeftJustified Char"/>
    <w:basedOn w:val="DefaultParagraphFont"/>
    <w:link w:val="NoSpacing"/>
    <w:uiPriority w:val="1"/>
    <w:rsid w:val="00DF5D4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F5D4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F5D4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D4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D41"/>
    <w:rPr>
      <w:caps/>
      <w:color w:val="622423" w:themeColor="accent2" w:themeShade="7F"/>
      <w:spacing w:val="5"/>
    </w:rPr>
  </w:style>
  <w:style w:type="character" w:styleId="SubtleEmphasis">
    <w:name w:val="Subtle Emphasis"/>
    <w:uiPriority w:val="19"/>
    <w:qFormat/>
    <w:rsid w:val="00DF5D41"/>
    <w:rPr>
      <w:i/>
      <w:iCs/>
    </w:rPr>
  </w:style>
  <w:style w:type="character" w:styleId="IntenseEmphasis">
    <w:name w:val="Intense Emphasis"/>
    <w:uiPriority w:val="21"/>
    <w:qFormat/>
    <w:rsid w:val="00DF5D4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F5D4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DF5D4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DF5D4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5D41"/>
    <w:pPr>
      <w:outlineLvl w:val="9"/>
    </w:pPr>
    <w:rPr>
      <w:lang w:bidi="en-US"/>
    </w:rPr>
  </w:style>
  <w:style w:type="paragraph" w:customStyle="1" w:styleId="Eqn">
    <w:name w:val="Eqn"/>
    <w:basedOn w:val="Normal"/>
    <w:next w:val="Normal"/>
    <w:qFormat/>
    <w:rsid w:val="00DF5D4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D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D41"/>
    <w:pPr>
      <w:keepNext/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D41"/>
    <w:pPr>
      <w:keepNext/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D41"/>
    <w:pPr>
      <w:keepNext/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D41"/>
    <w:pPr>
      <w:keepNext/>
      <w:pBdr>
        <w:bottom w:val="dotted" w:sz="4" w:space="1" w:color="943634" w:themeColor="accent2" w:themeShade="BF"/>
      </w:pBdr>
      <w:jc w:val="center"/>
      <w:outlineLvl w:val="3"/>
    </w:pPr>
    <w:rPr>
      <w:caps/>
      <w:color w:val="622423" w:themeColor="accent2" w:themeShade="7F"/>
      <w:spacing w:val="10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5D41"/>
    <w:pPr>
      <w:keepNext/>
      <w:spacing w:before="3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5D41"/>
    <w:pPr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F5D41"/>
    <w:pPr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5D41"/>
    <w:pPr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D41"/>
    <w:pPr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DF5D4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F5D41"/>
  </w:style>
  <w:style w:type="paragraph" w:styleId="BalloonText">
    <w:name w:val="Balloon Text"/>
    <w:basedOn w:val="Normal"/>
    <w:link w:val="BalloonTextChar"/>
    <w:semiHidden/>
    <w:rsid w:val="00DF5D41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5D41"/>
    <w:rPr>
      <w:caps/>
      <w:color w:val="632423" w:themeColor="accent2" w:themeShade="80"/>
      <w:spacing w:val="20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D41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D41"/>
    <w:rPr>
      <w:rFonts w:ascii="Lucida Grande" w:hAnsi="Lucida Grande" w:cs="Lucida Grande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F5D41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F5D41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5D41"/>
    <w:rPr>
      <w:caps/>
      <w:color w:val="622423" w:themeColor="accent2" w:themeShade="7F"/>
      <w:spacing w:val="1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F5D41"/>
    <w:rPr>
      <w:caps/>
      <w:color w:val="622423" w:themeColor="accent2" w:themeShade="7F"/>
      <w:spacing w:val="1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F5D41"/>
    <w:rPr>
      <w:caps/>
      <w:color w:val="943634" w:themeColor="accent2" w:themeShade="BF"/>
      <w:spacing w:val="1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DF5D41"/>
    <w:rPr>
      <w:i/>
      <w:iCs/>
      <w:caps/>
      <w:color w:val="943634" w:themeColor="accent2" w:themeShade="BF"/>
      <w:spacing w:val="1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F5D41"/>
    <w:rPr>
      <w:caps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D41"/>
    <w:rPr>
      <w:i/>
      <w:iCs/>
      <w:caps/>
      <w:spacing w:val="10"/>
    </w:rPr>
  </w:style>
  <w:style w:type="paragraph" w:styleId="ListParagraph">
    <w:name w:val="List Paragraph"/>
    <w:basedOn w:val="Normal"/>
    <w:uiPriority w:val="34"/>
    <w:qFormat/>
    <w:rsid w:val="00DF5D41"/>
    <w:pPr>
      <w:numPr>
        <w:numId w:val="32"/>
      </w:numPr>
      <w:contextualSpacing/>
    </w:pPr>
  </w:style>
  <w:style w:type="table" w:styleId="TableGrid">
    <w:name w:val="Table Grid"/>
    <w:basedOn w:val="TableNormal"/>
    <w:uiPriority w:val="59"/>
    <w:rsid w:val="00DF5D41"/>
    <w:pPr>
      <w:spacing w:after="200" w:line="252" w:lineRule="auto"/>
    </w:pPr>
    <w:rPr>
      <w:rFonts w:ascii="Calibri" w:eastAsia="Calibri" w:hAnsi="Calibri" w:cs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quation">
    <w:name w:val="Equation"/>
    <w:basedOn w:val="TableNormal"/>
    <w:uiPriority w:val="99"/>
    <w:rsid w:val="00DF5D41"/>
    <w:pPr>
      <w:keepNext/>
      <w:spacing w:after="200" w:line="252" w:lineRule="auto"/>
    </w:pPr>
    <w:rPr>
      <w:rFonts w:ascii="Times New Roman" w:eastAsia="Calibri" w:hAnsi="Times New Roman" w:cs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character" w:customStyle="1" w:styleId="MTEquationSection">
    <w:name w:val="MTEquationSection"/>
    <w:basedOn w:val="DefaultParagraphFont"/>
    <w:rsid w:val="00DF5D4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DF5D41"/>
    <w:pPr>
      <w:tabs>
        <w:tab w:val="center" w:pos="5400"/>
        <w:tab w:val="right" w:pos="10800"/>
      </w:tabs>
    </w:pPr>
    <w:rPr>
      <w:rFonts w:ascii="Times New Roman" w:hAnsi="Times New Roman" w:cs="Times New Roman"/>
      <w:sz w:val="20"/>
      <w:szCs w:val="20"/>
    </w:rPr>
  </w:style>
  <w:style w:type="character" w:customStyle="1" w:styleId="MTDisplayEquationChar">
    <w:name w:val="MTDisplayEquation Char"/>
    <w:basedOn w:val="DefaultParagraphFont"/>
    <w:link w:val="MTDisplayEquation"/>
    <w:rsid w:val="00DF5D41"/>
    <w:rPr>
      <w:rFonts w:ascii="Times New Roman" w:hAnsi="Times New Roman" w:cs="Times New Roman"/>
    </w:rPr>
  </w:style>
  <w:style w:type="character" w:styleId="Hyperlink">
    <w:name w:val="Hyperlink"/>
    <w:rsid w:val="00DF5D41"/>
    <w:rPr>
      <w:color w:val="0000FF"/>
      <w:u w:val="single"/>
    </w:rPr>
  </w:style>
  <w:style w:type="character" w:customStyle="1" w:styleId="code2">
    <w:name w:val="code2"/>
    <w:basedOn w:val="DefaultParagraphFont"/>
    <w:uiPriority w:val="1"/>
    <w:qFormat/>
    <w:rsid w:val="00DF5D41"/>
    <w:rPr>
      <w:rFonts w:ascii="PT Mono" w:hAnsi="PT Mono"/>
      <w:b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F5D41"/>
    <w:rPr>
      <w:caps/>
      <w:spacing w:val="10"/>
      <w:sz w:val="18"/>
      <w:szCs w:val="18"/>
    </w:rPr>
  </w:style>
  <w:style w:type="paragraph" w:customStyle="1" w:styleId="Code">
    <w:name w:val="Code"/>
    <w:basedOn w:val="Normal"/>
    <w:rsid w:val="00DF5D41"/>
    <w:rPr>
      <w:rFonts w:ascii="Courier" w:eastAsia="Times New Roman" w:hAnsi="Courier"/>
      <w:sz w:val="20"/>
      <w:szCs w:val="20"/>
      <w:shd w:val="clear" w:color="auto" w:fill="E1E2E5"/>
    </w:rPr>
  </w:style>
  <w:style w:type="paragraph" w:styleId="HTMLPreformatted">
    <w:name w:val="HTML Preformatted"/>
    <w:basedOn w:val="Normal"/>
    <w:link w:val="HTMLPreformattedChar"/>
    <w:unhideWhenUsed/>
    <w:rsid w:val="00DF5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F5D41"/>
    <w:rPr>
      <w:rFonts w:ascii="Courier New" w:eastAsia="Times New Roman" w:hAnsi="Courier New" w:cs="Courier New"/>
    </w:rPr>
  </w:style>
  <w:style w:type="character" w:styleId="LineNumber">
    <w:name w:val="line number"/>
    <w:basedOn w:val="DefaultParagraphFont"/>
    <w:uiPriority w:val="99"/>
    <w:semiHidden/>
    <w:unhideWhenUsed/>
    <w:rsid w:val="00DF5D41"/>
  </w:style>
  <w:style w:type="paragraph" w:styleId="FootnoteText">
    <w:name w:val="footnote text"/>
    <w:basedOn w:val="Normal"/>
    <w:link w:val="FootnoteTextChar"/>
    <w:uiPriority w:val="99"/>
    <w:unhideWhenUsed/>
    <w:rsid w:val="00DF5D41"/>
  </w:style>
  <w:style w:type="character" w:customStyle="1" w:styleId="FootnoteTextChar">
    <w:name w:val="Footnote Text Char"/>
    <w:basedOn w:val="DefaultParagraphFont"/>
    <w:link w:val="FootnoteText"/>
    <w:uiPriority w:val="99"/>
    <w:rsid w:val="00DF5D41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DF5D41"/>
    <w:rPr>
      <w:vertAlign w:val="superscript"/>
    </w:rPr>
  </w:style>
  <w:style w:type="character" w:customStyle="1" w:styleId="MTConvertedEquation">
    <w:name w:val="MTConvertedEquation"/>
    <w:basedOn w:val="DefaultParagraphFont"/>
    <w:rsid w:val="00DF5D41"/>
  </w:style>
  <w:style w:type="paragraph" w:styleId="EndnoteText">
    <w:name w:val="endnote text"/>
    <w:basedOn w:val="Normal"/>
    <w:link w:val="EndnoteTextChar"/>
    <w:uiPriority w:val="99"/>
    <w:semiHidden/>
    <w:unhideWhenUsed/>
    <w:rsid w:val="00DF5D4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5D41"/>
  </w:style>
  <w:style w:type="character" w:styleId="EndnoteReference">
    <w:name w:val="endnote reference"/>
    <w:basedOn w:val="DefaultParagraphFont"/>
    <w:uiPriority w:val="99"/>
    <w:semiHidden/>
    <w:unhideWhenUsed/>
    <w:rsid w:val="00DF5D41"/>
    <w:rPr>
      <w:vertAlign w:val="superscript"/>
    </w:rPr>
  </w:style>
  <w:style w:type="character" w:customStyle="1" w:styleId="gcg2ujhdabb">
    <w:name w:val="gcg2ujhdabb"/>
    <w:basedOn w:val="DefaultParagraphFont"/>
    <w:rsid w:val="00DF5D41"/>
  </w:style>
  <w:style w:type="character" w:customStyle="1" w:styleId="gcg2ujhdeab">
    <w:name w:val="gcg2ujhdeab"/>
    <w:basedOn w:val="DefaultParagraphFont"/>
    <w:rsid w:val="00DF5D41"/>
  </w:style>
  <w:style w:type="character" w:customStyle="1" w:styleId="InLineCode">
    <w:name w:val="InLineCode"/>
    <w:basedOn w:val="code2"/>
    <w:uiPriority w:val="1"/>
    <w:qFormat/>
    <w:rsid w:val="00DF5D41"/>
    <w:rPr>
      <w:rFonts w:ascii="PT Mono" w:hAnsi="PT Mono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5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D41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DF5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F5D41"/>
    <w:rPr>
      <w:sz w:val="24"/>
      <w:szCs w:val="24"/>
    </w:rPr>
  </w:style>
  <w:style w:type="character" w:customStyle="1" w:styleId="gewyw5ybjeb">
    <w:name w:val="gewyw5ybjeb"/>
    <w:basedOn w:val="DefaultParagraphFont"/>
    <w:rsid w:val="00DF5D41"/>
  </w:style>
  <w:style w:type="character" w:customStyle="1" w:styleId="gewyw5ybmdb">
    <w:name w:val="gewyw5ybmdb"/>
    <w:basedOn w:val="DefaultParagraphFont"/>
    <w:rsid w:val="00DF5D41"/>
  </w:style>
  <w:style w:type="character" w:styleId="FollowedHyperlink">
    <w:name w:val="FollowedHyperlink"/>
    <w:basedOn w:val="DefaultParagraphFont"/>
    <w:uiPriority w:val="99"/>
    <w:semiHidden/>
    <w:unhideWhenUsed/>
    <w:rsid w:val="00DF5D4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F5D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5D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5D4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D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D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5D41"/>
    <w:pPr>
      <w:spacing w:before="100" w:beforeAutospacing="1" w:after="100" w:afterAutospacing="1"/>
    </w:pPr>
  </w:style>
  <w:style w:type="paragraph" w:customStyle="1" w:styleId="EndNoteBibliographyTitle">
    <w:name w:val="EndNote Bibliography Title"/>
    <w:basedOn w:val="Normal"/>
    <w:rsid w:val="00DF5D41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DF5D41"/>
    <w:rPr>
      <w:rFonts w:ascii="Calibri" w:hAnsi="Calibri"/>
    </w:rPr>
  </w:style>
  <w:style w:type="character" w:customStyle="1" w:styleId="BalloonTextChar">
    <w:name w:val="Balloon Text Char"/>
    <w:basedOn w:val="DefaultParagraphFont"/>
    <w:link w:val="BalloonText"/>
    <w:semiHidden/>
    <w:rsid w:val="00DF5D41"/>
    <w:rPr>
      <w:rFonts w:ascii="Lucida Grande" w:hAnsi="Lucida Grande"/>
      <w:sz w:val="18"/>
      <w:szCs w:val="18"/>
    </w:rPr>
  </w:style>
  <w:style w:type="table" w:customStyle="1" w:styleId="PlainTable51">
    <w:name w:val="Plain Table 51"/>
    <w:basedOn w:val="TableNormal"/>
    <w:uiPriority w:val="45"/>
    <w:rsid w:val="00DF5D41"/>
    <w:rPr>
      <w:rFonts w:eastAsiaTheme="minorHAnsi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DF5D41"/>
    <w:rPr>
      <w:rFonts w:eastAsia="SimSun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2">
    <w:name w:val="Plain Table 52"/>
    <w:basedOn w:val="TableNormal"/>
    <w:uiPriority w:val="45"/>
    <w:rsid w:val="00DF5D41"/>
    <w:rPr>
      <w:rFonts w:eastAsia="SimSun"/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DF5D41"/>
    <w:rPr>
      <w:rFonts w:ascii="Times New Roman" w:eastAsia="SimSun" w:hAnsi="Times New Roman"/>
      <w:sz w:val="24"/>
      <w:szCs w:val="24"/>
      <w:lang w:eastAsia="en-US"/>
    </w:rPr>
  </w:style>
  <w:style w:type="paragraph" w:styleId="NoSpacing">
    <w:name w:val="No Spacing"/>
    <w:aliases w:val="NormalLeftJustified"/>
    <w:basedOn w:val="Normal"/>
    <w:link w:val="NoSpacingChar"/>
    <w:uiPriority w:val="1"/>
    <w:qFormat/>
    <w:rsid w:val="00DF5D41"/>
  </w:style>
  <w:style w:type="character" w:styleId="PageNumber">
    <w:name w:val="page number"/>
    <w:basedOn w:val="DefaultParagraphFont"/>
    <w:rsid w:val="00DF5D41"/>
  </w:style>
  <w:style w:type="paragraph" w:customStyle="1" w:styleId="NormalLeftJust">
    <w:name w:val="NormalLeftJust"/>
    <w:basedOn w:val="Normal"/>
    <w:rsid w:val="00DF5D41"/>
  </w:style>
  <w:style w:type="paragraph" w:styleId="Title">
    <w:name w:val="Title"/>
    <w:basedOn w:val="Normal"/>
    <w:next w:val="Normal"/>
    <w:link w:val="TitleChar"/>
    <w:uiPriority w:val="10"/>
    <w:qFormat/>
    <w:rsid w:val="00DF5D4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F5D41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D41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F5D4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F5D4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DF5D41"/>
    <w:rPr>
      <w:caps/>
      <w:spacing w:val="5"/>
      <w:sz w:val="20"/>
      <w:szCs w:val="20"/>
    </w:rPr>
  </w:style>
  <w:style w:type="character" w:customStyle="1" w:styleId="NoSpacingChar">
    <w:name w:val="No Spacing Char"/>
    <w:aliases w:val="NormalLeftJustified Char"/>
    <w:basedOn w:val="DefaultParagraphFont"/>
    <w:link w:val="NoSpacing"/>
    <w:uiPriority w:val="1"/>
    <w:rsid w:val="00DF5D4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F5D4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F5D4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D4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D41"/>
    <w:rPr>
      <w:caps/>
      <w:color w:val="622423" w:themeColor="accent2" w:themeShade="7F"/>
      <w:spacing w:val="5"/>
    </w:rPr>
  </w:style>
  <w:style w:type="character" w:styleId="SubtleEmphasis">
    <w:name w:val="Subtle Emphasis"/>
    <w:uiPriority w:val="19"/>
    <w:qFormat/>
    <w:rsid w:val="00DF5D41"/>
    <w:rPr>
      <w:i/>
      <w:iCs/>
    </w:rPr>
  </w:style>
  <w:style w:type="character" w:styleId="IntenseEmphasis">
    <w:name w:val="Intense Emphasis"/>
    <w:uiPriority w:val="21"/>
    <w:qFormat/>
    <w:rsid w:val="00DF5D4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F5D4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DF5D4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DF5D4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5D41"/>
    <w:pPr>
      <w:outlineLvl w:val="9"/>
    </w:pPr>
    <w:rPr>
      <w:lang w:bidi="en-US"/>
    </w:rPr>
  </w:style>
  <w:style w:type="paragraph" w:customStyle="1" w:styleId="Eqn">
    <w:name w:val="Eqn"/>
    <w:basedOn w:val="Normal"/>
    <w:next w:val="Normal"/>
    <w:qFormat/>
    <w:rsid w:val="00DF5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v:book2:boo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bookTemplate.dotx</Template>
  <TotalTime>37</TotalTime>
  <Pages>21</Pages>
  <Words>3769</Words>
  <Characters>21488</Characters>
  <Application>Microsoft Macintosh Word</Application>
  <DocSecurity>0</DocSecurity>
  <Lines>179</Lines>
  <Paragraphs>50</Paragraphs>
  <ScaleCrop>false</ScaleCrop>
  <Company/>
  <LinksUpToDate>false</LinksUpToDate>
  <CharactersWithSpaces>25207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Prasad Chakraborty</dc:creator>
  <cp:keywords/>
  <dc:description/>
  <cp:lastModifiedBy>Dev Prasad Chakraborty</cp:lastModifiedBy>
  <cp:revision>8</cp:revision>
  <dcterms:created xsi:type="dcterms:W3CDTF">2016-04-11T23:19:00Z</dcterms:created>
  <dcterms:modified xsi:type="dcterms:W3CDTF">2016-05-10T17:37:00Z</dcterms:modified>
</cp:coreProperties>
</file>